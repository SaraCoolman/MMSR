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114B7B">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114B7B">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65426571" w:rsidR="00F837F0" w:rsidRDefault="00494D4F" w:rsidP="00406444">
      <w:pPr>
        <w:pStyle w:val="Abstract"/>
      </w:pPr>
      <w:r>
        <w:t xml:space="preserve">This paper outlines the development of a rudimentary </w:t>
      </w:r>
      <w:r w:rsidR="00B54B55" w:rsidRPr="00315A1A">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 xml:space="preserve">system. Subsequently the results retrieved by the developed systems will be evaluated </w:t>
      </w:r>
      <w:r w:rsidR="00B54B55">
        <w:t>in respect to</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3F3A95FD"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F3172A">
      <w:pPr>
        <w:pStyle w:val="Head1"/>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3235C5B6" w14:textId="77777777" w:rsidR="00F800CE" w:rsidRDefault="00F800CE" w:rsidP="009B3E82">
      <w:pPr>
        <w:pStyle w:val="Algorithm"/>
      </w:pPr>
    </w:p>
    <w:p w14:paraId="04AA63E7" w14:textId="77777777" w:rsidR="00F800CE" w:rsidRDefault="00F800CE" w:rsidP="009B3E82">
      <w:pPr>
        <w:pStyle w:val="Algorithm"/>
      </w:pP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w:t>
      </w:r>
      <w:r w:rsidR="0095148D" w:rsidRPr="00FE5AE4">
        <w:lastRenderedPageBreak/>
        <w:t xml:space="preserve">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5AF3DDB5" w:rsidR="00507B15" w:rsidRDefault="00507B15" w:rsidP="00507B15">
      <w:pPr>
        <w:pStyle w:val="Algorithm"/>
      </w:pPr>
      <w:r>
        <w:t>Blf-</w:t>
      </w:r>
      <w:r w:rsidR="009F2E05">
        <w:t>C</w:t>
      </w:r>
      <w:r>
        <w:t>orrelation:</w:t>
      </w:r>
      <w:r w:rsidR="009F2E05">
        <w:t xml:space="preserve"> This </w:t>
      </w:r>
      <w:r w:rsidR="009354B6">
        <w:t xml:space="preserve">dataset contains data about the correlation pattern of block-level features. </w:t>
      </w:r>
      <w:r w:rsidR="008973A9">
        <w:fldChar w:fldCharType="begin"/>
      </w:r>
      <w:r w:rsidR="008973A9">
        <w:instrText xml:space="preserve"> ADDIN ZOTERO_ITEM CSL_CITATION {"citationID":"RvTa3gQ5","properties":{"formattedCitation":"[1]","plainCitation":"[1]","noteIndex":0},"citationItems":[{"id":1480,"uris":["http://zotero.org/groups/5283475/items/U8RFDYWK"],"itemData":{"id":1480,"type":"article-journal","abstract":"Music4All-Onion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8973A9">
        <w:fldChar w:fldCharType="separate"/>
      </w:r>
      <w:r w:rsidR="008973A9" w:rsidRPr="008973A9">
        <w:rPr>
          <w:rFonts w:cs="Linux Libertine"/>
        </w:rPr>
        <w:t>[1]</w:t>
      </w:r>
      <w:r w:rsidR="008973A9">
        <w:fldChar w:fldCharType="end"/>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r>
        <w:t>Mfcc</w:t>
      </w:r>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6D35866A" w:rsidR="000A1029" w:rsidRDefault="000A1029" w:rsidP="000A1029">
      <w:pPr>
        <w:pStyle w:val="Algorithm"/>
      </w:pPr>
      <w:r>
        <w:t>Musicnn:</w:t>
      </w:r>
      <w:r w:rsidR="003160FD">
        <w:t xml:space="preserve"> </w:t>
      </w:r>
      <w:r w:rsidR="00F02F3C">
        <w:t>This dataset contains features which were extracted using Deep Neural Networks (DNN).</w:t>
      </w:r>
      <w:r w:rsidR="00F800CE">
        <w:t xml:space="preserve"> </w:t>
      </w:r>
      <w:r w:rsidR="00F800CE">
        <w:fldChar w:fldCharType="begin"/>
      </w:r>
      <w:r w:rsidR="00F800CE">
        <w:instrText xml:space="preserve"> ADDIN ZOTERO_ITEM CSL_CITATION {"citationID":"LVN42Nxp","properties":{"formattedCitation":"[1]","plainCitation":"[1]","noteIndex":0},"citationItems":[{"id":1480,"uris":["http://zotero.org/groups/5283475/items/U8RFDYWK"],"itemData":{"id":1480,"type":"article-journal","abstract":"Music4All-Onion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F800CE">
        <w:fldChar w:fldCharType="separate"/>
      </w:r>
      <w:r w:rsidR="00F800CE" w:rsidRPr="00F800CE">
        <w:rPr>
          <w:rFonts w:cs="Linux Libertine"/>
        </w:rPr>
        <w:t>[1]</w:t>
      </w:r>
      <w:r w:rsidR="00F800CE">
        <w:fldChar w:fldCharType="end"/>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78EA20EB" w14:textId="77777777" w:rsidR="00F3172A" w:rsidRDefault="00F3172A" w:rsidP="00EC1652">
      <w:pPr>
        <w:pStyle w:val="Algorithm"/>
      </w:pPr>
    </w:p>
    <w:p w14:paraId="4D77B1D2" w14:textId="77777777" w:rsidR="00F3172A" w:rsidRDefault="00F3172A"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2CB34469" w14:textId="513D0387" w:rsidR="008973A9" w:rsidRDefault="008973A9" w:rsidP="008973A9">
      <w:pPr>
        <w:pStyle w:val="Algorithm"/>
      </w:pPr>
      <w:r>
        <w:t xml:space="preserve">Early fusion: </w:t>
      </w:r>
      <w:r>
        <w:t>We combined one textual and one audio feature using the BERT and the musicnn representations. We take the embeddings, convert them into matrices and then horizontally stack the matrices which returns a fused matrix of the two embeddings. Then we calculate the evaluation metrics using the fused matrix.</w:t>
      </w:r>
    </w:p>
    <w:p w14:paraId="5A68F483" w14:textId="77777777" w:rsidR="008E1034" w:rsidRDefault="008E1034"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F3172A">
      <w:pPr>
        <w:pStyle w:val="Head1"/>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r w:rsidR="003D754E" w:rsidRPr="002B2E95">
        <w:t xml:space="preserve">Jupyter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“cos_sim” that takes two Numpy-arrays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The result of the cos_sim function is the similarity score of the two arrays.</w:t>
      </w:r>
      <w:r w:rsidRPr="000B296C">
        <w:rPr>
          <w:color w:val="808080" w:themeColor="background1" w:themeShade="80"/>
        </w:rPr>
        <w:t xml:space="preserve"> </w:t>
      </w:r>
      <w:r w:rsidRPr="0009756A">
        <w:t>The similarity function cos_sim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4DD9615" w:rsidR="005B188B" w:rsidRDefault="00D31BFF" w:rsidP="0009756A">
      <w:pPr>
        <w:pStyle w:val="Algorithm"/>
      </w:pPr>
      <w:r>
        <w:t>For further performance improvements the similarity of all queries to all queries was precalculated once for each embedding and then re-used for all following calculations. This was achieved by transforming each embedding into a matrix form and then using matrix multiplication according to the formular described in chapter 2.5.</w:t>
      </w:r>
    </w:p>
    <w:p w14:paraId="41F76C2F" w14:textId="77777777" w:rsidR="00F800CE" w:rsidRDefault="00F800CE" w:rsidP="0009756A">
      <w:pPr>
        <w:pStyle w:val="Algorithm"/>
      </w:pPr>
    </w:p>
    <w:p w14:paraId="6DBA9444" w14:textId="77777777" w:rsidR="00F800CE" w:rsidRDefault="00F800CE" w:rsidP="0009756A">
      <w:pPr>
        <w:pStyle w:val="Algorithm"/>
      </w:pP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8CB2441" w:rsidR="00A27D78" w:rsidRDefault="00F800CE" w:rsidP="0009756A">
      <w:pPr>
        <w:pStyle w:val="Head2"/>
      </w:pPr>
      <w:r>
        <w:t>T</w:t>
      </w:r>
      <w:r w:rsidR="0009756A">
        <w: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10A53269" w:rsidR="0024397A" w:rsidRDefault="00515B50" w:rsidP="00515B50">
      <w:pPr>
        <w:spacing w:line="240" w:lineRule="auto"/>
      </w:pPr>
      <w:r>
        <w:t>similarity scores. Afterwards, the text</w:t>
      </w:r>
      <w:r w:rsidR="00315A1A">
        <w:t>-</w:t>
      </w:r>
      <w:r>
        <w:t>based</w:t>
      </w:r>
      <w:r w:rsidR="00315A1A">
        <w:t xml:space="preserve"> retrieval</w:t>
      </w:r>
      <w:r>
        <w:t xml:space="preserve">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29D06080" w14:textId="77777777" w:rsidR="00471DAC" w:rsidRPr="00471DAC" w:rsidRDefault="00471DAC" w:rsidP="00471DAC">
      <w:pPr>
        <w:spacing w:line="240" w:lineRule="auto"/>
      </w:pPr>
      <w:r w:rsidRPr="00471DAC">
        <w:t>For the audio-based retrieval systems, we used the same 3 query songs as we used for Task 1. We used the representations explained in chapter 2.3. For all these representations we calculated the cosine similarity. The results for all 3 query tracks are displayed in the provided main.ipynb file. The function takes the query-id, representation feature, number of tracks to retrieve as well as the similarity function as input, calculates the similarity and sorts the retrieved tracks in decreasing order of their similarity score.</w:t>
      </w:r>
    </w:p>
    <w:p w14:paraId="2F9A3D2B" w14:textId="5BCC9E2F" w:rsidR="009125BA" w:rsidRPr="000B296C" w:rsidRDefault="0024397A" w:rsidP="0009756A">
      <w:pPr>
        <w:pStyle w:val="Head2"/>
      </w:pPr>
      <w:r>
        <w:t>Video-based Retrieval functions</w:t>
      </w:r>
    </w:p>
    <w:p w14:paraId="3AA0DA04" w14:textId="77777777" w:rsidR="00471DAC" w:rsidRPr="00471DAC" w:rsidRDefault="00471DAC" w:rsidP="00471DAC">
      <w:pPr>
        <w:spacing w:line="240" w:lineRule="auto"/>
      </w:pPr>
      <w:r w:rsidRPr="00471DAC">
        <w:t xml:space="preserve">The video-based function follows the same implementation as the audio-based function and takes a video representation as feature. </w:t>
      </w:r>
    </w:p>
    <w:p w14:paraId="65DDE567" w14:textId="4FCB3029" w:rsidR="00365049" w:rsidRDefault="00365049" w:rsidP="00695AF2">
      <w:pPr>
        <w:pStyle w:val="AbsHead"/>
        <w:numPr>
          <w:ilvl w:val="0"/>
          <w:numId w:val="34"/>
        </w:numPr>
      </w:pPr>
      <w:r>
        <w:t>Evaluation</w:t>
      </w:r>
      <w:r w:rsidR="00832895">
        <w:t xml:space="preserve"> Metrics</w:t>
      </w:r>
    </w:p>
    <w:p w14:paraId="46708903" w14:textId="31282A96" w:rsidR="00365049" w:rsidRDefault="00365049" w:rsidP="00365049">
      <w:pPr>
        <w:spacing w:line="240" w:lineRule="auto"/>
      </w:pPr>
      <w:r>
        <w:t xml:space="preserve">To evaluate all the 11 music retrieval system we calculated different </w:t>
      </w:r>
      <w:r w:rsidR="002B2E95">
        <w:t>evaluation metrics</w:t>
      </w:r>
      <w:r>
        <w:t xml:space="preserve"> that are described in detail in this chapter.</w:t>
      </w:r>
    </w:p>
    <w:p w14:paraId="2369A64E" w14:textId="6D3B65D1" w:rsidR="00DB1D75" w:rsidRDefault="00DB1D75" w:rsidP="00F3172A">
      <w:pPr>
        <w:pStyle w:val="Head2"/>
        <w:numPr>
          <w:ilvl w:val="0"/>
          <w:numId w:val="0"/>
        </w:numPr>
        <w:ind w:left="756" w:hanging="396"/>
      </w:pPr>
      <w: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7FDF35D" w14:textId="430915FD" w:rsidR="00471DAC" w:rsidRDefault="00471DAC" w:rsidP="00DB1D75">
      <w:pPr>
        <w:spacing w:line="240" w:lineRule="auto"/>
      </w:pPr>
      <w:r>
        <w:t xml:space="preserve">In our music retrieval </w:t>
      </w:r>
      <w:r w:rsidR="00F800CE">
        <w:t>system,</w:t>
      </w:r>
      <w:r>
        <w:t xml:space="preserve"> a retrieved song is considered relevant if it has at least one genre in common with the query song.</w:t>
      </w:r>
    </w:p>
    <w:p w14:paraId="09D54CE8" w14:textId="77777777" w:rsidR="00F800CE" w:rsidRDefault="00F800CE" w:rsidP="00DB1D75">
      <w:pPr>
        <w:spacing w:line="240" w:lineRule="auto"/>
      </w:pPr>
    </w:p>
    <w:p w14:paraId="6A902333" w14:textId="2A333D33" w:rsidR="00F800CE" w:rsidRDefault="00F800CE" w:rsidP="00DB1D75">
      <w:pPr>
        <w:spacing w:line="240" w:lineRule="auto"/>
      </w:pPr>
      <w:r>
        <w:t>H</w:t>
      </w:r>
      <w:r w:rsidRPr="00F800CE">
        <w:t>owever, we have noticed that there are songs</w:t>
      </w:r>
      <w:r>
        <w:t xml:space="preserve"> in the dataset</w:t>
      </w:r>
      <w:r w:rsidRPr="00F800CE">
        <w:t xml:space="preserve"> which are not assigned to the correct genres</w:t>
      </w:r>
      <w:r>
        <w:t>.</w:t>
      </w:r>
      <w:r w:rsidRPr="00F800CE">
        <w:t xml:space="preserve"> An example of this is the song "Somebody's Gotta Die" by "The Notorious B.I.G." which is </w:t>
      </w:r>
      <w:r w:rsidRPr="00F800CE">
        <w:t>categorized</w:t>
      </w:r>
      <w:r w:rsidRPr="00F800CE">
        <w:t xml:space="preserve"> under the genre "death metal". However, this song is clearly a hip hop / rap song. Such a wrong </w:t>
      </w:r>
      <w:r w:rsidRPr="00F800CE">
        <w:t>categorization</w:t>
      </w:r>
      <w:r w:rsidRPr="00F800CE">
        <w:t xml:space="preserve"> has an impact on the accuracy.</w:t>
      </w:r>
    </w:p>
    <w:p w14:paraId="1B16979B" w14:textId="77777777" w:rsidR="00471DAC" w:rsidRDefault="00471DAC"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we first obtained the genres of our retrieved results and put them into a list which consists of ids and genres of retrieved songs. This list is one of the parameters for the precision_at_</w:t>
      </w:r>
      <w:r>
        <w:t>k</w:t>
      </w:r>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6EAFA43" w14:textId="77777777" w:rsidR="00471DAC" w:rsidRDefault="00471DAC" w:rsidP="00DB1D75">
      <w:pPr>
        <w:spacing w:line="240" w:lineRule="auto"/>
      </w:pPr>
    </w:p>
    <w:p w14:paraId="211F1C5B" w14:textId="0E172FA7" w:rsidR="00471DAC" w:rsidRPr="00471DAC" w:rsidRDefault="00471DAC" w:rsidP="00471DAC">
      <w:pPr>
        <w:spacing w:line="240" w:lineRule="auto"/>
      </w:pPr>
      <w:r w:rsidRPr="00471DAC">
        <w:t xml:space="preserve">These approaches were only computed to take one specific query song and calculate the precision and recall @ k. </w:t>
      </w:r>
    </w:p>
    <w:p w14:paraId="418F8FCC" w14:textId="77777777" w:rsidR="00471DAC" w:rsidRPr="00471DAC" w:rsidRDefault="00471DAC" w:rsidP="00471DAC">
      <w:pPr>
        <w:spacing w:line="240" w:lineRule="auto"/>
      </w:pPr>
    </w:p>
    <w:p w14:paraId="3B8C5C8D" w14:textId="77777777" w:rsidR="00471DAC" w:rsidRPr="00471DAC" w:rsidRDefault="00471DAC" w:rsidP="00471DAC">
      <w:pPr>
        <w:spacing w:line="240" w:lineRule="auto"/>
      </w:pPr>
      <w:r w:rsidRPr="00471DAC">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4BF46694" w14:textId="7A102363" w:rsidR="00A86FB4" w:rsidRPr="00F3172A" w:rsidRDefault="00DB1D75" w:rsidP="00F3172A">
      <w:pPr>
        <w:pStyle w:val="Head2"/>
        <w:numPr>
          <w:ilvl w:val="0"/>
          <w:numId w:val="0"/>
        </w:numPr>
        <w:ind w:left="756" w:hanging="396"/>
      </w:pPr>
      <w:r>
        <w:t xml:space="preserve">5.2 </w:t>
      </w:r>
      <w:r w:rsidRPr="00426F2C">
        <w:t>Genre diversity</w:t>
      </w: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Different methods have been proposed by researchers to calculate the diversity such as calculating the distance between two elements i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777A0544" w14:textId="51DF74C9" w:rsidR="00471DAC" w:rsidRPr="00471DAC" w:rsidRDefault="00471DAC" w:rsidP="00471DAC">
      <w:pPr>
        <w:spacing w:line="240" w:lineRule="auto"/>
      </w:pPr>
      <w:r w:rsidRPr="00471DAC">
        <w:t xml:space="preserve">To calculate this evaluation </w:t>
      </w:r>
      <w:r w:rsidR="00315A1A" w:rsidRPr="00471DAC">
        <w:t>metric,</w:t>
      </w:r>
      <w:r w:rsidRPr="00471DAC">
        <w:t xml:space="preserve"> we implemented a method that first measures the diversity of genres of top k retrieved tracks given a query. It calculates how the genres are evenly distributed over k retrieved tracks. We can break down the formula into two parts:</w:t>
      </w:r>
    </w:p>
    <w:p w14:paraId="1F28EFB3" w14:textId="77777777" w:rsidR="00471DAC" w:rsidRPr="00471DAC" w:rsidRDefault="00471DAC" w:rsidP="00471DAC">
      <w:pPr>
        <w:spacing w:line="240" w:lineRule="auto"/>
      </w:pPr>
      <w:r w:rsidRPr="00471DAC">
        <w:t>1) Genre distribution:</w:t>
      </w:r>
    </w:p>
    <w:p w14:paraId="00807262" w14:textId="77777777" w:rsidR="00471DAC" w:rsidRPr="00471DAC" w:rsidRDefault="00471DAC" w:rsidP="00471DAC">
      <w:pPr>
        <w:spacing w:line="240" w:lineRule="auto"/>
      </w:pPr>
      <w:r w:rsidRPr="00471DAC">
        <w:t>We initialize a vector of zeros with a length equal to the number of all genres existing in the dataset, then for every genre found in each retrieved track, we add one to the corresponding genre position in the zeros vector divided by the number of genres of the retrieved track. So, this could be considered as the normalized attribution of each genre within the retrieved track genres to the overall genres in the dataset.</w:t>
      </w:r>
    </w:p>
    <w:p w14:paraId="5AB0D099" w14:textId="77777777" w:rsidR="00471DAC" w:rsidRPr="00471DAC" w:rsidRDefault="00471DAC" w:rsidP="00471DAC">
      <w:pPr>
        <w:spacing w:line="240" w:lineRule="auto"/>
      </w:pPr>
      <w:r w:rsidRPr="00471DAC">
        <w:t>2) Normalize of the distribution:</w:t>
      </w:r>
    </w:p>
    <w:p w14:paraId="4C3F63DC" w14:textId="77777777" w:rsidR="00471DAC" w:rsidRDefault="00471DAC" w:rsidP="00471DAC">
      <w:pPr>
        <w:spacing w:line="240" w:lineRule="auto"/>
      </w:pPr>
      <w:r w:rsidRPr="00471DAC">
        <w:t xml:space="preserve">We divide the resulting vector by the number of the retrieved tracks. To get the genre diversity we calculate Shannon’s entropy of the resulting vector. This is calculated by taking the negative sum of all the items of the resulting vector multiplied by its logarithm (base 2). </w:t>
      </w:r>
    </w:p>
    <w:p w14:paraId="71AA9F2D" w14:textId="77777777" w:rsidR="00F800CE" w:rsidRDefault="00F800CE" w:rsidP="00471DAC">
      <w:pPr>
        <w:spacing w:line="240" w:lineRule="auto"/>
      </w:pPr>
    </w:p>
    <w:p w14:paraId="35E77B0A" w14:textId="77777777" w:rsidR="00F800CE" w:rsidRDefault="00F800CE" w:rsidP="00471DAC">
      <w:pPr>
        <w:spacing w:line="240" w:lineRule="auto"/>
      </w:pPr>
    </w:p>
    <w:p w14:paraId="522CA292" w14:textId="77777777" w:rsidR="00F3172A" w:rsidRPr="00471DAC" w:rsidRDefault="00F3172A" w:rsidP="00471DAC">
      <w:pPr>
        <w:spacing w:line="240" w:lineRule="auto"/>
      </w:pPr>
    </w:p>
    <w:p w14:paraId="27FC2ED7" w14:textId="36C3DDB0" w:rsidR="00484D82" w:rsidRDefault="00484D82" w:rsidP="00F3172A">
      <w:pPr>
        <w:pStyle w:val="Head2"/>
        <w:numPr>
          <w:ilvl w:val="0"/>
          <w:numId w:val="0"/>
        </w:numPr>
        <w:ind w:left="756" w:hanging="396"/>
      </w:pPr>
      <w:r>
        <w:lastRenderedPageBreak/>
        <w:t>5.3 Genre coverage</w:t>
      </w:r>
    </w:p>
    <w:p w14:paraId="676F1876" w14:textId="0C67F49F" w:rsidR="00471DAC" w:rsidRPr="00832895" w:rsidRDefault="00471DAC" w:rsidP="00471DAC">
      <w:pPr>
        <w:rPr>
          <w:lang w:val="en-GB"/>
        </w:rPr>
      </w:pPr>
      <w:r w:rsidRPr="00832895">
        <w:rPr>
          <w:lang w:val="en-GB"/>
        </w:rPr>
        <w:t>This metric is</w:t>
      </w:r>
      <w:r w:rsidR="00F800CE">
        <w:rPr>
          <w:lang w:val="en-GB"/>
        </w:rPr>
        <w:t>,</w:t>
      </w:r>
      <w:r w:rsidRPr="00832895">
        <w:rPr>
          <w:lang w:val="en-GB"/>
        </w:rPr>
        <w:t xml:space="preserve"> similar to the Genre Diversity described in the last</w:t>
      </w:r>
    </w:p>
    <w:p w14:paraId="4B92DEE1" w14:textId="635C35B5" w:rsidR="00471DAC" w:rsidRDefault="00F800CE" w:rsidP="00471DAC">
      <w:pPr>
        <w:rPr>
          <w:lang w:val="en-GB"/>
        </w:rPr>
      </w:pPr>
      <w:r w:rsidRPr="00832895">
        <w:rPr>
          <w:lang w:val="en-GB"/>
        </w:rPr>
        <w:t>C</w:t>
      </w:r>
      <w:r w:rsidR="00471DAC" w:rsidRPr="00832895">
        <w:rPr>
          <w:lang w:val="en-GB"/>
        </w:rPr>
        <w:t>hapter</w:t>
      </w:r>
      <w:r>
        <w:rPr>
          <w:lang w:val="en-GB"/>
        </w:rPr>
        <w:t>,</w:t>
      </w:r>
      <w:r w:rsidR="00471DAC" w:rsidRPr="00832895">
        <w:rPr>
          <w:lang w:val="en-GB"/>
        </w:rPr>
        <w:t xml:space="preserve"> a way to measure the quality of the </w:t>
      </w:r>
      <w:r w:rsidR="00471DAC">
        <w:rPr>
          <w:lang w:val="en-GB"/>
        </w:rPr>
        <w:t>music</w:t>
      </w:r>
      <w:r w:rsidR="00471DAC" w:rsidRPr="00832895">
        <w:rPr>
          <w:lang w:val="en-GB"/>
        </w:rPr>
        <w:t xml:space="preserve"> retrieval</w:t>
      </w:r>
      <w:r w:rsidR="00471DAC">
        <w:rPr>
          <w:lang w:val="en-GB"/>
        </w:rPr>
        <w:t xml:space="preserve"> </w:t>
      </w:r>
      <w:r w:rsidR="00471DAC" w:rsidRPr="00832895">
        <w:rPr>
          <w:lang w:val="en-GB"/>
        </w:rPr>
        <w:t>system</w:t>
      </w:r>
      <w:r w:rsidR="00471DAC">
        <w:rPr>
          <w:lang w:val="en-GB"/>
        </w:rPr>
        <w:t>s</w:t>
      </w:r>
      <w:r w:rsidR="00471DAC" w:rsidRPr="00832895">
        <w:rPr>
          <w:lang w:val="en-GB"/>
        </w:rPr>
        <w:t xml:space="preserve"> beyond using accuracy. For this research project the Genre</w:t>
      </w:r>
      <w:r>
        <w:rPr>
          <w:lang w:val="en-GB"/>
        </w:rPr>
        <w:t xml:space="preserve"> </w:t>
      </w:r>
      <w:r w:rsidR="00471DAC" w:rsidRPr="00832895">
        <w:rPr>
          <w:lang w:val="en-GB"/>
        </w:rPr>
        <w:t>Coverage is defined as the proportion of the number of unique</w:t>
      </w:r>
      <w:r w:rsidR="00471DAC">
        <w:rPr>
          <w:lang w:val="en-GB"/>
        </w:rPr>
        <w:t xml:space="preserve"> </w:t>
      </w:r>
      <w:r w:rsidR="00471DAC" w:rsidRPr="00832895">
        <w:rPr>
          <w:lang w:val="en-GB"/>
        </w:rPr>
        <w:t>genres present within at least one the top k retrieved tracks and the</w:t>
      </w:r>
      <w:r>
        <w:rPr>
          <w:lang w:val="en-GB"/>
        </w:rPr>
        <w:t xml:space="preserve"> </w:t>
      </w:r>
      <w:r w:rsidR="00471DAC" w:rsidRPr="00832895">
        <w:rPr>
          <w:lang w:val="en-GB"/>
        </w:rPr>
        <w:t>number of unique genres within the dataset itself.</w:t>
      </w:r>
    </w:p>
    <w:p w14:paraId="0A25B8D3" w14:textId="77777777" w:rsidR="00E9247A" w:rsidRDefault="00E9247A" w:rsidP="00E9247A">
      <w:pPr>
        <w:pStyle w:val="AckHead"/>
      </w:pPr>
      <w:r>
        <w:t>5.4 nDCG</w:t>
      </w:r>
    </w:p>
    <w:p w14:paraId="643030A5" w14:textId="77777777" w:rsidR="00E9247A" w:rsidRDefault="00E9247A" w:rsidP="00E9247A">
      <w:pPr>
        <w:spacing w:line="240" w:lineRule="auto"/>
        <w:rPr>
          <w:lang w:eastAsia="zh-CN"/>
        </w:rPr>
      </w:pPr>
      <w:r>
        <w:rPr>
          <w:rFonts w:hint="eastAsia"/>
        </w:rPr>
        <w:t>N</w:t>
      </w:r>
      <w:r>
        <w:t>ormalized discounted cumulative gain (later referred in the current study as nDCG) evaluates the results based on graded relevance, i.e. nDCG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3)  Generate an ideal list of the retrieved results by reordering the elements in the list in the descending order of their gains. Calculated the DCG score for the ideal list. (later referred in the current study as iDCG,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iDCG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nDCG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r>
        <w:rPr>
          <w:lang w:eastAsia="zh-CN"/>
        </w:rPr>
        <w:t>G</w:t>
      </w:r>
      <w:r>
        <w:rPr>
          <w:vertAlign w:val="subscript"/>
          <w:lang w:eastAsia="zh-CN"/>
        </w:rPr>
        <w:t>query</w:t>
      </w:r>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id_genres_mmsr.tsv dataset.</w:t>
      </w:r>
    </w:p>
    <w:p w14:paraId="200DFC47" w14:textId="77777777" w:rsidR="00E9247A" w:rsidRDefault="00E9247A" w:rsidP="00E9247A">
      <w:pPr>
        <w:spacing w:line="240" w:lineRule="auto"/>
        <w:rPr>
          <w:lang w:eastAsia="zh-CN"/>
        </w:rPr>
      </w:pPr>
      <w:r>
        <w:rPr>
          <w:rFonts w:hint="eastAsia"/>
          <w:lang w:eastAsia="zh-CN"/>
        </w:rPr>
        <w:t>T</w:t>
      </w:r>
      <w:r>
        <w:rPr>
          <w:lang w:eastAsia="zh-CN"/>
        </w:rPr>
        <w:t>he weight to the gain was calculated with inverse logarithm of 2. The formulae adopted by the current study to calculate the nDCG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6C5628D2" w:rsidR="00011AC3" w:rsidRDefault="00011AC3" w:rsidP="00F3172A">
      <w:pPr>
        <w:pStyle w:val="AbsHead"/>
        <w:numPr>
          <w:ilvl w:val="0"/>
          <w:numId w:val="34"/>
        </w:numPr>
      </w:pPr>
      <w:r w:rsidRPr="000742A2">
        <w:t>Evaluation</w:t>
      </w:r>
    </w:p>
    <w:p w14:paraId="587B4023" w14:textId="319BDDAC" w:rsidR="00011AC3" w:rsidRPr="00E9247A" w:rsidRDefault="00DB1D75" w:rsidP="00F3172A">
      <w:pPr>
        <w:pStyle w:val="Head2"/>
        <w:numPr>
          <w:ilvl w:val="0"/>
          <w:numId w:val="0"/>
        </w:numPr>
        <w:ind w:left="756" w:hanging="396"/>
      </w:pPr>
      <w:r w:rsidRPr="00E9247A">
        <w:t>6</w:t>
      </w:r>
      <w:r w:rsidR="00011AC3" w:rsidRPr="00E9247A">
        <w:t>.1 Accuracy</w:t>
      </w:r>
    </w:p>
    <w:p w14:paraId="46A01765" w14:textId="77777777" w:rsidR="00471DAC" w:rsidRPr="00471DAC" w:rsidRDefault="00471DAC" w:rsidP="00471DAC">
      <w:pPr>
        <w:spacing w:line="240" w:lineRule="auto"/>
      </w:pPr>
      <w:r w:rsidRPr="00471DAC">
        <w:t>We obtained the highest average precision of 0.4813 calculated over all query tracks using the musicnn feature combined the cosine similarity. The worst performing retrieval system based on precision was the early-fusion system combining the textual representation bert with the audio feature musicnn only achiving a precision of 0.3202.</w:t>
      </w:r>
    </w:p>
    <w:p w14:paraId="06AE4DA5" w14:textId="77777777" w:rsidR="00471DAC" w:rsidRPr="00471DAC" w:rsidRDefault="00471DAC" w:rsidP="00471DAC">
      <w:pPr>
        <w:spacing w:line="240" w:lineRule="auto"/>
      </w:pPr>
    </w:p>
    <w:p w14:paraId="67E55F26" w14:textId="77777777" w:rsidR="00471DAC" w:rsidRDefault="00471DAC" w:rsidP="00471DAC">
      <w:pPr>
        <w:spacing w:line="240" w:lineRule="auto"/>
      </w:pPr>
      <w:r w:rsidRPr="00471DAC">
        <w:t>We received the highest average recall computed over all query tracks again using the musicnn dataset in combination with cosine similarity which was 0.0022. Both early and late fusion obtained the lowest recall of only 0.0009.</w:t>
      </w:r>
    </w:p>
    <w:p w14:paraId="2BA4D9C4" w14:textId="77777777" w:rsidR="00471DAC" w:rsidRDefault="00471DAC" w:rsidP="00471DAC">
      <w:pPr>
        <w:spacing w:line="240" w:lineRule="auto"/>
      </w:pPr>
    </w:p>
    <w:p w14:paraId="31EC1489" w14:textId="5FCE591C" w:rsidR="00471DAC" w:rsidRDefault="00471DAC" w:rsidP="00471DAC">
      <w:pPr>
        <w:keepNext/>
        <w:spacing w:line="240" w:lineRule="auto"/>
        <w:jc w:val="left"/>
      </w:pPr>
      <w:r>
        <w:t>As follows you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189F05CC" w14:textId="602621D0" w:rsidR="00471DAC" w:rsidRPr="00471DAC" w:rsidRDefault="00471DAC" w:rsidP="00471DAC">
      <w:pPr>
        <w:spacing w:line="240" w:lineRule="auto"/>
      </w:pPr>
    </w:p>
    <w:p w14:paraId="629C4DAB" w14:textId="222BFDEA" w:rsidR="00471DAC" w:rsidRDefault="008973A9" w:rsidP="00471DAC">
      <w:pPr>
        <w:keepNext/>
        <w:spacing w:line="240" w:lineRule="auto"/>
      </w:pPr>
      <w:r>
        <w:rPr>
          <w:noProof/>
        </w:rPr>
        <w:drawing>
          <wp:inline distT="0" distB="0" distL="0" distR="0" wp14:anchorId="11520AA6" wp14:editId="262986FA">
            <wp:extent cx="3048000" cy="2390775"/>
            <wp:effectExtent l="0" t="0" r="0" b="9525"/>
            <wp:docPr id="1126506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90775"/>
                    </a:xfrm>
                    <a:prstGeom prst="rect">
                      <a:avLst/>
                    </a:prstGeom>
                    <a:noFill/>
                    <a:ln>
                      <a:noFill/>
                    </a:ln>
                  </pic:spPr>
                </pic:pic>
              </a:graphicData>
            </a:graphic>
          </wp:inline>
        </w:drawing>
      </w:r>
    </w:p>
    <w:p w14:paraId="070EAB62" w14:textId="7B810EC9" w:rsidR="00471DAC" w:rsidRPr="00471DAC" w:rsidRDefault="00471DAC" w:rsidP="00471DAC">
      <w:pPr>
        <w:pStyle w:val="Beschriftung"/>
      </w:pPr>
      <w:bookmarkStart w:id="0" w:name="_Toc156942512"/>
      <w:r>
        <w:t xml:space="preserve">Figure </w:t>
      </w:r>
      <w:r>
        <w:fldChar w:fldCharType="begin"/>
      </w:r>
      <w:r>
        <w:instrText xml:space="preserve"> SEQ Figure \* ARABIC </w:instrText>
      </w:r>
      <w:r>
        <w:fldChar w:fldCharType="separate"/>
      </w:r>
      <w:r w:rsidR="00167877">
        <w:rPr>
          <w:noProof/>
        </w:rPr>
        <w:t>1</w:t>
      </w:r>
      <w:r>
        <w:fldChar w:fldCharType="end"/>
      </w:r>
      <w:r>
        <w:t>: Precison-Recall plot</w:t>
      </w:r>
      <w:bookmarkEnd w:id="0"/>
    </w:p>
    <w:p w14:paraId="7723C292" w14:textId="77777777" w:rsidR="00471DAC" w:rsidRDefault="00471DAC" w:rsidP="00480ED3">
      <w:pPr>
        <w:keepNext/>
        <w:spacing w:line="240" w:lineRule="auto"/>
        <w:jc w:val="left"/>
      </w:pPr>
    </w:p>
    <w:p w14:paraId="511A294A" w14:textId="5C00A0CB" w:rsidR="00E3186D" w:rsidRDefault="00471DAC" w:rsidP="00471DAC">
      <w:pPr>
        <w:keepNext/>
        <w:spacing w:line="240" w:lineRule="auto"/>
        <w:jc w:val="left"/>
      </w:pPr>
      <w:r>
        <w:rPr>
          <w:noProof/>
        </w:rPr>
        <w:drawing>
          <wp:inline distT="0" distB="0" distL="0" distR="0" wp14:anchorId="3D966971" wp14:editId="6CEDD8D4">
            <wp:extent cx="3048000" cy="2352675"/>
            <wp:effectExtent l="0" t="0" r="0" b="9525"/>
            <wp:docPr id="1980149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1F258342" w14:textId="77777777" w:rsidR="00E3186D" w:rsidRDefault="00E3186D">
      <w:pPr>
        <w:spacing w:line="240" w:lineRule="auto"/>
        <w:jc w:val="left"/>
      </w:pPr>
      <w:r>
        <w:br w:type="page"/>
      </w:r>
    </w:p>
    <w:p w14:paraId="61C2E824" w14:textId="49D6A2C8" w:rsidR="00471DAC" w:rsidRDefault="00471DAC" w:rsidP="00471DAC">
      <w:pPr>
        <w:pStyle w:val="Beschriftung"/>
      </w:pPr>
      <w:bookmarkStart w:id="1" w:name="_Toc156942513"/>
      <w:r>
        <w:lastRenderedPageBreak/>
        <w:t xml:space="preserve">Figure </w:t>
      </w:r>
      <w:r>
        <w:fldChar w:fldCharType="begin"/>
      </w:r>
      <w:r>
        <w:instrText xml:space="preserve"> SEQ Figure \* ARABIC </w:instrText>
      </w:r>
      <w:r>
        <w:fldChar w:fldCharType="separate"/>
      </w:r>
      <w:r w:rsidR="00167877">
        <w:rPr>
          <w:noProof/>
        </w:rPr>
        <w:t>2</w:t>
      </w:r>
      <w:r>
        <w:fldChar w:fldCharType="end"/>
      </w:r>
      <w:r>
        <w:t>: Precision-Recall Plot Early Fusion</w:t>
      </w:r>
      <w:bookmarkEnd w:id="1"/>
    </w:p>
    <w:p w14:paraId="134ACA1C" w14:textId="77777777" w:rsidR="00471DAC" w:rsidRDefault="00471DAC" w:rsidP="00471DAC"/>
    <w:p w14:paraId="68C43BD0" w14:textId="77777777" w:rsidR="00471DAC" w:rsidRDefault="00471DAC" w:rsidP="00471DAC">
      <w:pPr>
        <w:keepNext/>
        <w:spacing w:line="240" w:lineRule="auto"/>
        <w:jc w:val="left"/>
      </w:pPr>
      <w:r>
        <w:rPr>
          <w:noProof/>
        </w:rPr>
        <w:drawing>
          <wp:inline distT="0" distB="0" distL="0" distR="0" wp14:anchorId="59A8CA1E" wp14:editId="6E34A5F9">
            <wp:extent cx="2875239" cy="2219325"/>
            <wp:effectExtent l="0" t="0" r="1905" b="0"/>
            <wp:docPr id="1129407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39" cy="2219325"/>
                    </a:xfrm>
                    <a:prstGeom prst="rect">
                      <a:avLst/>
                    </a:prstGeom>
                    <a:noFill/>
                    <a:ln>
                      <a:noFill/>
                    </a:ln>
                  </pic:spPr>
                </pic:pic>
              </a:graphicData>
            </a:graphic>
          </wp:inline>
        </w:drawing>
      </w:r>
    </w:p>
    <w:p w14:paraId="65A2538D" w14:textId="666A555C" w:rsidR="00471DAC" w:rsidRDefault="00471DAC" w:rsidP="00471DAC">
      <w:pPr>
        <w:pStyle w:val="Beschriftung"/>
      </w:pPr>
      <w:bookmarkStart w:id="2" w:name="_Toc156942514"/>
      <w:r>
        <w:t xml:space="preserve">Figure </w:t>
      </w:r>
      <w:r>
        <w:fldChar w:fldCharType="begin"/>
      </w:r>
      <w:r>
        <w:instrText xml:space="preserve"> SEQ Figure \* ARABIC </w:instrText>
      </w:r>
      <w:r>
        <w:fldChar w:fldCharType="separate"/>
      </w:r>
      <w:r w:rsidR="00167877">
        <w:rPr>
          <w:noProof/>
        </w:rPr>
        <w:t>3</w:t>
      </w:r>
      <w:r>
        <w:fldChar w:fldCharType="end"/>
      </w:r>
      <w:r>
        <w:t>: Precision-Recall Plot Late Fusion</w:t>
      </w:r>
      <w:bookmarkEnd w:id="2"/>
    </w:p>
    <w:p w14:paraId="4BE70E67" w14:textId="77777777" w:rsidR="00471DAC" w:rsidRDefault="00471DAC" w:rsidP="00471DAC"/>
    <w:p w14:paraId="2B2A0ABA" w14:textId="77777777" w:rsidR="00471DAC" w:rsidRPr="00A72853" w:rsidRDefault="00471DAC" w:rsidP="00471DAC">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06EA3E91" w14:textId="77777777" w:rsidR="00471DAC" w:rsidRDefault="00471DAC" w:rsidP="00471DAC">
      <w:pPr>
        <w:keepNext/>
        <w:spacing w:line="240" w:lineRule="auto"/>
        <w:jc w:val="left"/>
      </w:pPr>
    </w:p>
    <w:p w14:paraId="636EEE9B" w14:textId="77777777" w:rsidR="00471DAC" w:rsidRDefault="00471DAC" w:rsidP="00471DAC">
      <w:pPr>
        <w:spacing w:line="240" w:lineRule="auto"/>
      </w:pPr>
      <w:r w:rsidRPr="00471DAC">
        <w:t>The diversity formula is based on Shannon’s entropy which we</w:t>
      </w:r>
      <w:r w:rsidRPr="00471DAC">
        <w:br/>
        <w:t>would like to maximize this is equivalent to minimizing its negative. Consequently, a smaller diversity score indicates a more diverse retrieved list. We obtained the lowest diversity score of 4.7048 again using the musicnn representation. The highest score of 5.0797 was retrieved using the late fusion technique using BERT and musicnn as features. This could be interpreted that BERT and is a powerful embedding system that led to retrieving tracks more similar to the query track and therefore very small genre diversity has resulted.</w:t>
      </w:r>
    </w:p>
    <w:p w14:paraId="31C21C98" w14:textId="77777777" w:rsidR="00471DAC" w:rsidRPr="00471DAC" w:rsidRDefault="00471DAC" w:rsidP="00471DAC">
      <w:pPr>
        <w:spacing w:line="240" w:lineRule="auto"/>
      </w:pPr>
    </w:p>
    <w:p w14:paraId="706782B1" w14:textId="77777777" w:rsidR="00471DAC" w:rsidRPr="00A72853" w:rsidRDefault="00471DAC" w:rsidP="00471DAC">
      <w:pPr>
        <w:spacing w:line="240" w:lineRule="auto"/>
        <w:rPr>
          <w:rFonts w:cs="Linux Libertine"/>
          <w:b/>
          <w:sz w:val="22"/>
        </w:rPr>
      </w:pPr>
      <w:r w:rsidRPr="00A72853">
        <w:rPr>
          <w:rFonts w:cs="Linux Libertine"/>
          <w:b/>
          <w:sz w:val="22"/>
        </w:rPr>
        <w:t>6.3 Genre Coverage@10</w:t>
      </w:r>
    </w:p>
    <w:p w14:paraId="4E0DAB00" w14:textId="77777777" w:rsidR="00471DAC" w:rsidRPr="00471DAC" w:rsidRDefault="00471DAC" w:rsidP="00471DAC">
      <w:pPr>
        <w:spacing w:line="240" w:lineRule="auto"/>
      </w:pPr>
      <w:r w:rsidRPr="00471DAC">
        <w:t>The next result section was concerned with the genre coverage@10 score. As mentioned in the methodology section, genre coverage assesses the proportion of unique genres covered in the retrieved list. Therefore, a higher genre coverage@10 score indicates a more diverse retrieved list. As can be seen from table 1, the highest genre coverage@10 score could be obtained with the audio-based retrieval system using the “musicnn” representation. Considering all implemented systems, the genre coverage only differs slightly. It ranges between 0.0343 and 0.0383. The lowest score was obtained using the text-based “bert” representation.</w:t>
      </w:r>
    </w:p>
    <w:p w14:paraId="1402093F" w14:textId="69DA226C" w:rsidR="008F5A27" w:rsidRPr="000F4A95" w:rsidRDefault="00EE212D" w:rsidP="00EE212D">
      <w:pPr>
        <w:spacing w:line="240" w:lineRule="auto"/>
      </w:pPr>
      <w:r>
        <w:t xml:space="preserve"> </w:t>
      </w:r>
    </w:p>
    <w:p w14:paraId="1C612D55" w14:textId="77777777" w:rsidR="00471DAC" w:rsidRPr="00A72853" w:rsidRDefault="00471DAC" w:rsidP="00471DAC">
      <w:pPr>
        <w:spacing w:line="240" w:lineRule="auto"/>
        <w:rPr>
          <w:rFonts w:cs="Linux Libertine"/>
          <w:b/>
          <w:sz w:val="22"/>
        </w:rPr>
      </w:pPr>
      <w:r w:rsidRPr="00A72853">
        <w:rPr>
          <w:rFonts w:cs="Linux Libertine"/>
          <w:b/>
          <w:sz w:val="22"/>
        </w:rPr>
        <w:t>6.4 nDCG@10</w:t>
      </w:r>
    </w:p>
    <w:p w14:paraId="5714E920" w14:textId="2CBABA5E" w:rsidR="00471DAC" w:rsidRDefault="00471DAC" w:rsidP="00233A23">
      <w:pPr>
        <w:spacing w:line="240" w:lineRule="auto"/>
      </w:pPr>
      <w:r>
        <w:rPr>
          <w:rFonts w:hint="eastAsia"/>
        </w:rPr>
        <w:t>N</w:t>
      </w:r>
      <w:r>
        <w:t xml:space="preserve">ow let us shift our focus to the results concerning the nDCG@10 score. As mentioned in the methodology section, a larger nDCG@10 score indicates a better performance of the retrieval system as the lists obtained from the results are more similar to their ideal counterparts when ranking is taken into account. </w:t>
      </w:r>
      <w:r w:rsidR="00233A23">
        <w:t xml:space="preserve">Due to time constraint and high computational cost, I was not able to obtain the final result from the two fusion based retrieval systems. </w:t>
      </w:r>
      <w:r w:rsidR="00AB0C27">
        <w:t xml:space="preserve">As can be seen from table 1, the highest nDCG@10 score was obtained with </w:t>
      </w:r>
      <w:r w:rsidR="00233A23">
        <w:t xml:space="preserve">the retrieval system implemented with </w:t>
      </w:r>
      <w:r w:rsidR="00AB0C27">
        <w:t>the</w:t>
      </w:r>
      <w:r w:rsidR="00101C1A">
        <w:t xml:space="preserve"> “M</w:t>
      </w:r>
      <w:r w:rsidR="00233A23">
        <w:t>F</w:t>
      </w:r>
      <w:r w:rsidR="00101C1A">
        <w:t>CC” representation.</w:t>
      </w:r>
      <w:r w:rsidR="00AB0C27">
        <w:t xml:space="preserve"> Considering all implemented systems, </w:t>
      </w:r>
      <w:r w:rsidR="00233A23">
        <w:t xml:space="preserve">4 retrieval systems performed better than the random baseline, they are “MFCC”, “musicnn”, “blf-correlation” and “Vgg19.” (Ranked in descending order of nDCG@10 score.) </w:t>
      </w:r>
    </w:p>
    <w:p w14:paraId="703F8010" w14:textId="79286877" w:rsidR="00471DAC" w:rsidRPr="00343087" w:rsidRDefault="00471DAC" w:rsidP="00343087">
      <w:pPr>
        <w:pStyle w:val="AbsHead"/>
        <w:numPr>
          <w:ilvl w:val="0"/>
          <w:numId w:val="34"/>
        </w:numPr>
      </w:pPr>
      <w:r w:rsidRPr="00343087">
        <w:t>Conclusion</w:t>
      </w:r>
    </w:p>
    <w:p w14:paraId="4F20DB86" w14:textId="2117853C" w:rsidR="00471DAC" w:rsidRPr="00471DAC" w:rsidRDefault="00471DAC" w:rsidP="00471DAC">
      <w:pPr>
        <w:spacing w:line="240" w:lineRule="auto"/>
      </w:pPr>
      <w:r w:rsidRPr="00471DAC">
        <w:t>The results of the evaluation metrics show that the retrieval system using the musicnn dataset which includes features created with the help of deep neural networks in combination with cosine similarity achieved the best score for all metrics</w:t>
      </w:r>
      <w:r w:rsidR="00F800CE">
        <w:t xml:space="preserve"> except for the nDCG</w:t>
      </w:r>
      <w:r w:rsidRPr="00471DAC">
        <w:t xml:space="preserve">. </w:t>
      </w:r>
    </w:p>
    <w:p w14:paraId="3A928B4E" w14:textId="77777777" w:rsidR="00471DAC" w:rsidRPr="00471DAC" w:rsidRDefault="00471DAC" w:rsidP="00471DAC">
      <w:pPr>
        <w:spacing w:line="240" w:lineRule="auto"/>
      </w:pPr>
    </w:p>
    <w:p w14:paraId="22F71132" w14:textId="77777777" w:rsidR="00471DAC" w:rsidRPr="00471DAC" w:rsidRDefault="00471DAC" w:rsidP="00471DAC">
      <w:pPr>
        <w:spacing w:line="240" w:lineRule="auto"/>
      </w:pPr>
      <w:r w:rsidRPr="00471DAC">
        <w:t xml:space="preserve">We already expected that one of the audio-based representations would perform best in terms of precision and recall, as these metrics are measured against the same genres and usually the assignment to music genres is not based on text or music video features but on audio features. We also note that combining the best performing audio feature with a textual feature using an early fusion technique lowered precision and recall immensely. </w:t>
      </w:r>
    </w:p>
    <w:p w14:paraId="584042E5" w14:textId="77777777" w:rsidR="00471DAC" w:rsidRDefault="00471DAC" w:rsidP="00471DAC">
      <w:pPr>
        <w:spacing w:line="240" w:lineRule="auto"/>
      </w:pPr>
    </w:p>
    <w:p w14:paraId="14920A5F" w14:textId="4EFFC999"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114B7B">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46AFC57B" w14:textId="37DC991E" w:rsidR="00277EBD" w:rsidRDefault="0042255E" w:rsidP="00DD2357">
      <w:pPr>
        <w:pStyle w:val="AckHead"/>
      </w:pPr>
      <w:r>
        <w:lastRenderedPageBreak/>
        <w:t>Results</w:t>
      </w:r>
      <w:r w:rsidR="00167877">
        <w:t>:</w:t>
      </w:r>
      <w:r w:rsidR="00834932">
        <w:t xml:space="preserve"> (rounded to </w:t>
      </w:r>
      <w:r w:rsidR="00471DAC">
        <w:t>4</w:t>
      </w:r>
      <w:r w:rsidR="00834932">
        <w:t xml:space="preserve"> digits)</w:t>
      </w:r>
    </w:p>
    <w:p w14:paraId="25977CD5" w14:textId="77777777" w:rsidR="00343087" w:rsidRDefault="00343087" w:rsidP="00DD2357">
      <w:pPr>
        <w:pStyle w:val="AckHead"/>
      </w:pPr>
    </w:p>
    <w:tbl>
      <w:tblPr>
        <w:tblStyle w:val="Gitternetztabelle1hell"/>
        <w:tblW w:w="13171" w:type="dxa"/>
        <w:tblLook w:val="04A0" w:firstRow="1" w:lastRow="0" w:firstColumn="1" w:lastColumn="0" w:noHBand="0" w:noVBand="1"/>
      </w:tblPr>
      <w:tblGrid>
        <w:gridCol w:w="2547"/>
        <w:gridCol w:w="2332"/>
        <w:gridCol w:w="2002"/>
        <w:gridCol w:w="1885"/>
        <w:gridCol w:w="2405"/>
        <w:gridCol w:w="2000"/>
      </w:tblGrid>
      <w:tr w:rsidR="00343087" w14:paraId="50CF4C36" w14:textId="77777777" w:rsidTr="003D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88937F" w14:textId="77777777" w:rsidR="00343087" w:rsidRDefault="00343087" w:rsidP="003D0D43">
            <w:pPr>
              <w:rPr>
                <w:rFonts w:asciiTheme="majorBidi" w:hAnsiTheme="majorBidi" w:cstheme="majorBidi"/>
                <w:sz w:val="24"/>
              </w:rPr>
            </w:pPr>
          </w:p>
        </w:tc>
        <w:tc>
          <w:tcPr>
            <w:tcW w:w="2332" w:type="dxa"/>
          </w:tcPr>
          <w:p w14:paraId="678F477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Precision@10</w:t>
            </w:r>
          </w:p>
        </w:tc>
        <w:tc>
          <w:tcPr>
            <w:tcW w:w="2002" w:type="dxa"/>
          </w:tcPr>
          <w:p w14:paraId="7EB5F313"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Recall@10</w:t>
            </w:r>
          </w:p>
        </w:tc>
        <w:tc>
          <w:tcPr>
            <w:tcW w:w="1885" w:type="dxa"/>
          </w:tcPr>
          <w:p w14:paraId="253B255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n</w:t>
            </w:r>
            <w:r>
              <w:rPr>
                <w:rFonts w:asciiTheme="majorBidi" w:hAnsiTheme="majorBidi"/>
                <w:sz w:val="24"/>
              </w:rPr>
              <w:t>DCG@10</w:t>
            </w:r>
          </w:p>
        </w:tc>
        <w:tc>
          <w:tcPr>
            <w:tcW w:w="2405" w:type="dxa"/>
          </w:tcPr>
          <w:p w14:paraId="6914B480"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Avg. Coverage@10</w:t>
            </w:r>
          </w:p>
        </w:tc>
        <w:tc>
          <w:tcPr>
            <w:tcW w:w="2000" w:type="dxa"/>
          </w:tcPr>
          <w:p w14:paraId="5A5D854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D</w:t>
            </w:r>
            <w:r>
              <w:rPr>
                <w:rFonts w:asciiTheme="majorBidi" w:hAnsiTheme="majorBidi"/>
                <w:sz w:val="24"/>
              </w:rPr>
              <w:t>iversity@10</w:t>
            </w:r>
          </w:p>
        </w:tc>
      </w:tr>
      <w:tr w:rsidR="00343087" w14:paraId="36422DAC"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3BAB95C6"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Mfcc stats</w:t>
            </w:r>
          </w:p>
        </w:tc>
        <w:tc>
          <w:tcPr>
            <w:tcW w:w="2332" w:type="dxa"/>
          </w:tcPr>
          <w:p w14:paraId="409DA4D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0.428</w:t>
            </w:r>
            <w:r>
              <w:rPr>
                <w:rFonts w:asciiTheme="majorBidi" w:hAnsiTheme="majorBidi" w:cstheme="majorBidi"/>
                <w:sz w:val="24"/>
              </w:rPr>
              <w:t>9</w:t>
            </w:r>
          </w:p>
        </w:tc>
        <w:tc>
          <w:tcPr>
            <w:tcW w:w="2002" w:type="dxa"/>
          </w:tcPr>
          <w:p w14:paraId="7AC8E89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8</w:t>
            </w:r>
          </w:p>
        </w:tc>
        <w:tc>
          <w:tcPr>
            <w:tcW w:w="1885" w:type="dxa"/>
          </w:tcPr>
          <w:p w14:paraId="08902D65" w14:textId="3F47E8C4"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800CE">
              <w:rPr>
                <w:rFonts w:asciiTheme="majorBidi" w:hAnsiTheme="majorBidi" w:cstheme="majorBidi" w:hint="eastAsia"/>
                <w:color w:val="FF0000"/>
                <w:sz w:val="24"/>
              </w:rPr>
              <w:t>0</w:t>
            </w:r>
            <w:r w:rsidRPr="00F800CE">
              <w:rPr>
                <w:rFonts w:asciiTheme="majorBidi" w:hAnsiTheme="majorBidi" w:cstheme="majorBidi"/>
                <w:color w:val="FF0000"/>
                <w:sz w:val="24"/>
              </w:rPr>
              <w:t>.1611</w:t>
            </w:r>
          </w:p>
        </w:tc>
        <w:tc>
          <w:tcPr>
            <w:tcW w:w="2405" w:type="dxa"/>
          </w:tcPr>
          <w:p w14:paraId="1E2A404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F5FFA">
              <w:rPr>
                <w:rFonts w:asciiTheme="majorBidi" w:hAnsiTheme="majorBidi" w:cstheme="majorBidi"/>
                <w:sz w:val="24"/>
              </w:rPr>
              <w:t>0.0382</w:t>
            </w:r>
          </w:p>
        </w:tc>
        <w:tc>
          <w:tcPr>
            <w:tcW w:w="2000" w:type="dxa"/>
          </w:tcPr>
          <w:p w14:paraId="55EFB8CE"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4.8112</w:t>
            </w:r>
          </w:p>
          <w:p w14:paraId="6891A3B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7D5C91E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3DEEDF0"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Blf-Correlation</w:t>
            </w:r>
          </w:p>
        </w:tc>
        <w:tc>
          <w:tcPr>
            <w:tcW w:w="2332" w:type="dxa"/>
          </w:tcPr>
          <w:p w14:paraId="3A5ACA7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0.4098</w:t>
            </w:r>
          </w:p>
        </w:tc>
        <w:tc>
          <w:tcPr>
            <w:tcW w:w="2002" w:type="dxa"/>
          </w:tcPr>
          <w:p w14:paraId="4816B6A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2A6A5367" w14:textId="71DC22B7"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.1504</w:t>
            </w:r>
          </w:p>
        </w:tc>
        <w:tc>
          <w:tcPr>
            <w:tcW w:w="2405" w:type="dxa"/>
          </w:tcPr>
          <w:p w14:paraId="4C0E60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5E940110"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4.8942</w:t>
            </w:r>
          </w:p>
          <w:p w14:paraId="6EF9B9D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39FEA8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356285A"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Ivec 256</w:t>
            </w:r>
          </w:p>
        </w:tc>
        <w:tc>
          <w:tcPr>
            <w:tcW w:w="2332" w:type="dxa"/>
          </w:tcPr>
          <w:p w14:paraId="7B56F20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0.434</w:t>
            </w:r>
            <w:r>
              <w:rPr>
                <w:rFonts w:asciiTheme="majorBidi" w:hAnsiTheme="majorBidi" w:cstheme="majorBidi"/>
                <w:sz w:val="24"/>
              </w:rPr>
              <w:t>4</w:t>
            </w:r>
          </w:p>
        </w:tc>
        <w:tc>
          <w:tcPr>
            <w:tcW w:w="2002" w:type="dxa"/>
          </w:tcPr>
          <w:p w14:paraId="518F5DD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0.0019</w:t>
            </w:r>
          </w:p>
        </w:tc>
        <w:tc>
          <w:tcPr>
            <w:tcW w:w="1885" w:type="dxa"/>
          </w:tcPr>
          <w:p w14:paraId="040EF72B" w14:textId="79B62FFE"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.1184</w:t>
            </w:r>
          </w:p>
        </w:tc>
        <w:tc>
          <w:tcPr>
            <w:tcW w:w="2405" w:type="dxa"/>
          </w:tcPr>
          <w:p w14:paraId="4D2CD0BC"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4B50AB44" w14:textId="77777777" w:rsidR="00343087" w:rsidRPr="001C3D31"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1C3D31">
              <w:rPr>
                <w:rFonts w:asciiTheme="majorBidi" w:hAnsiTheme="majorBidi"/>
                <w:sz w:val="24"/>
              </w:rPr>
              <w:t>4.9036</w:t>
            </w:r>
          </w:p>
          <w:p w14:paraId="70C729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4DDBA31" w14:textId="77777777" w:rsidTr="003D0D43">
        <w:trPr>
          <w:trHeight w:val="696"/>
        </w:trPr>
        <w:tc>
          <w:tcPr>
            <w:cnfStyle w:val="001000000000" w:firstRow="0" w:lastRow="0" w:firstColumn="1" w:lastColumn="0" w:oddVBand="0" w:evenVBand="0" w:oddHBand="0" w:evenHBand="0" w:firstRowFirstColumn="0" w:firstRowLastColumn="0" w:lastRowFirstColumn="0" w:lastRowLastColumn="0"/>
            <w:tcW w:w="2547" w:type="dxa"/>
          </w:tcPr>
          <w:p w14:paraId="48F4DB8A"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musicnn</w:t>
            </w:r>
          </w:p>
        </w:tc>
        <w:tc>
          <w:tcPr>
            <w:tcW w:w="2332" w:type="dxa"/>
          </w:tcPr>
          <w:p w14:paraId="7497143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0.4813</w:t>
            </w:r>
          </w:p>
        </w:tc>
        <w:tc>
          <w:tcPr>
            <w:tcW w:w="2002" w:type="dxa"/>
          </w:tcPr>
          <w:p w14:paraId="62EEC4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0.0022</w:t>
            </w:r>
          </w:p>
        </w:tc>
        <w:tc>
          <w:tcPr>
            <w:tcW w:w="1885" w:type="dxa"/>
          </w:tcPr>
          <w:p w14:paraId="7D051D7F" w14:textId="183ABF1C"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.1525</w:t>
            </w:r>
          </w:p>
        </w:tc>
        <w:tc>
          <w:tcPr>
            <w:tcW w:w="2405" w:type="dxa"/>
          </w:tcPr>
          <w:p w14:paraId="48497E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800CE">
              <w:rPr>
                <w:rFonts w:asciiTheme="majorBidi" w:hAnsiTheme="majorBidi" w:cstheme="majorBidi"/>
                <w:color w:val="FF0000"/>
                <w:sz w:val="24"/>
              </w:rPr>
              <w:t>0.0383</w:t>
            </w:r>
          </w:p>
        </w:tc>
        <w:tc>
          <w:tcPr>
            <w:tcW w:w="2000" w:type="dxa"/>
          </w:tcPr>
          <w:p w14:paraId="46938839" w14:textId="77777777" w:rsidR="00343087" w:rsidRPr="00F026DE"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4"/>
              </w:rPr>
            </w:pPr>
            <w:bookmarkStart w:id="3" w:name="_Hlk156936794"/>
            <w:r w:rsidRPr="001C3D31">
              <w:rPr>
                <w:rFonts w:asciiTheme="majorBidi" w:hAnsiTheme="majorBidi"/>
                <w:color w:val="FF0000"/>
                <w:sz w:val="24"/>
              </w:rPr>
              <w:t>4.7048</w:t>
            </w:r>
            <w:bookmarkEnd w:id="3"/>
          </w:p>
        </w:tc>
      </w:tr>
      <w:tr w:rsidR="00343087" w14:paraId="01E29C02"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93CA837"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Tf-Idf</w:t>
            </w:r>
          </w:p>
        </w:tc>
        <w:tc>
          <w:tcPr>
            <w:tcW w:w="2332" w:type="dxa"/>
          </w:tcPr>
          <w:p w14:paraId="570E2B9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0.379</w:t>
            </w:r>
            <w:r>
              <w:rPr>
                <w:rFonts w:asciiTheme="majorBidi" w:hAnsiTheme="majorBidi" w:cstheme="majorBidi"/>
                <w:sz w:val="24"/>
              </w:rPr>
              <w:t>4</w:t>
            </w:r>
          </w:p>
        </w:tc>
        <w:tc>
          <w:tcPr>
            <w:tcW w:w="2002" w:type="dxa"/>
          </w:tcPr>
          <w:p w14:paraId="55AAD8A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0.0014</w:t>
            </w:r>
          </w:p>
        </w:tc>
        <w:tc>
          <w:tcPr>
            <w:tcW w:w="1885" w:type="dxa"/>
          </w:tcPr>
          <w:p w14:paraId="16468398" w14:textId="1CD47DD7"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.1201</w:t>
            </w:r>
          </w:p>
        </w:tc>
        <w:tc>
          <w:tcPr>
            <w:tcW w:w="2405" w:type="dxa"/>
          </w:tcPr>
          <w:p w14:paraId="2A331A8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0.0377</w:t>
            </w:r>
          </w:p>
        </w:tc>
        <w:tc>
          <w:tcPr>
            <w:tcW w:w="2000" w:type="dxa"/>
          </w:tcPr>
          <w:p w14:paraId="058DDC1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4.9743</w:t>
            </w:r>
          </w:p>
          <w:p w14:paraId="2E40AAB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54FEF2B3"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D87A48F"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Word2Vec</w:t>
            </w:r>
          </w:p>
        </w:tc>
        <w:tc>
          <w:tcPr>
            <w:tcW w:w="2332" w:type="dxa"/>
          </w:tcPr>
          <w:p w14:paraId="07C0E5C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0.385</w:t>
            </w:r>
            <w:r>
              <w:rPr>
                <w:rFonts w:asciiTheme="majorBidi" w:hAnsiTheme="majorBidi" w:cstheme="majorBidi"/>
                <w:sz w:val="24"/>
              </w:rPr>
              <w:t>1</w:t>
            </w:r>
          </w:p>
        </w:tc>
        <w:tc>
          <w:tcPr>
            <w:tcW w:w="2002" w:type="dxa"/>
          </w:tcPr>
          <w:p w14:paraId="0E3B0BF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0A459C1B" w14:textId="185A1EE3"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.0892</w:t>
            </w:r>
          </w:p>
        </w:tc>
        <w:tc>
          <w:tcPr>
            <w:tcW w:w="2405" w:type="dxa"/>
          </w:tcPr>
          <w:p w14:paraId="2B8267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0378</w:t>
            </w:r>
          </w:p>
        </w:tc>
        <w:tc>
          <w:tcPr>
            <w:tcW w:w="2000" w:type="dxa"/>
          </w:tcPr>
          <w:p w14:paraId="44D6672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4.8492</w:t>
            </w:r>
          </w:p>
          <w:p w14:paraId="703FA73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65A76D2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3B19178"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Bert</w:t>
            </w:r>
          </w:p>
        </w:tc>
        <w:tc>
          <w:tcPr>
            <w:tcW w:w="2332" w:type="dxa"/>
          </w:tcPr>
          <w:p w14:paraId="5E269DA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0.419</w:t>
            </w:r>
            <w:r>
              <w:rPr>
                <w:rFonts w:asciiTheme="majorBidi" w:hAnsiTheme="majorBidi" w:cstheme="majorBidi"/>
                <w:sz w:val="24"/>
              </w:rPr>
              <w:t>2</w:t>
            </w:r>
          </w:p>
        </w:tc>
        <w:tc>
          <w:tcPr>
            <w:tcW w:w="2002" w:type="dxa"/>
          </w:tcPr>
          <w:p w14:paraId="0A7A1F0E"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0.0020</w:t>
            </w:r>
          </w:p>
        </w:tc>
        <w:tc>
          <w:tcPr>
            <w:tcW w:w="1885" w:type="dxa"/>
          </w:tcPr>
          <w:p w14:paraId="0A060F57" w14:textId="61ED598D" w:rsidR="00343087" w:rsidRDefault="00AB0C2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hint="eastAsia"/>
                <w:sz w:val="24"/>
              </w:rPr>
              <w:t>0</w:t>
            </w:r>
            <w:r>
              <w:rPr>
                <w:rFonts w:asciiTheme="majorBidi" w:hAnsiTheme="majorBidi" w:cstheme="majorBidi"/>
                <w:sz w:val="24"/>
              </w:rPr>
              <w:t>.1201</w:t>
            </w:r>
          </w:p>
        </w:tc>
        <w:tc>
          <w:tcPr>
            <w:tcW w:w="2405" w:type="dxa"/>
          </w:tcPr>
          <w:p w14:paraId="2587396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0343</w:t>
            </w:r>
          </w:p>
        </w:tc>
        <w:tc>
          <w:tcPr>
            <w:tcW w:w="2000" w:type="dxa"/>
          </w:tcPr>
          <w:p w14:paraId="4FB0D744"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4518D4">
              <w:rPr>
                <w:rFonts w:asciiTheme="majorBidi" w:hAnsiTheme="majorBidi"/>
                <w:sz w:val="24"/>
              </w:rPr>
              <w:t>4.8448</w:t>
            </w:r>
          </w:p>
          <w:p w14:paraId="4E3F18CE"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26CFD7B7" w14:textId="77777777" w:rsidTr="003D0D43">
        <w:trPr>
          <w:trHeight w:val="586"/>
        </w:trPr>
        <w:tc>
          <w:tcPr>
            <w:cnfStyle w:val="001000000000" w:firstRow="0" w:lastRow="0" w:firstColumn="1" w:lastColumn="0" w:oddVBand="0" w:evenVBand="0" w:oddHBand="0" w:evenHBand="0" w:firstRowFirstColumn="0" w:firstRowLastColumn="0" w:lastRowFirstColumn="0" w:lastRowLastColumn="0"/>
            <w:tcW w:w="2547" w:type="dxa"/>
          </w:tcPr>
          <w:p w14:paraId="63135499" w14:textId="77777777" w:rsidR="00343087" w:rsidRPr="00A50F8F" w:rsidRDefault="00343087" w:rsidP="003D0D43">
            <w:pPr>
              <w:jc w:val="center"/>
              <w:rPr>
                <w:rFonts w:asciiTheme="majorBidi" w:hAnsiTheme="majorBidi"/>
                <w:sz w:val="22"/>
              </w:rPr>
            </w:pPr>
            <w:r w:rsidRPr="00A50F8F">
              <w:rPr>
                <w:rFonts w:asciiTheme="majorBidi" w:hAnsiTheme="majorBidi"/>
                <w:sz w:val="22"/>
              </w:rPr>
              <w:t>Random-Baseline</w:t>
            </w:r>
          </w:p>
        </w:tc>
        <w:tc>
          <w:tcPr>
            <w:tcW w:w="2332" w:type="dxa"/>
          </w:tcPr>
          <w:p w14:paraId="77A14C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w:t>
            </w:r>
            <w:r>
              <w:rPr>
                <w:rFonts w:asciiTheme="majorBidi" w:hAnsiTheme="majorBidi" w:cstheme="majorBidi"/>
                <w:sz w:val="24"/>
              </w:rPr>
              <w:t>4</w:t>
            </w:r>
          </w:p>
        </w:tc>
        <w:tc>
          <w:tcPr>
            <w:tcW w:w="2002" w:type="dxa"/>
          </w:tcPr>
          <w:p w14:paraId="020DDD74"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68F55CAB" w14:textId="74F03A94" w:rsidR="00343087" w:rsidRDefault="00B423AC"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lang w:eastAsia="zh-CN"/>
              </w:rPr>
            </w:pPr>
            <w:r>
              <w:rPr>
                <w:rFonts w:asciiTheme="majorBidi" w:hAnsiTheme="majorBidi" w:cstheme="majorBidi" w:hint="eastAsia"/>
                <w:sz w:val="24"/>
                <w:lang w:eastAsia="zh-CN"/>
              </w:rPr>
              <w:t>0</w:t>
            </w:r>
            <w:r>
              <w:rPr>
                <w:rFonts w:asciiTheme="majorBidi" w:hAnsiTheme="majorBidi" w:cstheme="majorBidi"/>
                <w:sz w:val="24"/>
                <w:lang w:eastAsia="zh-CN"/>
              </w:rPr>
              <w:t>.1205</w:t>
            </w:r>
          </w:p>
        </w:tc>
        <w:tc>
          <w:tcPr>
            <w:tcW w:w="2405" w:type="dxa"/>
          </w:tcPr>
          <w:p w14:paraId="27F0E870"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011D2C6" w14:textId="77777777" w:rsidR="00343087" w:rsidRPr="00E33F00"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E33F00">
              <w:rPr>
                <w:rFonts w:asciiTheme="majorBidi" w:hAnsiTheme="majorBidi"/>
                <w:sz w:val="24"/>
              </w:rPr>
              <w:t>5.0708</w:t>
            </w:r>
          </w:p>
        </w:tc>
      </w:tr>
      <w:tr w:rsidR="00343087" w14:paraId="2E179D6B" w14:textId="77777777" w:rsidTr="003D0D43">
        <w:trPr>
          <w:trHeight w:val="580"/>
        </w:trPr>
        <w:tc>
          <w:tcPr>
            <w:cnfStyle w:val="001000000000" w:firstRow="0" w:lastRow="0" w:firstColumn="1" w:lastColumn="0" w:oddVBand="0" w:evenVBand="0" w:oddHBand="0" w:evenHBand="0" w:firstRowFirstColumn="0" w:firstRowLastColumn="0" w:lastRowFirstColumn="0" w:lastRowLastColumn="0"/>
            <w:tcW w:w="2547" w:type="dxa"/>
          </w:tcPr>
          <w:p w14:paraId="0E933C88"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Vgg19</w:t>
            </w:r>
          </w:p>
        </w:tc>
        <w:tc>
          <w:tcPr>
            <w:tcW w:w="2332" w:type="dxa"/>
          </w:tcPr>
          <w:p w14:paraId="4185F7F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0.3278</w:t>
            </w:r>
          </w:p>
        </w:tc>
        <w:tc>
          <w:tcPr>
            <w:tcW w:w="2002" w:type="dxa"/>
          </w:tcPr>
          <w:p w14:paraId="4B8667F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7E4E5EA4" w14:textId="043B4A27" w:rsidR="00343087" w:rsidRDefault="009C6A0A"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lang w:eastAsia="zh-CN"/>
              </w:rPr>
              <w:t>0.1462</w:t>
            </w:r>
          </w:p>
        </w:tc>
        <w:tc>
          <w:tcPr>
            <w:tcW w:w="2405" w:type="dxa"/>
          </w:tcPr>
          <w:p w14:paraId="1F91AE7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32DEF2DC"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DF6975">
              <w:rPr>
                <w:rFonts w:asciiTheme="majorBidi" w:eastAsiaTheme="minorEastAsia" w:hAnsiTheme="majorBidi" w:cstheme="minorBidi"/>
                <w:sz w:val="24"/>
                <w:szCs w:val="24"/>
                <w:lang w:eastAsia="zh-CN"/>
              </w:rPr>
              <w:t>4</w:t>
            </w:r>
            <w:r w:rsidRPr="004518D4">
              <w:rPr>
                <w:rFonts w:asciiTheme="majorBidi" w:eastAsiaTheme="minorEastAsia" w:hAnsiTheme="majorBidi" w:cstheme="minorBidi"/>
                <w:sz w:val="24"/>
                <w:szCs w:val="24"/>
                <w:lang w:eastAsia="zh-CN"/>
              </w:rPr>
              <w:t>.9715</w:t>
            </w:r>
          </w:p>
        </w:tc>
      </w:tr>
      <w:tr w:rsidR="00343087" w14:paraId="426B676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AFECDE3"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Early-Fusion</w:t>
            </w:r>
          </w:p>
          <w:p w14:paraId="7C2D6A4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(Bert, Musicnn)</w:t>
            </w:r>
          </w:p>
        </w:tc>
        <w:tc>
          <w:tcPr>
            <w:tcW w:w="2332" w:type="dxa"/>
          </w:tcPr>
          <w:p w14:paraId="75525C4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w:t>
            </w:r>
            <w:r>
              <w:rPr>
                <w:rFonts w:asciiTheme="majorBidi" w:hAnsiTheme="majorBidi" w:cstheme="majorBidi"/>
                <w:sz w:val="24"/>
              </w:rPr>
              <w:t>02</w:t>
            </w:r>
          </w:p>
        </w:tc>
        <w:tc>
          <w:tcPr>
            <w:tcW w:w="2002" w:type="dxa"/>
          </w:tcPr>
          <w:p w14:paraId="73AB558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0EFD03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B77199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431CC982"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inorBidi"/>
                <w:sz w:val="24"/>
                <w:szCs w:val="24"/>
                <w:lang w:eastAsia="zh-CN"/>
              </w:rPr>
            </w:pPr>
            <w:r w:rsidRPr="009336C3">
              <w:rPr>
                <w:rFonts w:asciiTheme="majorBidi" w:eastAsiaTheme="minorEastAsia" w:hAnsiTheme="majorBidi" w:cstheme="minorBidi"/>
                <w:sz w:val="24"/>
                <w:szCs w:val="24"/>
                <w:lang w:eastAsia="zh-CN"/>
              </w:rPr>
              <w:t>5.06</w:t>
            </w:r>
            <w:r>
              <w:rPr>
                <w:rFonts w:asciiTheme="majorBidi" w:eastAsiaTheme="minorEastAsia" w:hAnsiTheme="majorBidi" w:cstheme="minorBidi"/>
                <w:sz w:val="24"/>
                <w:szCs w:val="24"/>
                <w:lang w:eastAsia="zh-CN"/>
              </w:rPr>
              <w:t>25</w:t>
            </w:r>
          </w:p>
        </w:tc>
      </w:tr>
      <w:tr w:rsidR="00343087" w14:paraId="244F37DF"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D6AB8D4"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Late-Fusion</w:t>
            </w:r>
          </w:p>
          <w:p w14:paraId="724171C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(Bert, Musicnn)</w:t>
            </w:r>
          </w:p>
        </w:tc>
        <w:tc>
          <w:tcPr>
            <w:tcW w:w="2332" w:type="dxa"/>
          </w:tcPr>
          <w:p w14:paraId="53B60A0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w:t>
            </w:r>
            <w:r>
              <w:rPr>
                <w:rFonts w:asciiTheme="majorBidi" w:hAnsiTheme="majorBidi" w:cstheme="majorBidi"/>
                <w:sz w:val="24"/>
              </w:rPr>
              <w:t>301</w:t>
            </w:r>
          </w:p>
        </w:tc>
        <w:tc>
          <w:tcPr>
            <w:tcW w:w="2002" w:type="dxa"/>
          </w:tcPr>
          <w:p w14:paraId="09AB6D6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109117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94C132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688AC84" w14:textId="77777777" w:rsidR="00343087" w:rsidRPr="009336C3" w:rsidRDefault="00343087" w:rsidP="00167877">
            <w:pPr>
              <w:keepNext/>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bookmarkStart w:id="4" w:name="_Hlk156936890"/>
            <w:r w:rsidRPr="009336C3">
              <w:rPr>
                <w:rFonts w:asciiTheme="majorBidi" w:hAnsiTheme="majorBidi"/>
                <w:sz w:val="24"/>
              </w:rPr>
              <w:t>5.07</w:t>
            </w:r>
            <w:r>
              <w:rPr>
                <w:rFonts w:asciiTheme="majorBidi" w:hAnsiTheme="majorBidi"/>
                <w:sz w:val="24"/>
              </w:rPr>
              <w:t>97</w:t>
            </w:r>
            <w:bookmarkEnd w:id="4"/>
          </w:p>
        </w:tc>
      </w:tr>
    </w:tbl>
    <w:p w14:paraId="50FE3056" w14:textId="413C0D72" w:rsidR="00471DAC" w:rsidRDefault="00167877" w:rsidP="00167877">
      <w:pPr>
        <w:pStyle w:val="Beschriftung"/>
      </w:pPr>
      <w:bookmarkStart w:id="5" w:name="_Toc156942515"/>
      <w:r>
        <w:t xml:space="preserve">Figure </w:t>
      </w:r>
      <w:r>
        <w:fldChar w:fldCharType="begin"/>
      </w:r>
      <w:r>
        <w:instrText xml:space="preserve"> SEQ Figure \* ARABIC </w:instrText>
      </w:r>
      <w:r>
        <w:fldChar w:fldCharType="separate"/>
      </w:r>
      <w:r>
        <w:rPr>
          <w:noProof/>
        </w:rPr>
        <w:t>4</w:t>
      </w:r>
      <w:r>
        <w:fldChar w:fldCharType="end"/>
      </w:r>
      <w:r>
        <w:t>: Results (averaged over all query tracks)</w:t>
      </w:r>
      <w:bookmarkEnd w:id="5"/>
    </w:p>
    <w:p w14:paraId="579DBA3E" w14:textId="77777777" w:rsidR="00471DAC" w:rsidRDefault="00471DAC">
      <w:pPr>
        <w:spacing w:line="240" w:lineRule="auto"/>
        <w:jc w:val="left"/>
      </w:pPr>
    </w:p>
    <w:p w14:paraId="2F91C7EA" w14:textId="6302F0AE" w:rsidR="00277EBD" w:rsidRDefault="00277EBD">
      <w:pPr>
        <w:spacing w:line="240" w:lineRule="auto"/>
        <w:jc w:val="left"/>
      </w:pPr>
    </w:p>
    <w:p w14:paraId="074AC018" w14:textId="77777777" w:rsidR="00F45E82" w:rsidRDefault="00F45E82" w:rsidP="00426F2C">
      <w:pPr>
        <w:spacing w:line="240" w:lineRule="auto"/>
        <w:jc w:val="left"/>
        <w:sectPr w:rsidR="00F45E82" w:rsidSect="00114B7B">
          <w:endnotePr>
            <w:numFmt w:val="decimal"/>
          </w:endnotePr>
          <w:pgSz w:w="15840" w:h="12240" w:orient="landscape" w:code="9"/>
          <w:pgMar w:top="1077" w:right="1503" w:bottom="1077" w:left="1599" w:header="1077" w:footer="1077" w:gutter="0"/>
          <w:pgNumType w:start="1"/>
          <w:cols w:space="480"/>
          <w:titlePg/>
          <w:docGrid w:linePitch="360"/>
        </w:sectPr>
      </w:pPr>
    </w:p>
    <w:p w14:paraId="583D53C5" w14:textId="3221134C" w:rsidR="004F5F17" w:rsidRPr="00AB0C27" w:rsidRDefault="004F5F17" w:rsidP="00167877">
      <w:pPr>
        <w:pStyle w:val="AckHead"/>
      </w:pPr>
      <w:r>
        <w:rPr>
          <w:rFonts w:cstheme="minorBidi"/>
          <w:b w:val="0"/>
          <w:sz w:val="18"/>
        </w:rPr>
        <w:lastRenderedPageBreak/>
        <w:fldChar w:fldCharType="begin"/>
      </w:r>
      <w:r>
        <w:instrText xml:space="preserve"> TOC \h \z \c "Table" </w:instrText>
      </w:r>
      <w:r>
        <w:rPr>
          <w:rFonts w:cstheme="minorBidi"/>
          <w:b w:val="0"/>
          <w:sz w:val="18"/>
        </w:rPr>
        <w:fldChar w:fldCharType="separate"/>
      </w:r>
    </w:p>
    <w:p w14:paraId="69A3075A" w14:textId="19064D1E" w:rsidR="004F5F17" w:rsidRDefault="004F5F17" w:rsidP="00011AC3">
      <w:pPr>
        <w:pStyle w:val="AckHead"/>
      </w:pPr>
      <w:r>
        <w:fldChar w:fldCharType="end"/>
      </w:r>
      <w:r>
        <w:t>8. Figures</w:t>
      </w:r>
      <w:r w:rsidR="00167877">
        <w:t xml:space="preserve"> &amp; Tables</w:t>
      </w:r>
    </w:p>
    <w:p w14:paraId="758FE3F8" w14:textId="0672032D" w:rsidR="0016787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942512" w:history="1">
        <w:r w:rsidR="00167877" w:rsidRPr="00211077">
          <w:rPr>
            <w:rStyle w:val="Hyperlink"/>
            <w:noProof/>
          </w:rPr>
          <w:t>Figure 1: Precison-Recall plot</w:t>
        </w:r>
        <w:r w:rsidR="00167877">
          <w:rPr>
            <w:noProof/>
            <w:webHidden/>
          </w:rPr>
          <w:tab/>
        </w:r>
        <w:r w:rsidR="00167877">
          <w:rPr>
            <w:noProof/>
            <w:webHidden/>
          </w:rPr>
          <w:fldChar w:fldCharType="begin"/>
        </w:r>
        <w:r w:rsidR="00167877">
          <w:rPr>
            <w:noProof/>
            <w:webHidden/>
          </w:rPr>
          <w:instrText xml:space="preserve"> PAGEREF _Toc156942512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2C2994C9" w14:textId="4FB90C0A"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3" w:history="1">
        <w:r w:rsidR="00167877" w:rsidRPr="00211077">
          <w:rPr>
            <w:rStyle w:val="Hyperlink"/>
            <w:noProof/>
          </w:rPr>
          <w:t>Figure 2: Precision-Recall Plot Early Fusion</w:t>
        </w:r>
        <w:r w:rsidR="00167877">
          <w:rPr>
            <w:noProof/>
            <w:webHidden/>
          </w:rPr>
          <w:tab/>
        </w:r>
        <w:r w:rsidR="00167877">
          <w:rPr>
            <w:noProof/>
            <w:webHidden/>
          </w:rPr>
          <w:fldChar w:fldCharType="begin"/>
        </w:r>
        <w:r w:rsidR="00167877">
          <w:rPr>
            <w:noProof/>
            <w:webHidden/>
          </w:rPr>
          <w:instrText xml:space="preserve"> PAGEREF _Toc156942513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523DA7E1" w14:textId="52967D53"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4" w:history="1">
        <w:r w:rsidR="00167877" w:rsidRPr="00211077">
          <w:rPr>
            <w:rStyle w:val="Hyperlink"/>
            <w:noProof/>
          </w:rPr>
          <w:t>Figure 3: Precision-Recall Plot Late Fusion</w:t>
        </w:r>
        <w:r w:rsidR="00167877">
          <w:rPr>
            <w:noProof/>
            <w:webHidden/>
          </w:rPr>
          <w:tab/>
        </w:r>
        <w:r w:rsidR="00167877">
          <w:rPr>
            <w:noProof/>
            <w:webHidden/>
          </w:rPr>
          <w:fldChar w:fldCharType="begin"/>
        </w:r>
        <w:r w:rsidR="00167877">
          <w:rPr>
            <w:noProof/>
            <w:webHidden/>
          </w:rPr>
          <w:instrText xml:space="preserve"> PAGEREF _Toc156942514 \h </w:instrText>
        </w:r>
        <w:r w:rsidR="00167877">
          <w:rPr>
            <w:noProof/>
            <w:webHidden/>
          </w:rPr>
        </w:r>
        <w:r w:rsidR="00167877">
          <w:rPr>
            <w:noProof/>
            <w:webHidden/>
          </w:rPr>
          <w:fldChar w:fldCharType="separate"/>
        </w:r>
        <w:r w:rsidR="00167877">
          <w:rPr>
            <w:noProof/>
            <w:webHidden/>
          </w:rPr>
          <w:t>5</w:t>
        </w:r>
        <w:r w:rsidR="00167877">
          <w:rPr>
            <w:noProof/>
            <w:webHidden/>
          </w:rPr>
          <w:fldChar w:fldCharType="end"/>
        </w:r>
      </w:hyperlink>
    </w:p>
    <w:p w14:paraId="225E39CF" w14:textId="1247AC89"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5" w:history="1">
        <w:r w:rsidR="00167877" w:rsidRPr="00211077">
          <w:rPr>
            <w:rStyle w:val="Hyperlink"/>
            <w:noProof/>
          </w:rPr>
          <w:t>Figure 4: Results (averaged over all query tracks)</w:t>
        </w:r>
        <w:r w:rsidR="00167877">
          <w:rPr>
            <w:noProof/>
            <w:webHidden/>
          </w:rPr>
          <w:tab/>
        </w:r>
        <w:r w:rsidR="00167877">
          <w:rPr>
            <w:noProof/>
            <w:webHidden/>
          </w:rPr>
          <w:fldChar w:fldCharType="begin"/>
        </w:r>
        <w:r w:rsidR="00167877">
          <w:rPr>
            <w:noProof/>
            <w:webHidden/>
          </w:rPr>
          <w:instrText xml:space="preserve"> PAGEREF _Toc156942515 \h </w:instrText>
        </w:r>
        <w:r w:rsidR="00167877">
          <w:rPr>
            <w:noProof/>
            <w:webHidden/>
          </w:rPr>
        </w:r>
        <w:r w:rsidR="00167877">
          <w:rPr>
            <w:noProof/>
            <w:webHidden/>
          </w:rPr>
          <w:fldChar w:fldCharType="separate"/>
        </w:r>
        <w:r w:rsidR="00167877">
          <w:rPr>
            <w:noProof/>
            <w:webHidden/>
          </w:rPr>
          <w:t>1</w:t>
        </w:r>
        <w:r w:rsidR="00167877">
          <w:rPr>
            <w:noProof/>
            <w:webHidden/>
          </w:rPr>
          <w:fldChar w:fldCharType="end"/>
        </w:r>
      </w:hyperlink>
    </w:p>
    <w:p w14:paraId="77D1229B" w14:textId="13DC703A" w:rsidR="00011AC3" w:rsidRDefault="004F5F17" w:rsidP="00011AC3">
      <w:pPr>
        <w:pStyle w:val="AckHead"/>
      </w:pPr>
      <w:r>
        <w:fldChar w:fldCharType="end"/>
      </w:r>
      <w:r>
        <w:t>9</w:t>
      </w:r>
      <w:r w:rsidR="00011AC3" w:rsidRPr="0042255E">
        <w:t>. REFERENCES</w:t>
      </w:r>
    </w:p>
    <w:p w14:paraId="34364E09" w14:textId="77777777" w:rsidR="00F800CE" w:rsidRPr="00F800CE" w:rsidRDefault="006E0684" w:rsidP="00F800CE">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800CE" w:rsidRPr="00F800CE">
        <w:rPr>
          <w:rFonts w:cs="Linux Libertine"/>
        </w:rPr>
        <w:t>[1]</w:t>
      </w:r>
      <w:r w:rsidR="00F800CE" w:rsidRPr="00F800CE">
        <w:rPr>
          <w:rFonts w:cs="Linux Libertine"/>
        </w:rPr>
        <w:tab/>
        <w:t>Moscati, M., Parada-Cabaleiro, E., Deldjoo, Y., Zangerle, E., &amp; Schedl, M., „Music4All-Onion“, doi: 10.5281/zenodo.6609677.</w:t>
      </w:r>
    </w:p>
    <w:p w14:paraId="225C7B40" w14:textId="77777777" w:rsidR="00F800CE" w:rsidRPr="00F800CE" w:rsidRDefault="00F800CE" w:rsidP="00F800CE">
      <w:pPr>
        <w:pStyle w:val="Literaturverzeichnis"/>
        <w:rPr>
          <w:rFonts w:cs="Linux Libertine"/>
          <w:lang w:val="de-DE"/>
        </w:rPr>
      </w:pPr>
      <w:r w:rsidRPr="00F800CE">
        <w:rPr>
          <w:rFonts w:cs="Linux Libertine"/>
        </w:rPr>
        <w:t>[2]</w:t>
      </w:r>
      <w:r w:rsidRPr="00F800CE">
        <w:rPr>
          <w:rFonts w:cs="Linux Libertine"/>
        </w:rPr>
        <w:tab/>
        <w:t xml:space="preserve">J. Devlin, M.-W. Chang, K. Lee, und K. Toutanova, „BERT: Pre-training of Deep Bidirectional Transformers for Language Understanding“. arXiv, 24. </w:t>
      </w:r>
      <w:r w:rsidRPr="00F800CE">
        <w:rPr>
          <w:rFonts w:cs="Linux Libertine"/>
          <w:lang w:val="de-DE"/>
        </w:rPr>
        <w:t>Mai 2019. Zugegriffen: 16. Januar 2024. [Online]. Verfügbar unter: http://arxiv.org/abs/1810.04805</w:t>
      </w:r>
    </w:p>
    <w:p w14:paraId="50F100C5" w14:textId="77777777" w:rsidR="00F800CE" w:rsidRPr="00F800CE" w:rsidRDefault="00F800CE" w:rsidP="00F800CE">
      <w:pPr>
        <w:pStyle w:val="Literaturverzeichnis"/>
        <w:rPr>
          <w:rFonts w:cs="Linux Libertine"/>
          <w:lang w:val="de-DE"/>
        </w:rPr>
      </w:pPr>
      <w:r w:rsidRPr="00F800CE">
        <w:rPr>
          <w:rFonts w:cs="Linux Libertine"/>
        </w:rPr>
        <w:t>[3]</w:t>
      </w:r>
      <w:r w:rsidRPr="00F800CE">
        <w:rPr>
          <w:rFonts w:cs="Linux Libertine"/>
        </w:rPr>
        <w:tab/>
        <w:t xml:space="preserve">V. Jayaswal, „Text Vectorization: Term Frequency — Inverse Document Frequency (TFIDF)“, Medium. </w:t>
      </w:r>
      <w:r w:rsidRPr="00F800CE">
        <w:rPr>
          <w:rFonts w:cs="Linux Libertine"/>
          <w:lang w:val="de-DE"/>
        </w:rPr>
        <w:t>Zugegriffen: 16. Januar 2024. [Online]. Verfügbar unter: https://towardsdatascience.com/text-vectorization-term-frequency-inverse-document-frequency-tfidf-5a3f9604da6d</w:t>
      </w:r>
    </w:p>
    <w:p w14:paraId="48B75A16" w14:textId="77777777" w:rsidR="00F800CE" w:rsidRPr="00F800CE" w:rsidRDefault="00F800CE" w:rsidP="00F800CE">
      <w:pPr>
        <w:pStyle w:val="Literaturverzeichnis"/>
        <w:rPr>
          <w:rFonts w:cs="Linux Libertine"/>
          <w:lang w:val="de-DE"/>
        </w:rPr>
      </w:pPr>
      <w:r w:rsidRPr="00F800CE">
        <w:rPr>
          <w:rFonts w:cs="Linux Libertine"/>
        </w:rPr>
        <w:t>[4]</w:t>
      </w:r>
      <w:r w:rsidRPr="00F800CE">
        <w:rPr>
          <w:rFonts w:cs="Linux Libertine"/>
        </w:rPr>
        <w:tab/>
        <w:t xml:space="preserve">D. Karani, „Introduction to Word Embedding and Word2Vec“, Medium. </w:t>
      </w:r>
      <w:r w:rsidRPr="00F800CE">
        <w:rPr>
          <w:rFonts w:cs="Linux Libertine"/>
          <w:lang w:val="de-DE"/>
        </w:rPr>
        <w:t>Zugegriffen: 16. Januar 2024. [Online]. Verfügbar unter: https://towardsdatascience.com/introduction-to-word-embedding-and-word2vec-652d0c2060fa</w:t>
      </w:r>
    </w:p>
    <w:p w14:paraId="3D07D3A3" w14:textId="77777777" w:rsidR="00F800CE" w:rsidRPr="00F800CE" w:rsidRDefault="00F800CE" w:rsidP="00F800CE">
      <w:pPr>
        <w:pStyle w:val="Literaturverzeichnis"/>
        <w:rPr>
          <w:rFonts w:cs="Linux Libertine"/>
        </w:rPr>
      </w:pPr>
      <w:r w:rsidRPr="00F800CE">
        <w:rPr>
          <w:rFonts w:cs="Linux Libertine"/>
        </w:rPr>
        <w:t>[5]</w:t>
      </w:r>
      <w:r w:rsidRPr="00F800CE">
        <w:rPr>
          <w:rFonts w:cs="Linux Libertine"/>
        </w:rPr>
        <w:tab/>
        <w:t>K. Seyerlehner, G. Widmer, M. Schedl, und P. Knees, „Automatic Music Tag Classification Based On Block-Level Features“, Juli 2010, doi: 10.5281/ZENODO.849724.</w:t>
      </w:r>
    </w:p>
    <w:p w14:paraId="704EDF4A" w14:textId="77777777" w:rsidR="00F800CE" w:rsidRPr="00F800CE" w:rsidRDefault="00F800CE" w:rsidP="00F800CE">
      <w:pPr>
        <w:pStyle w:val="Literaturverzeichnis"/>
        <w:rPr>
          <w:rFonts w:cs="Linux Libertine"/>
        </w:rPr>
      </w:pPr>
      <w:r w:rsidRPr="00F800CE">
        <w:rPr>
          <w:rFonts w:cs="Linux Libertine"/>
        </w:rPr>
        <w:t>[6]</w:t>
      </w:r>
      <w:r w:rsidRPr="00F800CE">
        <w:rPr>
          <w:rFonts w:cs="Linux Libertine"/>
        </w:rPr>
        <w:tab/>
        <w:t xml:space="preserve">H. Eghbal-Zadeh, B. Lehner, M. Schedl, und G. Widmer, „I-Vectors for Timbre-Based Music Similarity and Music Artist Classification.“, in </w:t>
      </w:r>
      <w:r w:rsidRPr="00F800CE">
        <w:rPr>
          <w:rFonts w:cs="Linux Libertine"/>
          <w:i/>
          <w:iCs/>
        </w:rPr>
        <w:t>ISMIR</w:t>
      </w:r>
      <w:r w:rsidRPr="00F800CE">
        <w:rPr>
          <w:rFonts w:cs="Linux Libertine"/>
        </w:rPr>
        <w:t>, 2015, S. 554–560.</w:t>
      </w:r>
    </w:p>
    <w:p w14:paraId="1CD91A3D" w14:textId="77777777" w:rsidR="00F800CE" w:rsidRPr="00F800CE" w:rsidRDefault="00F800CE" w:rsidP="00F800CE">
      <w:pPr>
        <w:pStyle w:val="Literaturverzeichnis"/>
        <w:rPr>
          <w:rFonts w:cs="Linux Libertine"/>
        </w:rPr>
      </w:pPr>
      <w:r w:rsidRPr="00F800CE">
        <w:rPr>
          <w:rFonts w:cs="Linux Libertine"/>
        </w:rPr>
        <w:t>[7]</w:t>
      </w:r>
      <w:r w:rsidRPr="00F800CE">
        <w:rPr>
          <w:rFonts w:cs="Linux Libertine"/>
        </w:rPr>
        <w:tab/>
        <w:t xml:space="preserve">B. Logan, „Mel frequency cepstral coefficients for music modeling.“, in </w:t>
      </w:r>
      <w:r w:rsidRPr="00F800CE">
        <w:rPr>
          <w:rFonts w:cs="Linux Libertine"/>
          <w:i/>
          <w:iCs/>
        </w:rPr>
        <w:t>Ismir</w:t>
      </w:r>
      <w:r w:rsidRPr="00F800CE">
        <w:rPr>
          <w:rFonts w:cs="Linux Libertine"/>
        </w:rPr>
        <w:t>, Plymouth, MA, 2000, S. 11.</w:t>
      </w:r>
    </w:p>
    <w:p w14:paraId="4FD04F7B" w14:textId="77777777" w:rsidR="00F800CE" w:rsidRPr="00F800CE" w:rsidRDefault="00F800CE" w:rsidP="00F800CE">
      <w:pPr>
        <w:pStyle w:val="Literaturverzeichnis"/>
        <w:rPr>
          <w:rFonts w:cs="Linux Libertine"/>
          <w:lang w:val="de-DE"/>
        </w:rPr>
      </w:pPr>
      <w:r w:rsidRPr="00F800CE">
        <w:rPr>
          <w:rFonts w:cs="Linux Libertine"/>
        </w:rPr>
        <w:t>[8]</w:t>
      </w:r>
      <w:r w:rsidRPr="00F800CE">
        <w:rPr>
          <w:rFonts w:cs="Linux Libertine"/>
        </w:rPr>
        <w:tab/>
        <w:t xml:space="preserve">K. Simonyan und A. Zisserman, „Very Deep Convolutional Networks for Large-Scale Image Recognition“. arXiv, 10. </w:t>
      </w:r>
      <w:r w:rsidRPr="00F800CE">
        <w:rPr>
          <w:rFonts w:cs="Linux Libertine"/>
          <w:lang w:val="de-DE"/>
        </w:rPr>
        <w:t>April 2015. Zugegriffen: 16. Januar 2024. [Online]. Verfügbar unter: http://arxiv.org/abs/1409.1556</w:t>
      </w:r>
    </w:p>
    <w:p w14:paraId="0585F9CE" w14:textId="77777777" w:rsidR="00F800CE" w:rsidRPr="00F800CE" w:rsidRDefault="00F800CE" w:rsidP="00F800CE">
      <w:pPr>
        <w:pStyle w:val="Literaturverzeichnis"/>
        <w:rPr>
          <w:rFonts w:cs="Linux Libertine"/>
        </w:rPr>
      </w:pPr>
      <w:r w:rsidRPr="00F800CE">
        <w:rPr>
          <w:rFonts w:cs="Linux Libertine"/>
        </w:rPr>
        <w:t>[9]</w:t>
      </w:r>
      <w:r w:rsidRPr="00F800CE">
        <w:rPr>
          <w:rFonts w:cs="Linux Libertine"/>
        </w:rPr>
        <w:tab/>
        <w:t xml:space="preserve">F. Rahutomo, T. Kitasuka, und M. Aritsugi, „Semantic cosine similarity“, in </w:t>
      </w:r>
      <w:r w:rsidRPr="00F800CE">
        <w:rPr>
          <w:rFonts w:cs="Linux Libertine"/>
          <w:i/>
          <w:iCs/>
        </w:rPr>
        <w:t>The 7th international student conference on advanced science and technology ICAST</w:t>
      </w:r>
      <w:r w:rsidRPr="00F800CE">
        <w:rPr>
          <w:rFonts w:cs="Linux Libertine"/>
        </w:rPr>
        <w:t>, 2012, S. 1.</w:t>
      </w:r>
    </w:p>
    <w:p w14:paraId="7FCCF853" w14:textId="77777777" w:rsidR="00F800CE" w:rsidRPr="00F800CE" w:rsidRDefault="00F800CE" w:rsidP="00F800CE">
      <w:pPr>
        <w:pStyle w:val="Literaturverzeichnis"/>
        <w:rPr>
          <w:rFonts w:cs="Linux Libertine"/>
        </w:rPr>
      </w:pPr>
      <w:r w:rsidRPr="00F800CE">
        <w:rPr>
          <w:rFonts w:cs="Linux Libertine"/>
        </w:rPr>
        <w:t>[10]</w:t>
      </w:r>
      <w:r w:rsidRPr="00F800CE">
        <w:rPr>
          <w:rFonts w:cs="Linux Libertine"/>
        </w:rPr>
        <w:tab/>
        <w:t xml:space="preserve">A. Depeursinge und H. Müller, „Fusion Techniques for Combining Textual and Visual Information Retrieval“, in </w:t>
      </w:r>
      <w:r w:rsidRPr="00F800CE">
        <w:rPr>
          <w:rFonts w:cs="Linux Libertine"/>
          <w:i/>
          <w:iCs/>
        </w:rPr>
        <w:t>ImageCLEF: Experimental Evaluation in Visual Information Retrieval</w:t>
      </w:r>
      <w:r w:rsidRPr="00F800CE">
        <w:rPr>
          <w:rFonts w:cs="Linux Libertine"/>
        </w:rPr>
        <w:t>, H. Müller, P. Clough, T. Deselaers, und B. Caputo, Hrsg., Berlin, Heidelberg: Springer Berlin Heidelberg, 2010, S. 95–114. doi: 10.1007/978-3-642-15181-1_6.</w:t>
      </w:r>
    </w:p>
    <w:p w14:paraId="755F7399" w14:textId="77777777" w:rsidR="00F800CE" w:rsidRPr="00F800CE" w:rsidRDefault="00F800CE" w:rsidP="00F800CE">
      <w:pPr>
        <w:pStyle w:val="Literaturverzeichnis"/>
        <w:rPr>
          <w:rFonts w:cs="Linux Libertine"/>
        </w:rPr>
      </w:pPr>
      <w:r w:rsidRPr="00F800CE">
        <w:rPr>
          <w:rFonts w:cs="Linux Libertine"/>
        </w:rPr>
        <w:t>[11]</w:t>
      </w:r>
      <w:r w:rsidRPr="00F800CE">
        <w:rPr>
          <w:rFonts w:cs="Linux Libertine"/>
        </w:rPr>
        <w:tab/>
        <w:t xml:space="preserve">K. M. Ting, „Precision and Recall“, in </w:t>
      </w:r>
      <w:r w:rsidRPr="00F800CE">
        <w:rPr>
          <w:rFonts w:cs="Linux Libertine"/>
          <w:i/>
          <w:iCs/>
        </w:rPr>
        <w:t>Encyclopedia of Machine Learning</w:t>
      </w:r>
      <w:r w:rsidRPr="00F800CE">
        <w:rPr>
          <w:rFonts w:cs="Linux Libertine"/>
        </w:rPr>
        <w:t>, C. Sammut und G. I. Webb, Hrsg., Boston, MA: Springer US, 2010, S. 781–781. doi: 10.1007/978-0-387-30164-8_652.</w:t>
      </w:r>
    </w:p>
    <w:p w14:paraId="69E2A0B4" w14:textId="77777777" w:rsidR="00F800CE" w:rsidRPr="00F800CE" w:rsidRDefault="00F800CE" w:rsidP="00F800CE">
      <w:pPr>
        <w:pStyle w:val="Literaturverzeichnis"/>
        <w:rPr>
          <w:rFonts w:cs="Linux Libertine"/>
        </w:rPr>
      </w:pPr>
      <w:r w:rsidRPr="00F800CE">
        <w:rPr>
          <w:rFonts w:cs="Linux Libertine"/>
        </w:rPr>
        <w:t>[12]</w:t>
      </w:r>
      <w:r w:rsidRPr="00F800CE">
        <w:rPr>
          <w:rFonts w:cs="Linux Libertine"/>
        </w:rPr>
        <w:tab/>
        <w:t xml:space="preserve">M. Kuanr und P. Mohapatra, „Assessment Methods for Evaluation of Recommender Systems: A Survey“, </w:t>
      </w:r>
      <w:r w:rsidRPr="00F800CE">
        <w:rPr>
          <w:rFonts w:cs="Linux Libertine"/>
          <w:i/>
          <w:iCs/>
        </w:rPr>
        <w:t>Found. Comput. Decis. Sci.</w:t>
      </w:r>
      <w:r w:rsidRPr="00F800CE">
        <w:rPr>
          <w:rFonts w:cs="Linux Libertine"/>
        </w:rPr>
        <w:t>, Bd. 46, Nr. 4, S. 393–421, Dez. 2021, doi: 10.2478/fcds-2021-0023.</w:t>
      </w:r>
    </w:p>
    <w:p w14:paraId="363BF76D" w14:textId="77777777" w:rsidR="00F800CE" w:rsidRPr="00F800CE" w:rsidRDefault="00F800CE" w:rsidP="00F800CE">
      <w:pPr>
        <w:pStyle w:val="Literaturverzeichnis"/>
        <w:rPr>
          <w:rFonts w:cs="Linux Libertine"/>
        </w:rPr>
      </w:pPr>
      <w:r w:rsidRPr="00F800CE">
        <w:rPr>
          <w:rFonts w:cs="Linux Libertine"/>
        </w:rPr>
        <w:t>[13]</w:t>
      </w:r>
      <w:r w:rsidRPr="00F800CE">
        <w:rPr>
          <w:rFonts w:cs="Linux Libertine"/>
        </w:rPr>
        <w:tab/>
        <w:t xml:space="preserve">S. Büttcher, C. L. A. Clarke, und G. V. Cormack, </w:t>
      </w:r>
      <w:r w:rsidRPr="00F800CE">
        <w:rPr>
          <w:rFonts w:cs="Linux Libertine"/>
          <w:i/>
          <w:iCs/>
        </w:rPr>
        <w:t>Information retrieval: implementing and evaluating search engines</w:t>
      </w:r>
      <w:r w:rsidRPr="00F800CE">
        <w:rPr>
          <w:rFonts w:cs="Linux Libertine"/>
        </w:rPr>
        <w:t>. Cambridge, Mass: MIT Press, 2010.</w:t>
      </w:r>
    </w:p>
    <w:p w14:paraId="376D50F5" w14:textId="31B19F1C"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114B7B">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B0E5" w14:textId="77777777" w:rsidR="003301AC" w:rsidRDefault="003301AC">
      <w:r>
        <w:separator/>
      </w:r>
    </w:p>
  </w:endnote>
  <w:endnote w:type="continuationSeparator" w:id="0">
    <w:p w14:paraId="0A98CB4E" w14:textId="77777777" w:rsidR="003301AC" w:rsidRDefault="003301AC">
      <w:r>
        <w:continuationSeparator/>
      </w:r>
    </w:p>
  </w:endnote>
  <w:endnote w:type="continuationNotice" w:id="1">
    <w:p w14:paraId="273CCF7A" w14:textId="77777777" w:rsidR="003301AC" w:rsidRDefault="00330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AC408" w14:textId="77777777" w:rsidR="003301AC" w:rsidRDefault="003301AC">
      <w:r>
        <w:separator/>
      </w:r>
    </w:p>
  </w:footnote>
  <w:footnote w:type="continuationSeparator" w:id="0">
    <w:p w14:paraId="4198BA8E" w14:textId="77777777" w:rsidR="003301AC" w:rsidRDefault="003301AC">
      <w:r>
        <w:continuationSeparator/>
      </w:r>
    </w:p>
  </w:footnote>
  <w:footnote w:type="continuationNotice" w:id="1">
    <w:p w14:paraId="1051A683" w14:textId="77777777" w:rsidR="003301AC" w:rsidRDefault="003301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342C96"/>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F57C8D"/>
    <w:multiLevelType w:val="multilevel"/>
    <w:tmpl w:val="04989AC4"/>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4"/>
  </w:num>
  <w:num w:numId="2" w16cid:durableId="973756598">
    <w:abstractNumId w:val="15"/>
  </w:num>
  <w:num w:numId="3" w16cid:durableId="1528372978">
    <w:abstractNumId w:val="10"/>
  </w:num>
  <w:num w:numId="4" w16cid:durableId="519130270">
    <w:abstractNumId w:val="32"/>
  </w:num>
  <w:num w:numId="5" w16cid:durableId="343092510">
    <w:abstractNumId w:val="21"/>
  </w:num>
  <w:num w:numId="6" w16cid:durableId="4063967">
    <w:abstractNumId w:val="16"/>
  </w:num>
  <w:num w:numId="7" w16cid:durableId="1923443511">
    <w:abstractNumId w:val="29"/>
  </w:num>
  <w:num w:numId="8" w16cid:durableId="859584981">
    <w:abstractNumId w:val="25"/>
  </w:num>
  <w:num w:numId="9" w16cid:durableId="1576163367">
    <w:abstractNumId w:val="28"/>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4"/>
  </w:num>
  <w:num w:numId="21" w16cid:durableId="705640327">
    <w:abstractNumId w:val="27"/>
  </w:num>
  <w:num w:numId="22" w16cid:durableId="956371865">
    <w:abstractNumId w:val="35"/>
  </w:num>
  <w:num w:numId="23" w16cid:durableId="1357845726">
    <w:abstractNumId w:val="14"/>
  </w:num>
  <w:num w:numId="24" w16cid:durableId="1134131854">
    <w:abstractNumId w:val="31"/>
  </w:num>
  <w:num w:numId="25" w16cid:durableId="65880384">
    <w:abstractNumId w:val="26"/>
  </w:num>
  <w:num w:numId="26" w16cid:durableId="86193928">
    <w:abstractNumId w:val="17"/>
  </w:num>
  <w:num w:numId="27" w16cid:durableId="1305502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9"/>
  </w:num>
  <w:num w:numId="30" w16cid:durableId="942568055">
    <w:abstractNumId w:val="13"/>
  </w:num>
  <w:num w:numId="31" w16cid:durableId="79527120">
    <w:abstractNumId w:val="11"/>
  </w:num>
  <w:num w:numId="32" w16cid:durableId="1378747024">
    <w:abstractNumId w:val="33"/>
  </w:num>
  <w:num w:numId="33" w16cid:durableId="1186364923">
    <w:abstractNumId w:val="22"/>
  </w:num>
  <w:num w:numId="34" w16cid:durableId="1195188324">
    <w:abstractNumId w:val="12"/>
  </w:num>
  <w:num w:numId="35" w16cid:durableId="1266888037">
    <w:abstractNumId w:val="23"/>
  </w:num>
  <w:num w:numId="36" w16cid:durableId="1176068449">
    <w:abstractNumId w:val="22"/>
  </w:num>
  <w:num w:numId="37" w16cid:durableId="962007121">
    <w:abstractNumId w:val="30"/>
  </w:num>
  <w:num w:numId="38" w16cid:durableId="804128073">
    <w:abstractNumId w:val="18"/>
  </w:num>
  <w:num w:numId="39" w16cid:durableId="2146195161">
    <w:abstractNumId w:val="22"/>
  </w:num>
  <w:num w:numId="40" w16cid:durableId="1134757798">
    <w:abstractNumId w:val="22"/>
  </w:num>
  <w:num w:numId="41" w16cid:durableId="1246525801">
    <w:abstractNumId w:val="22"/>
  </w:num>
  <w:num w:numId="42" w16cid:durableId="10947074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1C1A"/>
    <w:rsid w:val="001041A3"/>
    <w:rsid w:val="00104B07"/>
    <w:rsid w:val="0010534D"/>
    <w:rsid w:val="0011486D"/>
    <w:rsid w:val="00114B7B"/>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4A42"/>
    <w:rsid w:val="001453E7"/>
    <w:rsid w:val="00145419"/>
    <w:rsid w:val="00145486"/>
    <w:rsid w:val="001471CB"/>
    <w:rsid w:val="00152510"/>
    <w:rsid w:val="001552A6"/>
    <w:rsid w:val="001566AE"/>
    <w:rsid w:val="0016353B"/>
    <w:rsid w:val="00167877"/>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1F44E7"/>
    <w:rsid w:val="0020167E"/>
    <w:rsid w:val="002020F5"/>
    <w:rsid w:val="0020294A"/>
    <w:rsid w:val="00202976"/>
    <w:rsid w:val="0020671B"/>
    <w:rsid w:val="00212CDA"/>
    <w:rsid w:val="0022162C"/>
    <w:rsid w:val="002233F8"/>
    <w:rsid w:val="00233A23"/>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5A1A"/>
    <w:rsid w:val="003160FD"/>
    <w:rsid w:val="00317850"/>
    <w:rsid w:val="00321DDC"/>
    <w:rsid w:val="0032775A"/>
    <w:rsid w:val="003301AC"/>
    <w:rsid w:val="003313B5"/>
    <w:rsid w:val="0033342D"/>
    <w:rsid w:val="003342CD"/>
    <w:rsid w:val="00336D12"/>
    <w:rsid w:val="0034235E"/>
    <w:rsid w:val="00343087"/>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569F"/>
    <w:rsid w:val="00406444"/>
    <w:rsid w:val="004128EE"/>
    <w:rsid w:val="00414623"/>
    <w:rsid w:val="0042255E"/>
    <w:rsid w:val="00426F2C"/>
    <w:rsid w:val="004272EF"/>
    <w:rsid w:val="00427C7D"/>
    <w:rsid w:val="00431CB0"/>
    <w:rsid w:val="00432CF4"/>
    <w:rsid w:val="00436ACD"/>
    <w:rsid w:val="00443CFB"/>
    <w:rsid w:val="00454C21"/>
    <w:rsid w:val="0046042C"/>
    <w:rsid w:val="00471DA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10E6"/>
    <w:rsid w:val="00783A61"/>
    <w:rsid w:val="00793451"/>
    <w:rsid w:val="00793808"/>
    <w:rsid w:val="0079682F"/>
    <w:rsid w:val="00797D60"/>
    <w:rsid w:val="007A3769"/>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973A9"/>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C6A0A"/>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0C27"/>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23AC"/>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186D"/>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172A"/>
    <w:rsid w:val="00F3215E"/>
    <w:rsid w:val="00F3231F"/>
    <w:rsid w:val="00F37B7C"/>
    <w:rsid w:val="00F41CC2"/>
    <w:rsid w:val="00F45E82"/>
    <w:rsid w:val="00F52D73"/>
    <w:rsid w:val="00F65834"/>
    <w:rsid w:val="00F66B6F"/>
    <w:rsid w:val="00F71F61"/>
    <w:rsid w:val="00F74DA3"/>
    <w:rsid w:val="00F800CE"/>
    <w:rsid w:val="00F837F0"/>
    <w:rsid w:val="00F85335"/>
    <w:rsid w:val="00F878E4"/>
    <w:rsid w:val="00F91DFA"/>
    <w:rsid w:val="00F95288"/>
    <w:rsid w:val="00F9791B"/>
    <w:rsid w:val="00FA1C57"/>
    <w:rsid w:val="00FA313D"/>
    <w:rsid w:val="00FB2AFC"/>
    <w:rsid w:val="00FB3361"/>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F3172A"/>
    <w:pPr>
      <w:numPr>
        <w:numId w:val="33"/>
      </w:numPr>
      <w:spacing w:after="120"/>
      <w:ind w:left="714" w:hanging="357"/>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471DAC"/>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table" w:styleId="EinfacheTabelle3">
    <w:name w:val="Plain Table 3"/>
    <w:basedOn w:val="NormaleTabelle"/>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43087"/>
    <w:rPr>
      <w:rFonts w:asciiTheme="minorHAnsi" w:eastAsiaTheme="minorEastAsia" w:hAnsiTheme="minorHAnsi" w:cstheme="minorBidi"/>
      <w:kern w:val="2"/>
      <w:sz w:val="21"/>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9</Pages>
  <Words>6612</Words>
  <Characters>41660</Characters>
  <Application>Microsoft Office Word</Application>
  <DocSecurity>0</DocSecurity>
  <Lines>347</Lines>
  <Paragraphs>96</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48176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5</cp:revision>
  <cp:lastPrinted>2023-11-15T04:17:00Z</cp:lastPrinted>
  <dcterms:created xsi:type="dcterms:W3CDTF">2024-01-24T08:58:00Z</dcterms:created>
  <dcterms:modified xsi:type="dcterms:W3CDTF">2024-01-24T09:22:00Z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