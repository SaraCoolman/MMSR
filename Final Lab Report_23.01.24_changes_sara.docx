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C86257">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5AF2">
      <w:pPr>
        <w:pStyle w:val="AbsHead"/>
        <w:sectPr w:rsidR="00586A35" w:rsidRPr="00586A35" w:rsidSect="00C86257">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Pr="00695AF2" w:rsidRDefault="007A502C" w:rsidP="00695AF2">
      <w:pPr>
        <w:pStyle w:val="AbsHead"/>
      </w:pPr>
      <w:r w:rsidRPr="00695AF2">
        <w:t>ABSTRACT</w:t>
      </w:r>
    </w:p>
    <w:p w14:paraId="4586C379" w14:textId="79E106A5" w:rsidR="00F837F0" w:rsidRDefault="00494D4F" w:rsidP="00406444">
      <w:pPr>
        <w:pStyle w:val="Abstract"/>
      </w:pPr>
      <w:r>
        <w:t xml:space="preserve">This paper outlines the development of a rudimentary music retrieval system. </w:t>
      </w:r>
      <w:r w:rsidRPr="00D91174">
        <w:t>The goal of this paper is to</w:t>
      </w:r>
      <w:r>
        <w:t xml:space="preserve"> assess the impact of varied </w:t>
      </w:r>
      <w:r w:rsidR="00F837F0">
        <w:t>representations of data</w:t>
      </w:r>
      <w:r>
        <w:t xml:space="preserve"> and similarity measures within a retrieval </w:t>
      </w:r>
      <w:r w:rsidR="00F837F0">
        <w:t>system. Subsequently the results retrieved by the developed systems will be evaluated through multiple metrics. The report explains the different representations used in text-based, audio-based, and video-based music retrieval systems, accompanied by an explanation of two different data fusion techniques. The implementation details are also briefly explained.</w:t>
      </w:r>
    </w:p>
    <w:p w14:paraId="720D1B83" w14:textId="4DE128A6" w:rsidR="00A27D78" w:rsidRPr="00542951" w:rsidRDefault="00A27D78" w:rsidP="00695AF2">
      <w:pPr>
        <w:pStyle w:val="AbsHead"/>
        <w:numPr>
          <w:ilvl w:val="0"/>
          <w:numId w:val="33"/>
        </w:numPr>
      </w:pPr>
      <w:r w:rsidRPr="00542951">
        <w:t>Introduction</w:t>
      </w:r>
    </w:p>
    <w:p w14:paraId="20FAF761" w14:textId="2110D165" w:rsidR="000B1802" w:rsidRDefault="00F837F0" w:rsidP="00624E64">
      <w:pPr>
        <w:pStyle w:val="Algorithm"/>
      </w:pPr>
      <w:r>
        <w:t xml:space="preserve">The main goal of a music retrieval system is to find similar songs based on a specific </w:t>
      </w:r>
      <w:r w:rsidR="006250F5">
        <w:t xml:space="preserve">query song provided by the user. </w:t>
      </w:r>
      <w:r w:rsidR="000B1802">
        <w:t xml:space="preserve">Developing a retrieval system for music can be a challenging task due to the diverse nature of musical elements. Using text-based features as a representation, may lead to matches based on similar lyrics, the retrieved songs however can belong to a completely different genre. Moreover, there are also many songs that don´t have lyrics. </w:t>
      </w:r>
      <w:r w:rsidR="000B1802" w:rsidRPr="000B1802">
        <w:t xml:space="preserve">If audio-based </w:t>
      </w:r>
      <w:r w:rsidR="00C20351">
        <w:t xml:space="preserve">representations </w:t>
      </w:r>
      <w:r w:rsidR="000B1802" w:rsidRPr="000B1802">
        <w:t xml:space="preserve">are used instead, the question arises as to which features are used to measure whether a song sounds </w:t>
      </w:r>
      <w:proofErr w:type="gramStart"/>
      <w:r w:rsidR="000B1802" w:rsidRPr="000B1802">
        <w:t>similar to</w:t>
      </w:r>
      <w:proofErr w:type="gramEnd"/>
      <w:r w:rsidR="000B1802" w:rsidRPr="000B1802">
        <w:t xml:space="preserve"> </w:t>
      </w:r>
      <w:r w:rsidR="00C20351">
        <w:t>a specific query song, because the similarity of music is highly subjective.</w:t>
      </w:r>
    </w:p>
    <w:p w14:paraId="751F9BDE" w14:textId="77777777" w:rsidR="000B1802" w:rsidRDefault="000B1802" w:rsidP="00624E64">
      <w:pPr>
        <w:pStyle w:val="Algorithm"/>
      </w:pPr>
    </w:p>
    <w:p w14:paraId="680C383E" w14:textId="2BA5B1D5" w:rsidR="00DF6EB7" w:rsidRPr="00542951" w:rsidRDefault="006250F5" w:rsidP="00624E64">
      <w:pPr>
        <w:pStyle w:val="Algorithm"/>
      </w:pPr>
      <w:r w:rsidRPr="006250F5">
        <w:t xml:space="preserve">This </w:t>
      </w:r>
      <w:r>
        <w:t xml:space="preserve">paper </w:t>
      </w:r>
      <w:r w:rsidRPr="006250F5">
        <w:t xml:space="preserve">describes the approach to implementing various music-retrieval systems and subsequently evaluates the systems </w:t>
      </w:r>
      <w:r w:rsidR="00542951" w:rsidRPr="00542951">
        <w:t xml:space="preserve">Within the scope of this paper 11 distinct Music retrieval systems will be implemented using </w:t>
      </w:r>
      <w:r w:rsidR="00F837F0">
        <w:t>different</w:t>
      </w:r>
      <w:r w:rsidR="00542951" w:rsidRPr="00542951">
        <w:t xml:space="preserve"> </w:t>
      </w:r>
      <w:r w:rsidR="00B40797" w:rsidRPr="00542951">
        <w:t>representations.</w:t>
      </w:r>
      <w:r w:rsidR="00B40797">
        <w:t xml:space="preserve"> The</w:t>
      </w:r>
      <w:r w:rsidR="009B3E82">
        <w:t xml:space="preserve"> </w:t>
      </w:r>
      <w:r w:rsidR="00F837F0">
        <w:t xml:space="preserve">Dataset as well as the </w:t>
      </w:r>
      <w:r w:rsidR="009B3E82">
        <w:t>representations will be explained in chapter 2.</w:t>
      </w:r>
      <w:r w:rsidR="00542951" w:rsidRPr="00542951">
        <w:t xml:space="preserve"> The Similarity of Songs will be compared by calculating the cosine similarity of different text, audio-, and video-based features and furthermore a combination of some of those features. </w:t>
      </w:r>
      <w:r w:rsidR="00F837F0">
        <w:t>The retrieved results</w:t>
      </w:r>
      <w:r w:rsidR="00624E64" w:rsidRPr="00542951">
        <w:t xml:space="preserve"> will be</w:t>
      </w:r>
      <w:r w:rsidR="00DF6EB7" w:rsidRPr="00542951">
        <w:t xml:space="preserve"> evaluated qualitatively according to the similarity to the queried song. The data set used for testing the </w:t>
      </w:r>
      <w:r w:rsidR="00F837F0">
        <w:t>11</w:t>
      </w:r>
      <w:r w:rsidR="00DF6EB7" w:rsidRPr="00542951">
        <w:t xml:space="preserve"> retrieval systems is a subset of the Music4All-Onion dataset which was kindly provided by the university.</w:t>
      </w:r>
    </w:p>
    <w:p w14:paraId="419D2213" w14:textId="77777777" w:rsidR="00542951" w:rsidRDefault="00542951" w:rsidP="00624E64">
      <w:pPr>
        <w:pStyle w:val="Algorithm"/>
        <w:rPr>
          <w:color w:val="808080" w:themeColor="background1" w:themeShade="80"/>
        </w:rPr>
      </w:pPr>
    </w:p>
    <w:p w14:paraId="29DEF6BB" w14:textId="497250B1" w:rsidR="009B3E82" w:rsidRDefault="00A27D78" w:rsidP="009B3E82">
      <w:pPr>
        <w:pStyle w:val="Head1"/>
        <w:numPr>
          <w:ilvl w:val="0"/>
          <w:numId w:val="33"/>
        </w:numPr>
      </w:pPr>
      <w:r w:rsidRPr="000B296C">
        <w:t>Methodology</w:t>
      </w:r>
    </w:p>
    <w:p w14:paraId="087C1184" w14:textId="288C328B" w:rsidR="009B3E82" w:rsidRDefault="009B3E82" w:rsidP="009B3E82">
      <w:pPr>
        <w:pStyle w:val="Algorithm"/>
      </w:pPr>
      <w:r>
        <w:t>In this chapter the dataset as well as the different</w:t>
      </w:r>
      <w:r w:rsidR="00E203CC">
        <w:t xml:space="preserve"> features </w:t>
      </w:r>
      <w:r w:rsidR="0095148D">
        <w:t xml:space="preserve">we chose for the retrieval systems </w:t>
      </w:r>
      <w:r w:rsidR="00B40797">
        <w:t>and</w:t>
      </w:r>
      <w:r w:rsidR="0095148D">
        <w:t xml:space="preserve"> the</w:t>
      </w:r>
      <w:r w:rsidR="00E203CC">
        <w:t xml:space="preserve"> methods to calculate the similarities between the query songs and the re</w:t>
      </w:r>
      <w:r w:rsidR="0095148D">
        <w:t>trieved songs</w:t>
      </w:r>
      <w:r w:rsidR="00E203CC">
        <w:t xml:space="preserve"> will be explained.</w:t>
      </w:r>
    </w:p>
    <w:p w14:paraId="459E78A9" w14:textId="6F98FEA9" w:rsidR="009B3E82" w:rsidRDefault="009B3E82" w:rsidP="0009756A">
      <w:pPr>
        <w:pStyle w:val="Head2"/>
      </w:pPr>
      <w:r w:rsidRPr="009B3E82">
        <w:t>The dataset</w:t>
      </w:r>
    </w:p>
    <w:p w14:paraId="650F841E" w14:textId="08DA9686" w:rsidR="005A4AC3" w:rsidRDefault="005A4AC3" w:rsidP="005A4AC3">
      <w:pPr>
        <w:pStyle w:val="Algorithm"/>
      </w:pPr>
      <w:r w:rsidRPr="005A4AC3">
        <w:t xml:space="preserve">Music4All-Onion is a large-scale, multi-modal music data set, which expands the Music4All-dataset with additional features and meta-data. </w:t>
      </w:r>
      <w:r>
        <w:t xml:space="preserve">The dataset provides many </w:t>
      </w:r>
      <w:proofErr w:type="gramStart"/>
      <w:r>
        <w:t>audio</w:t>
      </w:r>
      <w:proofErr w:type="gramEnd"/>
      <w:r>
        <w:t xml:space="preserve">, video and metadata features of 109,269 music pieces. The data was extracted from the platform last.fm </w:t>
      </w:r>
      <w:r w:rsidRPr="005A4AC3">
        <w:fldChar w:fldCharType="begin"/>
      </w:r>
      <w:r w:rsidR="00EC1652">
        <w:instrText xml:space="preserve"> ADDIN ZOTERO_ITEM CSL_CITATION {"citationID":"sD5XI8Ib","properties":{"formattedCitation":"[1]","plainCitation":"[1]","noteIndex":0},"citationItems":[{"id":1480,"uris":["http://zotero.org/groups/5283475/items/U8RFDYWK"],"itemData":{"id":1480,"type":"article-journal","abstract":"Music4All-Onion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Pr="005A4AC3">
        <w:fldChar w:fldCharType="separate"/>
      </w:r>
      <w:r w:rsidRPr="005A4AC3">
        <w:t>[1]</w:t>
      </w:r>
      <w:r w:rsidRPr="005A4AC3">
        <w:fldChar w:fldCharType="end"/>
      </w:r>
      <w:r>
        <w:t xml:space="preserve"> </w:t>
      </w:r>
    </w:p>
    <w:p w14:paraId="1A558A8B" w14:textId="3C6F705E" w:rsidR="005A4AC3" w:rsidRDefault="005A4AC3" w:rsidP="005A4AC3">
      <w:pPr>
        <w:pStyle w:val="Algorithm"/>
      </w:pPr>
    </w:p>
    <w:p w14:paraId="3F521A53" w14:textId="65392A4A" w:rsidR="00D744D8" w:rsidRPr="005A4AC3" w:rsidRDefault="005A4AC3" w:rsidP="00D744D8">
      <w:pPr>
        <w:pStyle w:val="Algorithm"/>
        <w:rPr>
          <w:color w:val="A6A6A6" w:themeColor="background1" w:themeShade="A6"/>
        </w:rPr>
      </w:pPr>
      <w:r>
        <w:t xml:space="preserve">For the implementation of the music retrieval systems, the university provided us </w:t>
      </w:r>
      <w:r w:rsidR="00D744D8">
        <w:t xml:space="preserve">with a subset containing 10k songs. </w:t>
      </w:r>
      <w:r w:rsidR="00D744D8" w:rsidRPr="00D744D8">
        <w:t xml:space="preserve">The provided data is presented in </w:t>
      </w:r>
      <w:r w:rsidR="00D744D8">
        <w:t>various</w:t>
      </w:r>
      <w:r w:rsidR="00D744D8" w:rsidRPr="00D744D8">
        <w:t xml:space="preserve"> TSV</w:t>
      </w:r>
      <w:r w:rsidR="00D744D8">
        <w:t xml:space="preserve">-Files. One for each representation as well as one which contains the song name, </w:t>
      </w:r>
      <w:r w:rsidR="00202976">
        <w:t>artist,</w:t>
      </w:r>
      <w:r w:rsidR="00D744D8">
        <w:t xml:space="preserve"> and album info, and one file which contains the ids and the corresponding genres of the song, which we will need for different evaluations of our retrieval systems. </w:t>
      </w:r>
      <w:r w:rsidR="00D744D8" w:rsidRPr="00D744D8">
        <w:t>To read these files we use the Pandas library which interprets the files as data frames.</w:t>
      </w:r>
    </w:p>
    <w:p w14:paraId="4104F5B3" w14:textId="24DE18D6" w:rsidR="009B3E82" w:rsidRPr="0009756A" w:rsidRDefault="009B3E82" w:rsidP="0009756A">
      <w:pPr>
        <w:pStyle w:val="Head2"/>
      </w:pPr>
      <w:r w:rsidRPr="0009756A">
        <w:t>Text-based features</w:t>
      </w:r>
    </w:p>
    <w:p w14:paraId="47CB3D87" w14:textId="2BB65F03" w:rsidR="00D744D8" w:rsidRPr="00D744D8" w:rsidRDefault="00D744D8" w:rsidP="00D744D8">
      <w:pPr>
        <w:pStyle w:val="Algorithm"/>
      </w:pPr>
      <w:r w:rsidRPr="00D744D8">
        <w:t>To compare songs based on the cosine-similarity of the</w:t>
      </w:r>
      <w:r w:rsidR="00FF1468">
        <w:t>ir</w:t>
      </w:r>
      <w:r w:rsidRPr="00D744D8">
        <w:t xml:space="preserve"> lyrics we </w:t>
      </w:r>
      <w:r w:rsidR="00FE5AE4">
        <w:t>chose</w:t>
      </w:r>
      <w:r w:rsidRPr="00D744D8">
        <w:t xml:space="preserve"> the following 3 representations which we use</w:t>
      </w:r>
      <w:r w:rsidR="00FE5AE4">
        <w:t>d</w:t>
      </w:r>
      <w:r w:rsidRPr="00D744D8">
        <w:t xml:space="preserve"> as input for our retrieval systems:</w:t>
      </w:r>
    </w:p>
    <w:p w14:paraId="17D5CF38" w14:textId="77777777" w:rsidR="00D744D8" w:rsidRPr="00D744D8" w:rsidRDefault="00D744D8" w:rsidP="00D744D8">
      <w:pPr>
        <w:pStyle w:val="Algorithm"/>
        <w:ind w:left="720"/>
      </w:pPr>
    </w:p>
    <w:p w14:paraId="733ECD88" w14:textId="77777777" w:rsidR="00AD30B3" w:rsidRPr="00AD30B3" w:rsidRDefault="00AD30B3" w:rsidP="00AD30B3">
      <w:pPr>
        <w:pStyle w:val="Algorithm"/>
      </w:pPr>
      <w:r>
        <w:t xml:space="preserve">BERT is a language representation model. The name stands for Bidirectional Encoder Representations from Transformers. </w:t>
      </w:r>
    </w:p>
    <w:p w14:paraId="3BE2A9F5" w14:textId="792C21E6" w:rsidR="00D744D8" w:rsidRDefault="00D744D8" w:rsidP="00AD30B3">
      <w:pPr>
        <w:pStyle w:val="Algorithm"/>
      </w:pPr>
      <w:r w:rsidRPr="00D744D8">
        <w:t xml:space="preserve"> trained on a collection of words that </w:t>
      </w:r>
      <w:r w:rsidR="00B40797" w:rsidRPr="00D744D8">
        <w:t>can capture</w:t>
      </w:r>
      <w:r w:rsidRPr="00D744D8">
        <w:t xml:space="preserve"> rich contextual information in natural language. This allows BERT to understand the meanings of words in a given phrase. </w:t>
      </w:r>
      <w:r w:rsidR="00414623">
        <w:fldChar w:fldCharType="begin"/>
      </w:r>
      <w:r w:rsidR="00EC1652">
        <w:instrText xml:space="preserve"> ADDIN ZOTERO_ITEM CSL_CITATION {"citationID":"roSAXmLg","properties":{"formattedCitation":"[2]","plainCitation":"[2]","noteIndex":0},"citationItems":[{"id":1487,"uris":["http://zotero.org/groups/5283475/items/DBLY7T4Q"],"itemData":{"id":1487,"type":"article","abstract":"We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2024",1,16]]},"issued":{"date-parts":[["2019",5,24]]}}}],"schema":"https://github.com/citation-style-language/schema/raw/master/csl-citation.json"} </w:instrText>
      </w:r>
      <w:r w:rsidR="00414623">
        <w:fldChar w:fldCharType="separate"/>
      </w:r>
      <w:r w:rsidR="00414623" w:rsidRPr="00414623">
        <w:rPr>
          <w:rFonts w:cs="Linux Libertine"/>
        </w:rPr>
        <w:t>[2]</w:t>
      </w:r>
      <w:r w:rsidR="00414623">
        <w:fldChar w:fldCharType="end"/>
      </w:r>
    </w:p>
    <w:p w14:paraId="0C38E6F8" w14:textId="77777777" w:rsidR="00AD30B3" w:rsidRPr="00D744D8" w:rsidRDefault="00AD30B3" w:rsidP="00AD30B3">
      <w:pPr>
        <w:pStyle w:val="Algorithm"/>
      </w:pPr>
    </w:p>
    <w:p w14:paraId="4C35BB07" w14:textId="742D35B8" w:rsidR="00D744D8" w:rsidRPr="000B54EB" w:rsidRDefault="00D744D8" w:rsidP="00D744D8">
      <w:pPr>
        <w:pStyle w:val="Algorithm"/>
      </w:pPr>
      <w:r w:rsidRPr="00D744D8">
        <w:t>TF-IDF: this method is the mix of two components TF (Term Frequency) and IDF (Inverse Document Frequency), this combination yields a vector capturing the relevance of words in a document relative to a corpus.</w:t>
      </w:r>
      <w:r w:rsidR="00FF1468">
        <w:t xml:space="preserve"> </w:t>
      </w:r>
      <w:r w:rsidRPr="00D744D8">
        <w:t>TF calculates the occurrence of a word for a given document on the other hand IDF calculates a word's importance for a given collection of documents the product of IDF by TF yields the relative importance of a word to a document within the overall corpus.</w:t>
      </w:r>
      <w:r w:rsidR="00507B15">
        <w:t xml:space="preserve"> </w:t>
      </w:r>
      <w:r w:rsidR="000B54EB">
        <w:fldChar w:fldCharType="begin"/>
      </w:r>
      <w:r w:rsidR="00EC1652">
        <w:instrText xml:space="preserve"> ADDIN ZOTERO_ITEM CSL_CITATION {"citationID":"thZkzzaT","properties":{"formattedCitation":"[3]","plainCitation":"[3]","noteIndex":0},"citationItems":[{"id":1492,"uris":["http://zotero.org/groups/5283475/items/3JWQUUND"],"itemData":{"id":1492,"type":"webpage","abstract":"A technique for converting text into finite length vectors","container-title":"Medium","language":"en","title":"Text Vectorization: Term Frequency — Inverse Document Frequency (TFIDF)","title-short":"Text Vectorization","URL":"https://towardsdatascience.com/text-vectorization-term-frequency-inverse-document-frequency-tfidf-5a3f9604da6d","author":[{"family":"Jayaswal","given":"Vaibhav"}],"accessed":{"date-parts":[["2024",1,16]]},"issued":{"date-parts":[["2020",10,4]]}}}],"schema":"https://github.com/citation-style-language/schema/raw/master/csl-citation.json"} </w:instrText>
      </w:r>
      <w:r w:rsidR="000B54EB">
        <w:fldChar w:fldCharType="separate"/>
      </w:r>
      <w:r w:rsidR="000B54EB" w:rsidRPr="000B54EB">
        <w:rPr>
          <w:rFonts w:cs="Linux Libertine"/>
        </w:rPr>
        <w:t>[3]</w:t>
      </w:r>
      <w:r w:rsidR="000B54EB">
        <w:fldChar w:fldCharType="end"/>
      </w:r>
    </w:p>
    <w:p w14:paraId="4454C6C6" w14:textId="77777777" w:rsidR="00D744D8" w:rsidRPr="00D744D8" w:rsidRDefault="00D744D8" w:rsidP="000B54EB">
      <w:pPr>
        <w:pStyle w:val="Algorithm"/>
      </w:pPr>
    </w:p>
    <w:p w14:paraId="2E802993" w14:textId="38C6E79C" w:rsidR="00A210ED" w:rsidRPr="00FE5AE4" w:rsidRDefault="00A210ED" w:rsidP="00D744D8">
      <w:pPr>
        <w:pStyle w:val="Algorithm"/>
      </w:pPr>
      <w:r w:rsidRPr="00FE5AE4">
        <w:t xml:space="preserve">Word2Vec is a </w:t>
      </w:r>
      <w:r w:rsidR="00FE5AE4" w:rsidRPr="00FE5AE4">
        <w:t xml:space="preserve">popular </w:t>
      </w:r>
      <w:r w:rsidRPr="00FE5AE4">
        <w:t xml:space="preserve">technique to construct </w:t>
      </w:r>
      <w:r w:rsidR="00FE5AE4" w:rsidRPr="00FE5AE4">
        <w:t>word embeddings</w:t>
      </w:r>
      <w:r w:rsidRPr="00FE5AE4">
        <w:t xml:space="preserve"> </w:t>
      </w:r>
      <w:r w:rsidR="00FE5AE4" w:rsidRPr="00FE5AE4">
        <w:t>in the field of</w:t>
      </w:r>
      <w:r w:rsidRPr="00FE5AE4">
        <w:t xml:space="preserve"> Natural language processing.</w:t>
      </w:r>
      <w:r w:rsidR="00FE5AE4" w:rsidRPr="00FE5AE4">
        <w:t xml:space="preserve"> </w:t>
      </w:r>
      <w:r w:rsidRPr="00FE5AE4">
        <w:t>A word embedding is a vector representation of a word. There are two methods that can be used to create such an embedding</w:t>
      </w:r>
      <w:r w:rsidR="00FE5AE4" w:rsidRPr="00FE5AE4">
        <w:t xml:space="preserve"> with the Word2Vec technique</w:t>
      </w:r>
      <w:r w:rsidRPr="00FE5AE4">
        <w:t xml:space="preserve">. </w:t>
      </w:r>
      <w:r w:rsidR="0095148D" w:rsidRPr="00FE5AE4">
        <w:t xml:space="preserve">The first one is the CBOW Model (Common Bag </w:t>
      </w:r>
      <w:r w:rsidR="00B40797" w:rsidRPr="00FE5AE4">
        <w:t>of</w:t>
      </w:r>
      <w:r w:rsidR="0095148D" w:rsidRPr="00FE5AE4">
        <w:t xml:space="preserve"> Words) which takes the context of every word as input to predict the word. The second method is the Skip Gram model which takes the target word and predicts the context of the word and generates the representation of the target word in the process. </w:t>
      </w:r>
      <w:r w:rsidR="00FE5AE4" w:rsidRPr="00FE5AE4">
        <w:t xml:space="preserve">Both techniques use shallow neural networks. </w:t>
      </w:r>
      <w:r w:rsidR="00FE5AE4">
        <w:fldChar w:fldCharType="begin"/>
      </w:r>
      <w:r w:rsidR="00EC1652">
        <w:instrText xml:space="preserve"> ADDIN ZOTERO_ITEM CSL_CITATION {"citationID":"4sLa95Ai","properties":{"formattedCitation":"[4]","plainCitation":"[4]","noteIndex":0},"citationItems":[{"id":1493,"uris":["http://zotero.org/groups/5283475/items/BYLQZKV5"],"itemData":{"id":1493,"type":"webpage","abstract":"Word embedding is one of the most popular representation of document vocabulary. It is capable of capturing context of a word in a…","container-title":"Medium","language":"en","title":"Introduction to Word Embedding and Word2Vec","URL":"https://towardsdatascience.com/introduction-to-word-embedding-and-word2vec-652d0c2060fa","author":[{"family":"Karani","given":"Dhruvil"}],"accessed":{"date-parts":[["2024",1,16]]},"issued":{"date-parts":[["2020",9,2]]}}}],"schema":"https://github.com/citation-style-language/schema/raw/master/csl-citation.json"} </w:instrText>
      </w:r>
      <w:r w:rsidR="00FE5AE4">
        <w:fldChar w:fldCharType="separate"/>
      </w:r>
      <w:r w:rsidR="00FE5AE4" w:rsidRPr="00FE5AE4">
        <w:rPr>
          <w:rFonts w:cs="Linux Libertine"/>
        </w:rPr>
        <w:t>[4]</w:t>
      </w:r>
      <w:r w:rsidR="00FE5AE4">
        <w:fldChar w:fldCharType="end"/>
      </w:r>
    </w:p>
    <w:p w14:paraId="6DF0CFF4" w14:textId="3403BE30" w:rsidR="009B3E82" w:rsidRDefault="009B3E82" w:rsidP="0009756A">
      <w:pPr>
        <w:pStyle w:val="Head2"/>
      </w:pPr>
      <w:r w:rsidRPr="009B3E82">
        <w:lastRenderedPageBreak/>
        <w:t>Audio-based features</w:t>
      </w:r>
    </w:p>
    <w:p w14:paraId="6B1D8F76" w14:textId="659E0FC2" w:rsidR="009F2E05" w:rsidRDefault="009F2E05" w:rsidP="00507B15">
      <w:pPr>
        <w:pStyle w:val="Algorithm"/>
      </w:pPr>
      <w:r>
        <w:t>To calculate the similarities between songs with audio-based features we chose the following four representations:</w:t>
      </w:r>
    </w:p>
    <w:p w14:paraId="1FA9ED4A" w14:textId="77777777" w:rsidR="009F2E05" w:rsidRDefault="009F2E05" w:rsidP="00507B15">
      <w:pPr>
        <w:pStyle w:val="Algorithm"/>
      </w:pPr>
    </w:p>
    <w:p w14:paraId="5276D630" w14:textId="4BEE20CD" w:rsidR="00507B15" w:rsidRDefault="00507B15" w:rsidP="00507B15">
      <w:pPr>
        <w:pStyle w:val="Algorithm"/>
      </w:pPr>
      <w:proofErr w:type="spellStart"/>
      <w:r>
        <w:t>Blf</w:t>
      </w:r>
      <w:proofErr w:type="spellEnd"/>
      <w:r>
        <w:t>-</w:t>
      </w:r>
      <w:r w:rsidR="009F2E05">
        <w:t>C</w:t>
      </w:r>
      <w:r>
        <w:t>orrelation:</w:t>
      </w:r>
      <w:r w:rsidR="009F2E05">
        <w:t xml:space="preserve"> This </w:t>
      </w:r>
      <w:r w:rsidR="009354B6">
        <w:t xml:space="preserve">dataset contains data about the correlation pattern of block-level features. </w:t>
      </w:r>
    </w:p>
    <w:p w14:paraId="16D99106" w14:textId="1452AE16" w:rsidR="00A16CC5" w:rsidRDefault="00A16CC5" w:rsidP="00A16CC5">
      <w:pPr>
        <w:pStyle w:val="Algorithm"/>
      </w:pPr>
      <w:r w:rsidRPr="00A16CC5">
        <w:t xml:space="preserve">Block-based audio features process the </w:t>
      </w:r>
      <w:r>
        <w:t>frames</w:t>
      </w:r>
      <w:r w:rsidRPr="00A16CC5">
        <w:t xml:space="preserve"> in terms of blocks. A block can be understood as a matrix where the number of columns is defined by the width of the block and the number of rows is defined by the number of frequency bins. Block-Level features have the advantage that each block comprises a sequence of several frames and therefore allows the extracted features to better capture temporal information</w:t>
      </w:r>
      <w:r>
        <w:t>.</w:t>
      </w:r>
      <w:r w:rsidRPr="00A16CC5">
        <w:t xml:space="preserve"> </w:t>
      </w:r>
      <w:r>
        <w:fldChar w:fldCharType="begin"/>
      </w:r>
      <w:r>
        <w:instrText xml:space="preserve"> ADDIN ZOTERO_ITEM CSL_CITATION {"citationID":"XsXSturZ","properties":{"formattedCitation":"[5]","plainCitation":"[5]","noteIndex":0},"citationItems":[{"id":1501,"uris":["http://zotero.org/groups/5283475/items/E58Y3Z4F"],"itemData":{"id":1501,"type":"article-journal","abstract":"(Abstract to follow)","DOI":"10.5281/ZENODO.849724","ISSN":"2518-3672","license":"Creative Commons Attribution 4.0, Open Access","note":"publisher: Zenodo","source":"DOI.org (Datacite)","title":"Automatic Music Tag Classification Based On Block-Level Features","URL":"https://zenodo.org/record/849724","author":[{"family":"Seyerlehner","given":"Klaus"},{"family":"Widmer","given":"Gerhard"},{"family":"Schedl","given":"Markus"},{"family":"Knees","given":"Peter"}],"accessed":{"date-parts":[["2024",1,22]]},"issued":{"date-parts":[["2010",7,21]]}}}],"schema":"https://github.com/citation-style-language/schema/raw/master/csl-citation.json"} </w:instrText>
      </w:r>
      <w:r>
        <w:fldChar w:fldCharType="separate"/>
      </w:r>
      <w:r w:rsidRPr="00A16CC5">
        <w:rPr>
          <w:rFonts w:cs="Linux Libertine"/>
        </w:rPr>
        <w:t>[5]</w:t>
      </w:r>
      <w:r>
        <w:fldChar w:fldCharType="end"/>
      </w:r>
    </w:p>
    <w:p w14:paraId="53CDD077" w14:textId="73F6537F" w:rsidR="00A16CC5" w:rsidRPr="00A16CC5" w:rsidRDefault="00A16CC5" w:rsidP="00A16CC5">
      <w:pPr>
        <w:pStyle w:val="Algorithm"/>
      </w:pPr>
      <w:r>
        <w:t xml:space="preserve">Blocks are built by selecting a collection of frames and then combining the feature values of all blocks into a representation of the song. </w:t>
      </w:r>
      <w:r>
        <w:fldChar w:fldCharType="begin"/>
      </w:r>
      <w:r>
        <w:instrText xml:space="preserve"> ADDIN ZOTERO_ITEM CSL_CITATION {"citationID":"mGOrKgvQ","properties":{"formattedCitation":"[6]","plainCitation":"[6]","noteIndex":0},"citationItems":[{"id":1503,"uris":["http://zotero.org/groups/5283475/items/H65SY7NH"],"itemData":{"id":1503,"type":"paper-conference","container-title":"ISMIR","page":"554-560","title":"I-Vectors for Timbre-Based Music Similarity and Music Artist Classification.","author":[{"family":"Eghbal-Zadeh","given":"Hamid"},{"family":"Lehner","given":"Bernhard"},{"family":"Schedl","given":"Markus"},{"family":"Widmer","given":"Gerhard"}],"issued":{"date-parts":[["2015"]]}}}],"schema":"https://github.com/citation-style-language/schema/raw/master/csl-citation.json"} </w:instrText>
      </w:r>
      <w:r>
        <w:fldChar w:fldCharType="separate"/>
      </w:r>
      <w:r w:rsidRPr="00A16CC5">
        <w:rPr>
          <w:rFonts w:cs="Linux Libertine"/>
        </w:rPr>
        <w:t>[6]</w:t>
      </w:r>
      <w:r>
        <w:fldChar w:fldCharType="end"/>
      </w:r>
    </w:p>
    <w:p w14:paraId="339D575E" w14:textId="77777777" w:rsidR="00A16CC5" w:rsidRPr="00A16CC5" w:rsidRDefault="00A16CC5" w:rsidP="00A16CC5">
      <w:pPr>
        <w:pStyle w:val="Algorithm"/>
      </w:pPr>
    </w:p>
    <w:p w14:paraId="45C352EB" w14:textId="3627087E" w:rsidR="001705F3" w:rsidRDefault="00507B15" w:rsidP="00507B15">
      <w:pPr>
        <w:pStyle w:val="Algorithm"/>
      </w:pPr>
      <w:proofErr w:type="spellStart"/>
      <w:r>
        <w:t>Mfcc</w:t>
      </w:r>
      <w:proofErr w:type="spellEnd"/>
      <w:r w:rsidR="001705F3">
        <w:t xml:space="preserve"> stats: This dataset contains a statistical summarization by concatenating the mean and flattened covariance matrix of the Mel Frequency Cepstral Coefficients (MFCCs). </w:t>
      </w:r>
      <w:r w:rsidR="001705F3">
        <w:fldChar w:fldCharType="begin"/>
      </w:r>
      <w:r w:rsidR="001705F3">
        <w:instrText xml:space="preserve"> ADDIN ZOTERO_ITEM CSL_CITATION {"citationID":"zNMokSvF","properties":{"formattedCitation":"[1]","plainCitation":"[1]","noteIndex":0},"citationItems":[{"id":1480,"uris":["http://zotero.org/groups/5283475/items/U8RFDYWK"],"itemData":{"id":1480,"type":"article-journal","abstract":"Music4All-Onion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1705F3">
        <w:fldChar w:fldCharType="separate"/>
      </w:r>
      <w:r w:rsidR="001705F3" w:rsidRPr="001705F3">
        <w:rPr>
          <w:rFonts w:cs="Linux Libertine"/>
        </w:rPr>
        <w:t>[1]</w:t>
      </w:r>
      <w:r w:rsidR="001705F3">
        <w:fldChar w:fldCharType="end"/>
      </w:r>
    </w:p>
    <w:p w14:paraId="783CD83D" w14:textId="7DBB837A" w:rsidR="001705F3" w:rsidRDefault="001705F3" w:rsidP="00507B15">
      <w:pPr>
        <w:pStyle w:val="Algorithm"/>
      </w:pPr>
      <w:r>
        <w:t>MFCCs have been widely used for speech recognition. They can represent the speech amplitude spectrum in a compact form</w:t>
      </w:r>
      <w:r w:rsidR="00804A05">
        <w:t xml:space="preserve"> which also captures perceptually important information. </w:t>
      </w:r>
      <w:r w:rsidR="00804A05">
        <w:fldChar w:fldCharType="begin"/>
      </w:r>
      <w:r w:rsidR="00804A05">
        <w:instrText xml:space="preserve"> ADDIN ZOTERO_ITEM CSL_CITATION {"citationID":"u2LbGTq5","properties":{"formattedCitation":"[7]","plainCitation":"[7]","noteIndex":0},"citationItems":[{"id":1502,"uris":["http://zotero.org/groups/5283475/items/4TS4W2K2"],"itemData":{"id":1502,"type":"paper-conference","container-title":"Ismir","note":"issue: 1","page":"11","publisher":"Plymouth, MA","title":"Mel frequency cepstral coefficients for music modeling.","volume":"270","author":[{"family":"Logan","given":"Beth"}],"issued":{"date-parts":[["2000"]]}}}],"schema":"https://github.com/citation-style-language/schema/raw/master/csl-citation.json"} </w:instrText>
      </w:r>
      <w:r w:rsidR="00804A05">
        <w:fldChar w:fldCharType="separate"/>
      </w:r>
      <w:r w:rsidR="00804A05" w:rsidRPr="00804A05">
        <w:rPr>
          <w:rFonts w:cs="Linux Libertine"/>
        </w:rPr>
        <w:t>[7]</w:t>
      </w:r>
      <w:r w:rsidR="00804A05">
        <w:fldChar w:fldCharType="end"/>
      </w:r>
    </w:p>
    <w:p w14:paraId="679181FA" w14:textId="77777777" w:rsidR="00C20351" w:rsidRDefault="00C20351" w:rsidP="00507B15">
      <w:pPr>
        <w:pStyle w:val="Algorithm"/>
      </w:pPr>
    </w:p>
    <w:p w14:paraId="1DDADF57" w14:textId="5A3C14A9" w:rsidR="00507B15" w:rsidRDefault="00507B15" w:rsidP="00507B15">
      <w:pPr>
        <w:pStyle w:val="Algorithm"/>
      </w:pPr>
      <w:r>
        <w:t>Ivec256</w:t>
      </w:r>
      <w:r w:rsidR="000A1029">
        <w:t xml:space="preserve">: This dataset contains the I-Vector of MFCCs generated with a factor analysis procedure with 256 GMM components. </w:t>
      </w:r>
      <w:r w:rsidR="000A1029">
        <w:fldChar w:fldCharType="begin"/>
      </w:r>
      <w:r w:rsidR="000A1029">
        <w:instrText xml:space="preserve"> ADDIN ZOTERO_ITEM CSL_CITATION {"citationID":"jOpSUlTa","properties":{"formattedCitation":"[1]","plainCitation":"[1]","noteIndex":0},"citationItems":[{"id":1480,"uris":["http://zotero.org/groups/5283475/items/U8RFDYWK"],"itemData":{"id":1480,"type":"article-journal","abstract":"Music4All-Onion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0A1029">
        <w:fldChar w:fldCharType="separate"/>
      </w:r>
      <w:r w:rsidR="000A1029" w:rsidRPr="000A1029">
        <w:rPr>
          <w:rFonts w:cs="Linux Libertine"/>
        </w:rPr>
        <w:t>[1]</w:t>
      </w:r>
      <w:r w:rsidR="000A1029">
        <w:fldChar w:fldCharType="end"/>
      </w:r>
    </w:p>
    <w:p w14:paraId="211895A9" w14:textId="77777777" w:rsidR="00F02F3C" w:rsidRDefault="00F02F3C" w:rsidP="00507B15">
      <w:pPr>
        <w:pStyle w:val="Algorithm"/>
      </w:pPr>
    </w:p>
    <w:p w14:paraId="3712FA3C" w14:textId="571CEB09" w:rsidR="000A1029" w:rsidRDefault="000A1029" w:rsidP="000A1029">
      <w:pPr>
        <w:pStyle w:val="Algorithm"/>
      </w:pPr>
      <w:proofErr w:type="spellStart"/>
      <w:r>
        <w:t>Musicnn</w:t>
      </w:r>
      <w:proofErr w:type="spellEnd"/>
      <w:r>
        <w:t>:</w:t>
      </w:r>
      <w:r w:rsidR="003160FD">
        <w:t xml:space="preserve"> </w:t>
      </w:r>
      <w:r w:rsidR="00F02F3C">
        <w:t>This dataset contains features which were extracted using Deep Neural Networks (DNN).</w:t>
      </w:r>
    </w:p>
    <w:p w14:paraId="68A90433" w14:textId="77777777" w:rsidR="000A1029" w:rsidRPr="009B3E82" w:rsidRDefault="000A1029" w:rsidP="00507B15">
      <w:pPr>
        <w:pStyle w:val="Algorithm"/>
      </w:pPr>
    </w:p>
    <w:p w14:paraId="195D3EC9" w14:textId="141815B0" w:rsidR="009B3E82" w:rsidRDefault="009B3E82" w:rsidP="0009756A">
      <w:pPr>
        <w:pStyle w:val="Head2"/>
      </w:pPr>
      <w:r w:rsidRPr="009B3E82">
        <w:t>Video-based features</w:t>
      </w:r>
    </w:p>
    <w:p w14:paraId="39973F9F" w14:textId="5CB1B909" w:rsidR="00494D4F" w:rsidRDefault="00494D4F" w:rsidP="00494D4F">
      <w:pPr>
        <w:pStyle w:val="Algorithm"/>
      </w:pPr>
      <w:r>
        <w:t>We only implemented one retrieval system with video-based features. We decided to use the Vgg19 representation.</w:t>
      </w:r>
    </w:p>
    <w:p w14:paraId="189FD03A" w14:textId="77777777" w:rsidR="000A1029" w:rsidRDefault="000A1029" w:rsidP="00494D4F">
      <w:pPr>
        <w:pStyle w:val="Algorithm"/>
      </w:pPr>
    </w:p>
    <w:p w14:paraId="22DA58BD" w14:textId="4D1AF66D" w:rsidR="000A1029" w:rsidRDefault="000A1029" w:rsidP="00494D4F">
      <w:pPr>
        <w:pStyle w:val="Algorithm"/>
      </w:pPr>
      <w:r>
        <w:t xml:space="preserve">Vgg19: </w:t>
      </w:r>
      <w:r w:rsidR="00F02F3C">
        <w:t xml:space="preserve">This dataset contains data which was extracted using Very deep convolutional networks for large-scale image recognition. </w:t>
      </w:r>
      <w:r w:rsidR="00F02F3C">
        <w:fldChar w:fldCharType="begin"/>
      </w:r>
      <w:r w:rsidR="00F02F3C">
        <w:instrText xml:space="preserve"> ADDIN ZOTERO_ITEM CSL_CITATION {"citationID":"c0E92EzR","properties":{"formattedCitation":"[8]","plainCitation":"[8]","noteIndex":0},"citationItems":[{"id":1495,"uris":["http://zotero.org/groups/5283475/items/GSSC2RWW"],"itemData":{"id":1495,"type":"article","abstract":"In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vision.","note":"arXiv:1409.1556 [cs]","number":"arXiv:1409.1556","publisher":"arXiv","source":"arXiv.org","title":"Very Deep Convolutional Networks for Large-Scale Image Recognition","URL":"http://arxiv.org/abs/1409.1556","author":[{"family":"Simonyan","given":"Karen"},{"family":"Zisserman","given":"Andrew"}],"accessed":{"date-parts":[["2024",1,16]]},"issued":{"date-parts":[["2015",4,10]]}}}],"schema":"https://github.com/citation-style-language/schema/raw/master/csl-citation.json"} </w:instrText>
      </w:r>
      <w:r w:rsidR="00F02F3C">
        <w:fldChar w:fldCharType="separate"/>
      </w:r>
      <w:r w:rsidR="00F02F3C" w:rsidRPr="00F02F3C">
        <w:rPr>
          <w:rFonts w:cs="Linux Libertine"/>
        </w:rPr>
        <w:t>[8]</w:t>
      </w:r>
      <w:r w:rsidR="00F02F3C">
        <w:fldChar w:fldCharType="end"/>
      </w:r>
    </w:p>
    <w:p w14:paraId="0FCDE1A1" w14:textId="77777777" w:rsidR="00494D4F" w:rsidRDefault="00494D4F" w:rsidP="00494D4F">
      <w:pPr>
        <w:pStyle w:val="Algorithm"/>
      </w:pPr>
    </w:p>
    <w:p w14:paraId="31B82F00" w14:textId="2FF40A60" w:rsidR="00B03863" w:rsidRDefault="00B03863" w:rsidP="0009756A">
      <w:pPr>
        <w:pStyle w:val="Head2"/>
      </w:pPr>
      <w:r>
        <w:t>Cosine-Similarity</w:t>
      </w:r>
    </w:p>
    <w:p w14:paraId="26F8F73A" w14:textId="4233B570" w:rsidR="00B40797" w:rsidRDefault="00EC1652" w:rsidP="00EC1652">
      <w:pPr>
        <w:pStyle w:val="Algorithm"/>
      </w:pPr>
      <w:r>
        <w:t xml:space="preserve">In our retrieval systems we used the cosine similarity to find the songs that are most </w:t>
      </w:r>
      <w:proofErr w:type="gramStart"/>
      <w:r>
        <w:t>similar to</w:t>
      </w:r>
      <w:proofErr w:type="gramEnd"/>
      <w:r>
        <w:t xml:space="preserve"> the query song. </w:t>
      </w:r>
    </w:p>
    <w:p w14:paraId="5CA51C01" w14:textId="77777777" w:rsidR="00EC1652" w:rsidRDefault="00EC1652" w:rsidP="00EC1652">
      <w:pPr>
        <w:pStyle w:val="Algorithm"/>
      </w:pPr>
    </w:p>
    <w:p w14:paraId="37807AA2" w14:textId="0A7408A7" w:rsidR="00EC1652" w:rsidRDefault="00EC1652" w:rsidP="00EC1652">
      <w:pPr>
        <w:pStyle w:val="Algorithm"/>
      </w:pPr>
      <w:r>
        <w:t xml:space="preserve">In information retrieval the cosine similarity is a widely used metric especially in text-based retrieval. It calculates the similarity between two terms which are modeled as a vector. </w:t>
      </w:r>
      <w:r>
        <w:fldChar w:fldCharType="begin"/>
      </w:r>
      <w:r w:rsidR="00F02F3C">
        <w:instrText xml:space="preserve"> ADDIN ZOTERO_ITEM CSL_CITATION {"citationID":"xaeQVwJp","properties":{"formattedCitation":"[9]","plainCitation":"[9]","noteIndex":0},"citationItems":[{"id":1500,"uris":["http://zotero.org/groups/5283475/items/LE7U7ZS7"],"itemData":{"id":1500,"type":"paper-conference","container-title":"The 7th international student conference on advanced science and technology ICAST","note":"issue: 1","page":"1","title":"Semantic cosine similarity","volume":"4","author":[{"family":"Rahutomo","given":"Faisal"},{"family":"Kitasuka","given":"Teruaki"},{"family":"Aritsugi","given":"Masayoshi"}],"issued":{"date-parts":[["2012"]]}}}],"schema":"https://github.com/citation-style-language/schema/raw/master/csl-citation.json"} </w:instrText>
      </w:r>
      <w:r>
        <w:fldChar w:fldCharType="separate"/>
      </w:r>
      <w:r w:rsidR="00F02F3C" w:rsidRPr="00F02F3C">
        <w:rPr>
          <w:rFonts w:cs="Linux Libertine"/>
        </w:rPr>
        <w:t>[9]</w:t>
      </w:r>
      <w:r>
        <w:fldChar w:fldCharType="end"/>
      </w:r>
    </w:p>
    <w:p w14:paraId="680AAB4C" w14:textId="4D406CDF" w:rsidR="00EC1652" w:rsidRDefault="00EC1652" w:rsidP="00EC1652">
      <w:pPr>
        <w:pStyle w:val="Algorithm"/>
      </w:pPr>
    </w:p>
    <w:p w14:paraId="09BD1FFA" w14:textId="3B9D8785" w:rsidR="00EC1652" w:rsidRDefault="0014457A" w:rsidP="00EC1652">
      <w:pPr>
        <w:pStyle w:val="Algorithm"/>
      </w:pPr>
      <w:r w:rsidRPr="00EC1652">
        <w:rPr>
          <w:noProof/>
        </w:rPr>
        <w:drawing>
          <wp:anchor distT="0" distB="0" distL="114300" distR="114300" simplePos="0" relativeHeight="251658240" behindDoc="0" locked="0" layoutInCell="1" allowOverlap="1" wp14:anchorId="1C354DE5" wp14:editId="4039FBB4">
            <wp:simplePos x="0" y="0"/>
            <wp:positionH relativeFrom="column">
              <wp:posOffset>342900</wp:posOffset>
            </wp:positionH>
            <wp:positionV relativeFrom="paragraph">
              <wp:posOffset>27306</wp:posOffset>
            </wp:positionV>
            <wp:extent cx="1743075" cy="628150"/>
            <wp:effectExtent l="0" t="0" r="0" b="635"/>
            <wp:wrapNone/>
            <wp:docPr id="6" name="Grafik 5" descr="Ein Bild, das Schrift, Text, Handschrift, weiß enthält.&#10;&#10;Automatisch generierte Beschreibung">
              <a:extLst xmlns:a="http://schemas.openxmlformats.org/drawingml/2006/main">
                <a:ext uri="{FF2B5EF4-FFF2-40B4-BE49-F238E27FC236}">
                  <a16:creationId xmlns:a16="http://schemas.microsoft.com/office/drawing/2014/main" id="{331A2619-1EBF-A5B6-2C01-F539A8A765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Schrift, Text, Handschrift, weiß enthält.&#10;&#10;Automatisch generierte Beschreibung">
                      <a:extLst>
                        <a:ext uri="{FF2B5EF4-FFF2-40B4-BE49-F238E27FC236}">
                          <a16:creationId xmlns:a16="http://schemas.microsoft.com/office/drawing/2014/main" id="{331A2619-1EBF-A5B6-2C01-F539A8A76598}"/>
                        </a:ext>
                      </a:extLst>
                    </pic:cNvPr>
                    <pic:cNvPicPr>
                      <a:picLocks noChangeAspect="1"/>
                    </pic:cNvPicPr>
                  </pic:nvPicPr>
                  <pic:blipFill>
                    <a:blip r:embed="rId14"/>
                    <a:stretch>
                      <a:fillRect/>
                    </a:stretch>
                  </pic:blipFill>
                  <pic:spPr>
                    <a:xfrm>
                      <a:off x="0" y="0"/>
                      <a:ext cx="1746431" cy="629359"/>
                    </a:xfrm>
                    <a:prstGeom prst="rect">
                      <a:avLst/>
                    </a:prstGeom>
                  </pic:spPr>
                </pic:pic>
              </a:graphicData>
            </a:graphic>
            <wp14:sizeRelH relativeFrom="margin">
              <wp14:pctWidth>0</wp14:pctWidth>
            </wp14:sizeRelH>
            <wp14:sizeRelV relativeFrom="margin">
              <wp14:pctHeight>0</wp14:pctHeight>
            </wp14:sizeRelV>
          </wp:anchor>
        </w:drawing>
      </w:r>
    </w:p>
    <w:p w14:paraId="70479B89" w14:textId="2265D3FF" w:rsidR="0014457A" w:rsidRDefault="0014457A" w:rsidP="00EC1652">
      <w:pPr>
        <w:pStyle w:val="Algorithm"/>
      </w:pPr>
    </w:p>
    <w:p w14:paraId="1830807E" w14:textId="77777777" w:rsidR="0014457A" w:rsidRDefault="0014457A" w:rsidP="00EC1652">
      <w:pPr>
        <w:pStyle w:val="Algorithm"/>
      </w:pPr>
    </w:p>
    <w:p w14:paraId="4CC7E672" w14:textId="77777777" w:rsidR="0014457A" w:rsidRDefault="0014457A" w:rsidP="00EC1652">
      <w:pPr>
        <w:pStyle w:val="Algorithm"/>
      </w:pPr>
    </w:p>
    <w:p w14:paraId="5E62D616" w14:textId="77777777" w:rsidR="0014457A" w:rsidRDefault="0014457A" w:rsidP="00EC1652">
      <w:pPr>
        <w:pStyle w:val="Algorithm"/>
      </w:pPr>
    </w:p>
    <w:p w14:paraId="16633636" w14:textId="77777777" w:rsidR="0014457A" w:rsidRDefault="0014457A" w:rsidP="00EC1652">
      <w:pPr>
        <w:pStyle w:val="Algorithm"/>
      </w:pPr>
    </w:p>
    <w:p w14:paraId="7D5C524F" w14:textId="46AF4B13" w:rsidR="00EC1652" w:rsidRDefault="00EC1652" w:rsidP="00EC1652">
      <w:pPr>
        <w:pStyle w:val="Algorithm"/>
      </w:pPr>
    </w:p>
    <w:p w14:paraId="24B9CDD8" w14:textId="77777777" w:rsidR="00B03863" w:rsidRDefault="00B03863" w:rsidP="0009756A">
      <w:pPr>
        <w:pStyle w:val="Head2"/>
      </w:pPr>
      <w:r>
        <w:t>Data Fusion</w:t>
      </w:r>
    </w:p>
    <w:p w14:paraId="57B438DE" w14:textId="47C9DE86" w:rsidR="00515B50" w:rsidRDefault="00515B50" w:rsidP="00515B50">
      <w:pPr>
        <w:pStyle w:val="Algorithm"/>
      </w:pPr>
      <w:r w:rsidRPr="00515B50">
        <w:t xml:space="preserve">Early fusion: As an early fusion technique we used the vector concatenation. The combination takes place in the feature space. </w:t>
      </w:r>
      <w:r w:rsidRPr="00515B50">
        <w:t xml:space="preserve">The </w:t>
      </w:r>
      <w:r w:rsidR="00B9678D" w:rsidRPr="00B9678D">
        <w:t>audio</w:t>
      </w:r>
      <w:r w:rsidRPr="00515B50">
        <w:t xml:space="preserve"> and textual attributes are concatenated into one vector and therefore creates one feature space.</w:t>
      </w:r>
      <w:r>
        <w:t xml:space="preserve"> </w:t>
      </w:r>
      <w:r>
        <w:fldChar w:fldCharType="begin"/>
      </w:r>
      <w:r w:rsidR="00F02F3C">
        <w:instrText xml:space="preserve"> ADDIN ZOTERO_ITEM CSL_CITATION {"citationID":"XhwaLIW4","properties":{"formattedCitation":"[10]","plainCitation":"[10]","noteIndex":0},"citationItems":[{"id":1498,"uris":["http://zotero.org/groups/5283475/items/QWRGQF3A"],"itemData":{"id":1498,"type":"chapter","abstract":"This chapter describes several approaches for information fusion that have been used in ImageCLEF over the past seven years. In this context, the fusion of information is mainly meant to combine textual and visual retrieval. Data fusion techniques from 116 papers (62% of ImageCLEF working notes) are categorized, described and discussed. It was observed that three general approaches were used for retrieval that can be categorized based on the system level chosen for combining modalities: 1) at the input of the system with inter–media query expansion, 2) internally to the system with early fusion and 3) at the output of the system with late fusion which is by far the most widely used fusion strategy.","container-title":"ImageCLEF: Experimental Evaluation in Visual Information Retrieval","event-place":"Berlin, Heidelberg","ISBN":"978-3-642-15181-1","note":"DOI: 10.1007/978-3-642-15181-1_6","page":"95–114","publisher":"Springer Berlin Heidelberg","publisher-place":"Berlin, Heidelberg","title":"Fusion Techniques for Combining Textual and Visual Information Retrieval","URL":"https://doi.org/10.1007/978-3-642-15181-1_6","author":[{"family":"Depeursinge","given":"Adrien"},{"family":"Müller","given":"Henning"}],"editor":[{"family":"Müller","given":"Henning"},{"family":"Clough","given":"Paul"},{"family":"Deselaers","given":"Thomas"},{"family":"Caputo","given":"Barbara"}],"issued":{"date-parts":[["2010"]]}}}],"schema":"https://github.com/citation-style-language/schema/raw/master/csl-citation.json"} </w:instrText>
      </w:r>
      <w:r>
        <w:fldChar w:fldCharType="separate"/>
      </w:r>
      <w:r w:rsidR="00F02F3C" w:rsidRPr="00F02F3C">
        <w:rPr>
          <w:rFonts w:cs="Linux Libertine"/>
        </w:rPr>
        <w:t>[10]</w:t>
      </w:r>
      <w:r>
        <w:fldChar w:fldCharType="end"/>
      </w:r>
    </w:p>
    <w:p w14:paraId="37F6938F" w14:textId="0A9A8EDA" w:rsidR="00515B50" w:rsidRDefault="00515B50" w:rsidP="00A917FA">
      <w:pPr>
        <w:pStyle w:val="Algorithm"/>
      </w:pPr>
      <w:r w:rsidRPr="00515B50">
        <w:t xml:space="preserve">We combined </w:t>
      </w:r>
      <w:r>
        <w:t xml:space="preserve">representations </w:t>
      </w:r>
      <w:proofErr w:type="spellStart"/>
      <w:r>
        <w:t>bert</w:t>
      </w:r>
      <w:proofErr w:type="spellEnd"/>
      <w:r w:rsidRPr="00515B50">
        <w:t xml:space="preserve"> </w:t>
      </w:r>
      <w:r>
        <w:t>and</w:t>
      </w:r>
      <w:r w:rsidRPr="00515B50">
        <w:t xml:space="preserve"> ivec</w:t>
      </w:r>
      <w:r>
        <w:t xml:space="preserve">256, which you can also see in the provided frontend. </w:t>
      </w:r>
    </w:p>
    <w:p w14:paraId="59CF4335" w14:textId="3C5F266B" w:rsidR="008E1034" w:rsidRPr="00515B50" w:rsidRDefault="00875A71" w:rsidP="00A917FA">
      <w:pPr>
        <w:pStyle w:val="Algorithm"/>
      </w:pPr>
      <w:r>
        <w:t>First,</w:t>
      </w:r>
      <w:r w:rsidR="008E1034">
        <w:t xml:space="preserve"> we start by merging the two embedding </w:t>
      </w:r>
      <w:proofErr w:type="spellStart"/>
      <w:r w:rsidR="008E1034">
        <w:t>bert</w:t>
      </w:r>
      <w:proofErr w:type="spellEnd"/>
      <w:r w:rsidR="008E1034">
        <w:t xml:space="preserve"> and ivec256 in a variable </w:t>
      </w:r>
      <w:proofErr w:type="spellStart"/>
      <w:r w:rsidR="008E1034">
        <w:t>merged_df</w:t>
      </w:r>
      <w:proofErr w:type="spellEnd"/>
      <w:r w:rsidR="008E1034">
        <w:t xml:space="preserve"> based on the id column, then we apply the </w:t>
      </w:r>
      <w:proofErr w:type="spellStart"/>
      <w:r w:rsidR="008E1034" w:rsidRPr="008E1034">
        <w:t>StandardScaler</w:t>
      </w:r>
      <w:proofErr w:type="spellEnd"/>
      <w:r w:rsidR="008E1034">
        <w:t xml:space="preserve"> method from </w:t>
      </w:r>
      <w:proofErr w:type="spellStart"/>
      <w:r w:rsidR="008E1034">
        <w:t>sklearn</w:t>
      </w:r>
      <w:proofErr w:type="spellEnd"/>
      <w:r w:rsidR="008E1034">
        <w:t xml:space="preserve"> </w:t>
      </w:r>
      <w:r w:rsidR="00A917FA">
        <w:t xml:space="preserve">after removing the id column, this function </w:t>
      </w:r>
      <w:proofErr w:type="gramStart"/>
      <w:r w:rsidR="00A917FA" w:rsidRPr="00A917FA">
        <w:t>standardize</w:t>
      </w:r>
      <w:proofErr w:type="gramEnd"/>
      <w:r w:rsidR="00A917FA" w:rsidRPr="00A917FA">
        <w:t xml:space="preserve"> the features</w:t>
      </w:r>
      <w:r w:rsidR="00A917FA">
        <w:t xml:space="preserve"> of the combined data. This makes each feature vector with</w:t>
      </w:r>
      <w:r w:rsidR="00A917FA" w:rsidRPr="00A917FA">
        <w:t xml:space="preserve"> a mean of</w:t>
      </w:r>
      <w:r w:rsidR="00A917FA">
        <w:t xml:space="preserve"> </w:t>
      </w:r>
      <w:r w:rsidR="00A917FA" w:rsidRPr="00A917FA">
        <w:t>0 and a standard deviation of 1</w:t>
      </w:r>
      <w:r w:rsidR="00A917FA">
        <w:t xml:space="preserve">. This is beneficial for our retrieval system because it makes the data on the same scale. After applying the standardization </w:t>
      </w:r>
      <w:proofErr w:type="spellStart"/>
      <w:r w:rsidR="00A917FA">
        <w:t>stape</w:t>
      </w:r>
      <w:proofErr w:type="spellEnd"/>
      <w:r w:rsidR="00A917FA">
        <w:t xml:space="preserve"> to the data we add the removed id column again and we pass the final </w:t>
      </w:r>
      <w:proofErr w:type="spellStart"/>
      <w:r w:rsidR="009A037E">
        <w:t>dataframe</w:t>
      </w:r>
      <w:proofErr w:type="spellEnd"/>
      <w:r w:rsidR="009A037E">
        <w:t xml:space="preserve"> (</w:t>
      </w:r>
      <w:proofErr w:type="spellStart"/>
      <w:r w:rsidR="009A037E" w:rsidRPr="009A037E">
        <w:t>df_normalized</w:t>
      </w:r>
      <w:proofErr w:type="spellEnd"/>
      <w:r w:rsidR="009A037E">
        <w:t xml:space="preserve">) to our retrieval function </w:t>
      </w:r>
      <w:proofErr w:type="spellStart"/>
      <w:r w:rsidR="009A037E" w:rsidRPr="009A037E">
        <w:t>audio_based</w:t>
      </w:r>
      <w:proofErr w:type="spellEnd"/>
      <w:r w:rsidR="009A037E">
        <w:t xml:space="preserve"> </w:t>
      </w:r>
      <w:proofErr w:type="gramStart"/>
      <w:r w:rsidR="009A037E">
        <w:t>given also</w:t>
      </w:r>
      <w:proofErr w:type="gramEnd"/>
      <w:r w:rsidR="009A037E">
        <w:t xml:space="preserve"> the query song id and </w:t>
      </w:r>
      <w:proofErr w:type="spellStart"/>
      <w:r w:rsidR="009A037E">
        <w:t>cos_sim</w:t>
      </w:r>
      <w:proofErr w:type="spellEnd"/>
      <w:r w:rsidR="009A037E">
        <w:t xml:space="preserve"> as similarity function.</w:t>
      </w:r>
    </w:p>
    <w:p w14:paraId="008C62E0" w14:textId="77777777" w:rsidR="00B03863" w:rsidRDefault="00B03863" w:rsidP="00494D4F">
      <w:pPr>
        <w:pStyle w:val="Algorithm"/>
      </w:pPr>
    </w:p>
    <w:p w14:paraId="5A68F483" w14:textId="77777777" w:rsidR="008E1034" w:rsidRDefault="008E1034" w:rsidP="00494D4F">
      <w:pPr>
        <w:pStyle w:val="Algorithm"/>
      </w:pPr>
    </w:p>
    <w:p w14:paraId="612C4EDD" w14:textId="7BDA6B1E" w:rsidR="008E1034" w:rsidRPr="00515B50" w:rsidRDefault="00515B50" w:rsidP="00515B50">
      <w:pPr>
        <w:pStyle w:val="Algorithm"/>
      </w:pPr>
      <w:r w:rsidRPr="00515B50">
        <w:t xml:space="preserve">Late fusion: As a late fusion technique we calculated the cosine matrices of the two features and took a weighted sum to combine the two </w:t>
      </w:r>
      <w:r w:rsidR="001552A6" w:rsidRPr="00515B50">
        <w:t>matrices.</w:t>
      </w:r>
    </w:p>
    <w:p w14:paraId="0DC8FAE6" w14:textId="77777777" w:rsidR="00515B50" w:rsidRDefault="00515B50" w:rsidP="00494D4F">
      <w:pPr>
        <w:pStyle w:val="Algorithm"/>
      </w:pPr>
    </w:p>
    <w:p w14:paraId="3841B333" w14:textId="211F9F6F" w:rsidR="00832895" w:rsidRPr="000965D6" w:rsidRDefault="000965D6" w:rsidP="00494D4F">
      <w:pPr>
        <w:pStyle w:val="Algorithm"/>
        <w:rPr>
          <w:color w:val="C00000"/>
        </w:rPr>
      </w:pPr>
      <w:r>
        <w:rPr>
          <w:color w:val="C00000"/>
        </w:rPr>
        <w:t>TODO: Further Explanation of fusion?</w:t>
      </w:r>
    </w:p>
    <w:p w14:paraId="5D3BD1D1" w14:textId="77777777" w:rsidR="00515B50" w:rsidRDefault="00515B50" w:rsidP="00494D4F">
      <w:pPr>
        <w:pStyle w:val="Algorithm"/>
      </w:pPr>
    </w:p>
    <w:p w14:paraId="4EDC9050" w14:textId="59047E4D" w:rsidR="00B03863" w:rsidRPr="009B3E82" w:rsidRDefault="00B03863" w:rsidP="00B03863">
      <w:pPr>
        <w:pStyle w:val="Head1"/>
        <w:numPr>
          <w:ilvl w:val="0"/>
          <w:numId w:val="33"/>
        </w:numPr>
      </w:pPr>
      <w:r>
        <w:t>Implementation</w:t>
      </w:r>
    </w:p>
    <w:p w14:paraId="1DAFC8CA" w14:textId="137887C3" w:rsidR="00A564AE" w:rsidRPr="002B2E95" w:rsidRDefault="00B234DB" w:rsidP="00B234DB">
      <w:pPr>
        <w:pStyle w:val="Abstract"/>
      </w:pPr>
      <w:r w:rsidRPr="002B2E95">
        <w:t xml:space="preserve">For implementing the assignment, the programming language Python is used as it </w:t>
      </w:r>
      <w:r w:rsidR="0022162C" w:rsidRPr="002B2E95">
        <w:t xml:space="preserve">is most suitable </w:t>
      </w:r>
      <w:r w:rsidRPr="002B2E95">
        <w:t xml:space="preserve">for data analysis and data science purposes. The coding environment used is </w:t>
      </w:r>
      <w:proofErr w:type="spellStart"/>
      <w:r w:rsidR="003D754E" w:rsidRPr="002B2E95">
        <w:t>Jupyter</w:t>
      </w:r>
      <w:proofErr w:type="spellEnd"/>
      <w:r w:rsidR="003D754E" w:rsidRPr="002B2E95">
        <w:t xml:space="preserve"> Notebook as it supports the programming language </w:t>
      </w:r>
      <w:r w:rsidR="00390534" w:rsidRPr="002B2E95">
        <w:t>Python</w:t>
      </w:r>
      <w:r w:rsidR="00A564AE" w:rsidRPr="002B2E95">
        <w:t>.</w:t>
      </w:r>
      <w:r w:rsidR="003D754E" w:rsidRPr="002B2E95">
        <w:t xml:space="preserve"> We also used the libraries NumPy and pandas</w:t>
      </w:r>
      <w:r w:rsidR="007269D1" w:rsidRPr="002B2E95">
        <w:t xml:space="preserve"> as well as Scikit-learn which provide us with different similarity functions</w:t>
      </w:r>
      <w:r w:rsidR="003D754E" w:rsidRPr="002B2E95">
        <w:t>.</w:t>
      </w:r>
      <w:r w:rsidR="00751CFE" w:rsidRPr="002B2E95">
        <w:t xml:space="preserve"> The code repository is hosted on the platform </w:t>
      </w:r>
      <w:r w:rsidR="00390534" w:rsidRPr="002B2E95">
        <w:t>GitHub</w:t>
      </w:r>
      <w:r w:rsidR="00751CFE" w:rsidRPr="002B2E95">
        <w:t xml:space="preserve">. The coordination and integration of code contributions of each team member is therefore ensured </w:t>
      </w:r>
      <w:r w:rsidR="003D754E" w:rsidRPr="002B2E95">
        <w:t>using</w:t>
      </w:r>
      <w:r w:rsidR="00751CFE" w:rsidRPr="002B2E95">
        <w:t xml:space="preserve"> Git.</w:t>
      </w:r>
      <w:r w:rsidR="003D754E" w:rsidRPr="002B2E95">
        <w:t xml:space="preserve"> </w:t>
      </w:r>
    </w:p>
    <w:p w14:paraId="4230D1CC" w14:textId="7744AD36" w:rsidR="00212CDA" w:rsidRPr="002B2E95" w:rsidRDefault="00B234DB" w:rsidP="00B234DB">
      <w:pPr>
        <w:pStyle w:val="Abstract"/>
      </w:pPr>
      <w:r w:rsidRPr="002B2E95">
        <w:t>To ensure that new functionality as well as new algorithms can easily be added</w:t>
      </w:r>
      <w:r w:rsidR="0091244A" w:rsidRPr="002B2E95">
        <w:t xml:space="preserve"> to</w:t>
      </w:r>
      <w:r w:rsidRPr="002B2E95">
        <w:t xml:space="preserve"> the music </w:t>
      </w:r>
      <w:r w:rsidR="00833921" w:rsidRPr="002B2E95">
        <w:t>retrieval</w:t>
      </w:r>
      <w:r w:rsidRPr="002B2E95">
        <w:t xml:space="preserve"> system in the future</w:t>
      </w:r>
      <w:r w:rsidR="00F71F61" w:rsidRPr="002B2E95">
        <w:t>,</w:t>
      </w:r>
      <w:r w:rsidRPr="002B2E95">
        <w:t xml:space="preserve"> a large focus is set on making the code modular.</w:t>
      </w:r>
      <w:r w:rsidR="002E0311" w:rsidRPr="002B2E95">
        <w:t xml:space="preserve"> </w:t>
      </w:r>
    </w:p>
    <w:p w14:paraId="394690CB" w14:textId="4DB8FED7" w:rsidR="00C83008" w:rsidRDefault="00751CFE" w:rsidP="00934FBD">
      <w:pPr>
        <w:pStyle w:val="Abstract"/>
      </w:pPr>
      <w:r w:rsidRPr="002B2E95">
        <w:t xml:space="preserve">The input of the </w:t>
      </w:r>
      <w:r w:rsidR="00934FBD" w:rsidRPr="002B2E95">
        <w:t>system</w:t>
      </w:r>
      <w:r w:rsidR="007667EA" w:rsidRPr="002B2E95">
        <w:t xml:space="preserve"> </w:t>
      </w:r>
      <w:r w:rsidR="002B2E95" w:rsidRPr="002B2E95">
        <w:t xml:space="preserve">is a string </w:t>
      </w:r>
      <w:r w:rsidR="00934FBD" w:rsidRPr="002B2E95">
        <w:rPr>
          <w:rFonts w:hint="eastAsia"/>
          <w:lang w:eastAsia="zh-CN"/>
        </w:rPr>
        <w:t>which</w:t>
      </w:r>
      <w:r w:rsidR="00934FBD" w:rsidRPr="002B2E95">
        <w:rPr>
          <w:lang w:eastAsia="zh-CN"/>
        </w:rPr>
        <w:t xml:space="preserve"> </w:t>
      </w:r>
      <w:r w:rsidR="00934FBD" w:rsidRPr="002B2E95">
        <w:rPr>
          <w:rFonts w:hint="eastAsia"/>
          <w:lang w:eastAsia="zh-CN"/>
        </w:rPr>
        <w:t>contains</w:t>
      </w:r>
      <w:r w:rsidR="00934FBD" w:rsidRPr="002B2E95">
        <w:rPr>
          <w:lang w:eastAsia="zh-CN"/>
        </w:rPr>
        <w:t xml:space="preserve"> </w:t>
      </w:r>
      <w:r w:rsidR="00934FBD" w:rsidRPr="002B2E95">
        <w:rPr>
          <w:rFonts w:hint="eastAsia"/>
          <w:lang w:eastAsia="zh-CN"/>
        </w:rPr>
        <w:t>the</w:t>
      </w:r>
      <w:r w:rsidR="007667EA" w:rsidRPr="002B2E95">
        <w:rPr>
          <w:lang w:eastAsia="zh-CN"/>
        </w:rPr>
        <w:t xml:space="preserve"> </w:t>
      </w:r>
      <w:r w:rsidRPr="002B2E95">
        <w:t xml:space="preserve">name </w:t>
      </w:r>
      <w:r w:rsidR="00934FBD" w:rsidRPr="002B2E95">
        <w:rPr>
          <w:rFonts w:hint="eastAsia"/>
          <w:lang w:eastAsia="zh-CN"/>
        </w:rPr>
        <w:t xml:space="preserve">and </w:t>
      </w:r>
      <w:r w:rsidR="00934FBD" w:rsidRPr="002B2E95">
        <w:rPr>
          <w:lang w:eastAsia="zh-CN"/>
        </w:rPr>
        <w:t>the artist of the query track</w:t>
      </w:r>
      <w:r w:rsidRPr="002B2E95">
        <w:t xml:space="preserve">. The </w:t>
      </w:r>
      <w:r w:rsidR="002B2E95" w:rsidRPr="002B2E95">
        <w:t xml:space="preserve">retrieval </w:t>
      </w:r>
      <w:r w:rsidRPr="002B2E95">
        <w:t xml:space="preserve">system should output a </w:t>
      </w:r>
      <w:r w:rsidR="0008070F" w:rsidRPr="002B2E95">
        <w:t>l</w:t>
      </w:r>
      <w:r w:rsidRPr="002B2E95">
        <w:t xml:space="preserve">ist of </w:t>
      </w:r>
      <w:r w:rsidR="002B2E95" w:rsidRPr="002B2E95">
        <w:t xml:space="preserve">k similar </w:t>
      </w:r>
      <w:r w:rsidRPr="002B2E95">
        <w:t>songs with the title and the artist</w:t>
      </w:r>
      <w:r w:rsidR="002B2E95" w:rsidRPr="002B2E95">
        <w:t xml:space="preserve">. </w:t>
      </w:r>
      <w:r w:rsidR="002E0311" w:rsidRPr="002B2E95">
        <w:t>To be</w:t>
      </w:r>
      <w:r w:rsidR="00934FBD" w:rsidRPr="002B2E95">
        <w:t xml:space="preserve"> </w:t>
      </w:r>
      <w:r w:rsidR="002B2E95" w:rsidRPr="002B2E95">
        <w:t>able to make better use of the results in further calculations</w:t>
      </w:r>
      <w:r w:rsidR="002E0311" w:rsidRPr="002B2E95">
        <w:t xml:space="preserve"> th</w:t>
      </w:r>
      <w:r w:rsidRPr="002B2E95">
        <w:t>is</w:t>
      </w:r>
      <w:r w:rsidR="002E0311" w:rsidRPr="002B2E95">
        <w:t xml:space="preserve"> output is saved in a</w:t>
      </w:r>
      <w:r w:rsidR="00934FBD" w:rsidRPr="002B2E95">
        <w:t xml:space="preserve"> </w:t>
      </w:r>
      <w:r w:rsidR="007667EA" w:rsidRPr="002B2E95">
        <w:t>Python</w:t>
      </w:r>
      <w:r w:rsidR="002E0311" w:rsidRPr="002B2E95">
        <w:t xml:space="preserve"> dictionary.</w:t>
      </w:r>
      <w:r w:rsidR="000965D6">
        <w:t xml:space="preserve"> </w:t>
      </w:r>
      <w:r w:rsidR="00C83008" w:rsidRPr="003160FD">
        <w:t>To keep the code modular and make it reusable we first implemented some basic functions</w:t>
      </w:r>
      <w:r w:rsidR="002A2864" w:rsidRPr="003160FD">
        <w:t xml:space="preserve"> in a </w:t>
      </w:r>
      <w:r w:rsidR="007667EA" w:rsidRPr="003160FD">
        <w:t>separate</w:t>
      </w:r>
      <w:r w:rsidR="002A2864" w:rsidRPr="003160FD">
        <w:t xml:space="preserve"> </w:t>
      </w:r>
      <w:r w:rsidR="007667EA" w:rsidRPr="003160FD">
        <w:t>Python</w:t>
      </w:r>
      <w:r w:rsidR="002A2864" w:rsidRPr="003160FD">
        <w:t xml:space="preserve"> file</w:t>
      </w:r>
      <w:r w:rsidR="00C83008" w:rsidRPr="003160FD">
        <w:t xml:space="preserve">. </w:t>
      </w:r>
    </w:p>
    <w:p w14:paraId="53607F3A" w14:textId="7F459EB2" w:rsidR="0009756A" w:rsidRDefault="0009756A" w:rsidP="0009756A">
      <w:pPr>
        <w:pStyle w:val="Head2"/>
      </w:pPr>
      <w:r>
        <w:t>Cos-sim function</w:t>
      </w:r>
    </w:p>
    <w:p w14:paraId="70117212" w14:textId="77777777" w:rsidR="0009756A" w:rsidRDefault="0009756A" w:rsidP="0009756A">
      <w:pPr>
        <w:pStyle w:val="Algorithm"/>
      </w:pPr>
      <w:r w:rsidRPr="0009756A">
        <w:t xml:space="preserve">To calculate the cosine-similarity of the </w:t>
      </w:r>
      <w:r>
        <w:t>different</w:t>
      </w:r>
      <w:r w:rsidRPr="0009756A">
        <w:t xml:space="preserve"> representation of the lyrics, we created a wrapper function called “</w:t>
      </w:r>
      <w:proofErr w:type="spellStart"/>
      <w:r w:rsidRPr="0009756A">
        <w:t>cos_sim</w:t>
      </w:r>
      <w:proofErr w:type="spellEnd"/>
      <w:r w:rsidRPr="0009756A">
        <w:t xml:space="preserve">” that takes two </w:t>
      </w:r>
      <w:proofErr w:type="spellStart"/>
      <w:r w:rsidRPr="0009756A">
        <w:t>Numpy</w:t>
      </w:r>
      <w:proofErr w:type="spellEnd"/>
      <w:r w:rsidRPr="0009756A">
        <w:t>-arrays as input and reshapes them to 2d arrays so they can be used in the cosine similarity function which is provided by the Scikit-learn library.</w:t>
      </w:r>
      <w:r w:rsidRPr="000B296C">
        <w:rPr>
          <w:color w:val="808080" w:themeColor="background1" w:themeShade="80"/>
        </w:rPr>
        <w:t xml:space="preserve"> </w:t>
      </w:r>
      <w:r w:rsidRPr="0009756A">
        <w:t xml:space="preserve">The result of the </w:t>
      </w:r>
      <w:proofErr w:type="spellStart"/>
      <w:r w:rsidRPr="0009756A">
        <w:t>cos_sim</w:t>
      </w:r>
      <w:proofErr w:type="spellEnd"/>
      <w:r w:rsidRPr="0009756A">
        <w:t xml:space="preserve"> function is the similarity score of the two arrays.</w:t>
      </w:r>
      <w:r w:rsidRPr="000B296C">
        <w:rPr>
          <w:color w:val="808080" w:themeColor="background1" w:themeShade="80"/>
        </w:rPr>
        <w:t xml:space="preserve"> </w:t>
      </w:r>
      <w:r w:rsidRPr="0009756A">
        <w:t xml:space="preserve">The similarity function </w:t>
      </w:r>
      <w:proofErr w:type="spellStart"/>
      <w:r w:rsidRPr="0009756A">
        <w:t>cos_sim</w:t>
      </w:r>
      <w:proofErr w:type="spellEnd"/>
      <w:r w:rsidRPr="0009756A">
        <w:t xml:space="preserve"> is then passed to the</w:t>
      </w:r>
      <w:r w:rsidRPr="000B296C">
        <w:rPr>
          <w:color w:val="808080" w:themeColor="background1" w:themeShade="80"/>
        </w:rPr>
        <w:t xml:space="preserve"> </w:t>
      </w:r>
      <w:r w:rsidRPr="0009756A">
        <w:t xml:space="preserve">text-based, audio-based, and video-based retrieval functions. </w:t>
      </w:r>
    </w:p>
    <w:p w14:paraId="47EE7935" w14:textId="77777777" w:rsidR="005B188B" w:rsidRDefault="005B188B" w:rsidP="0009756A">
      <w:pPr>
        <w:pStyle w:val="Algorithm"/>
      </w:pPr>
    </w:p>
    <w:p w14:paraId="124DE14F" w14:textId="75A27000" w:rsidR="005B188B" w:rsidRDefault="005B188B" w:rsidP="005B188B">
      <w:pPr>
        <w:pStyle w:val="Head2"/>
      </w:pPr>
      <w:r>
        <w:t>Cosine similarity Matrix</w:t>
      </w:r>
    </w:p>
    <w:p w14:paraId="584F4A85" w14:textId="3783CA1E" w:rsidR="005B188B" w:rsidRPr="0009756A" w:rsidRDefault="005B188B" w:rsidP="0009756A">
      <w:pPr>
        <w:pStyle w:val="Algorithm"/>
      </w:pPr>
      <w:r>
        <w:t>To achieve faster computation we later implemented a function that generates a cosine similarity matrix</w:t>
      </w:r>
      <w:proofErr w:type="gramStart"/>
      <w:r w:rsidR="00832895">
        <w:t>…..</w:t>
      </w:r>
      <w:proofErr w:type="gramEnd"/>
      <w:r w:rsidRPr="005B188B">
        <w:rPr>
          <w:color w:val="C00000"/>
        </w:rPr>
        <w:t>TODO: Luca</w:t>
      </w:r>
    </w:p>
    <w:p w14:paraId="17C0849B" w14:textId="58D4AC7D" w:rsidR="00CE5614" w:rsidRPr="002B2E95" w:rsidRDefault="00CE5614" w:rsidP="0009756A">
      <w:pPr>
        <w:pStyle w:val="Head2"/>
      </w:pPr>
      <w:r w:rsidRPr="002B2E95">
        <w:lastRenderedPageBreak/>
        <w:t>Random baseline</w:t>
      </w:r>
    </w:p>
    <w:p w14:paraId="4FB6F668" w14:textId="70B11AF2" w:rsidR="004272EF" w:rsidRPr="002B2E95" w:rsidRDefault="0009756A" w:rsidP="001806B0">
      <w:pPr>
        <w:pStyle w:val="Algorithm"/>
      </w:pPr>
      <w:r>
        <w:t>This retrieval system randomly selects n tracks and retrieves them, regardless of the given query track.</w:t>
      </w:r>
      <w:r w:rsidR="002B7EE5" w:rsidRPr="002B2E95">
        <w:t xml:space="preserve"> we first shuffled the songs </w:t>
      </w:r>
      <w:r w:rsidR="004B76D4" w:rsidRPr="002B2E95">
        <w:t>in a random order</w:t>
      </w:r>
      <w:r w:rsidR="002B7EE5" w:rsidRPr="002B2E95">
        <w:t xml:space="preserve">, so we get a different result each time the function is called. Then we excluded the query song from the data </w:t>
      </w:r>
      <w:r w:rsidR="00FA1C57" w:rsidRPr="002B2E95">
        <w:t>frame,</w:t>
      </w:r>
      <w:r w:rsidR="002B7EE5" w:rsidRPr="002B2E95">
        <w:t xml:space="preserve"> so it does not appear in the </w:t>
      </w:r>
      <w:r w:rsidR="00EF13D3" w:rsidRPr="002B2E95">
        <w:t>result list</w:t>
      </w:r>
      <w:r w:rsidR="002B7EE5" w:rsidRPr="002B2E95">
        <w:t>. Afterwards</w:t>
      </w:r>
      <w:r w:rsidR="00EF13D3" w:rsidRPr="002B2E95">
        <w:t>,</w:t>
      </w:r>
      <w:r w:rsidR="002B7EE5" w:rsidRPr="002B2E95">
        <w:t xml:space="preserve"> we retrieve </w:t>
      </w:r>
      <w:r w:rsidR="00EF13D3" w:rsidRPr="002B2E95">
        <w:t xml:space="preserve">the </w:t>
      </w:r>
      <w:r w:rsidR="002B7EE5" w:rsidRPr="002B2E95">
        <w:t>top N random songs and s</w:t>
      </w:r>
      <w:r w:rsidR="001806B0" w:rsidRPr="002B2E95">
        <w:t>tore</w:t>
      </w:r>
      <w:r w:rsidR="004B76D4" w:rsidRPr="002B2E95">
        <w:t>d</w:t>
      </w:r>
      <w:r w:rsidR="002B7EE5" w:rsidRPr="002B2E95">
        <w:t xml:space="preserve"> them </w:t>
      </w:r>
      <w:r w:rsidR="001806B0" w:rsidRPr="002B2E95">
        <w:t>in</w:t>
      </w:r>
      <w:r w:rsidR="002B7EE5" w:rsidRPr="002B2E95">
        <w:t xml:space="preserve"> the result list.</w:t>
      </w:r>
    </w:p>
    <w:p w14:paraId="5F5919BD" w14:textId="1ED8D090" w:rsidR="00A27D78" w:rsidRDefault="0009756A" w:rsidP="0009756A">
      <w:pPr>
        <w:pStyle w:val="Head2"/>
      </w:pPr>
      <w:r>
        <w:t>text-based retrieval functions</w:t>
      </w:r>
    </w:p>
    <w:p w14:paraId="47B77952" w14:textId="14316095" w:rsidR="00515B50" w:rsidRDefault="00515B50" w:rsidP="00515B50">
      <w:pPr>
        <w:spacing w:line="240" w:lineRule="auto"/>
      </w:pPr>
      <w:r>
        <w:t xml:space="preserve">The </w:t>
      </w:r>
      <w:r w:rsidR="006202FC">
        <w:t>text-based</w:t>
      </w:r>
      <w:r>
        <w:t xml:space="preserve"> function takes as input parameters the similarity function which is cosine similarity, the feature </w:t>
      </w:r>
      <w:r w:rsidR="006202FC">
        <w:t>representation,</w:t>
      </w:r>
      <w:r>
        <w:t xml:space="preserve"> and the query song id. The function searches for the query song in the representation and extracts the row vector representing the song. </w:t>
      </w:r>
    </w:p>
    <w:p w14:paraId="5C101FB9" w14:textId="77777777" w:rsidR="00515B50" w:rsidRDefault="00515B50" w:rsidP="00515B50">
      <w:pPr>
        <w:spacing w:line="240" w:lineRule="auto"/>
      </w:pPr>
      <w:r>
        <w:t>Then we create an array which is called similarities to store the</w:t>
      </w:r>
    </w:p>
    <w:p w14:paraId="515B3AC3" w14:textId="04B4FDCC" w:rsidR="0024397A" w:rsidRDefault="00515B50" w:rsidP="00515B50">
      <w:pPr>
        <w:spacing w:line="240" w:lineRule="auto"/>
      </w:pPr>
      <w:r>
        <w:t>similarity scores. Afterwards, the “</w:t>
      </w:r>
      <w:proofErr w:type="spellStart"/>
      <w:r>
        <w:t>text_based</w:t>
      </w:r>
      <w:proofErr w:type="spellEnd"/>
      <w:r>
        <w:t>” function iterates through all the rows in th</w:t>
      </w:r>
      <w:r w:rsidR="000965D6">
        <w:t xml:space="preserve">e </w:t>
      </w:r>
      <w:r>
        <w:t>dataset</w:t>
      </w:r>
      <w:r w:rsidR="000965D6">
        <w:t xml:space="preserve"> which contains the features</w:t>
      </w:r>
      <w:r>
        <w:t>. The similarities between the query-vector and track-vector are then calculated using cosine similarity. The song-id as well as the similarity-score are then saved in the similarities list. Afterwards, we sort the list in decreasing order of the similarity score and retrieve the ids of the 10 most similar songs.</w:t>
      </w:r>
    </w:p>
    <w:p w14:paraId="0EE4677D" w14:textId="7F09A768" w:rsidR="00CE5614" w:rsidRDefault="0024397A" w:rsidP="0009756A">
      <w:pPr>
        <w:pStyle w:val="Head2"/>
      </w:pPr>
      <w:r>
        <w:t>Audio-based retrieval function</w:t>
      </w:r>
    </w:p>
    <w:p w14:paraId="3661815B" w14:textId="06EA18B4" w:rsidR="00515B50" w:rsidRPr="00B36CC4" w:rsidRDefault="001552A6" w:rsidP="001552A6">
      <w:pPr>
        <w:spacing w:line="240" w:lineRule="auto"/>
        <w:rPr>
          <w:color w:val="00B050"/>
        </w:rPr>
      </w:pPr>
      <w:r w:rsidRPr="00B36CC4">
        <w:rPr>
          <w:color w:val="00B050"/>
        </w:rPr>
        <w:t xml:space="preserve">For the audio-based retrieval systems, we used the same 3 </w:t>
      </w:r>
      <w:r w:rsidR="00832895" w:rsidRPr="00B36CC4">
        <w:rPr>
          <w:color w:val="00B050"/>
        </w:rPr>
        <w:t>query s</w:t>
      </w:r>
      <w:r w:rsidRPr="00B36CC4">
        <w:rPr>
          <w:color w:val="00B050"/>
        </w:rPr>
        <w:t xml:space="preserve">ongs as we used for Task 1. We used the representations explained in chapter 2.3. For all these representations we calculated the cosine similarity. The results for all 3 query tracks are displayed in the provided </w:t>
      </w:r>
      <w:proofErr w:type="spellStart"/>
      <w:proofErr w:type="gramStart"/>
      <w:r w:rsidRPr="00B36CC4">
        <w:rPr>
          <w:color w:val="00B050"/>
        </w:rPr>
        <w:t>main.ipynb</w:t>
      </w:r>
      <w:proofErr w:type="spellEnd"/>
      <w:proofErr w:type="gramEnd"/>
      <w:r w:rsidRPr="00B36CC4">
        <w:rPr>
          <w:color w:val="00B050"/>
        </w:rPr>
        <w:t xml:space="preserve"> file. </w:t>
      </w:r>
      <w:r w:rsidR="00B36CC4" w:rsidRPr="00B36CC4">
        <w:rPr>
          <w:color w:val="00B050"/>
        </w:rPr>
        <w:t>The function takes the query-id, representation feature, number of tracks to retrieve as well as the similarity function as input, calculates the similarity and sorts the retrieved tracks in decreasing order of their similarity score.</w:t>
      </w:r>
    </w:p>
    <w:p w14:paraId="2F9A3D2B" w14:textId="5BCC9E2F" w:rsidR="009125BA" w:rsidRPr="000B296C" w:rsidRDefault="0024397A" w:rsidP="0009756A">
      <w:pPr>
        <w:pStyle w:val="Head2"/>
      </w:pPr>
      <w:r>
        <w:t>Video-based Retrieval functions</w:t>
      </w:r>
    </w:p>
    <w:p w14:paraId="01E39B81" w14:textId="18ED982B" w:rsidR="00DB1D75" w:rsidRPr="00B36CC4" w:rsidRDefault="00B36CC4" w:rsidP="0024397A">
      <w:pPr>
        <w:pStyle w:val="Algorithm"/>
        <w:rPr>
          <w:color w:val="00B050"/>
        </w:rPr>
      </w:pPr>
      <w:r w:rsidRPr="00B36CC4">
        <w:rPr>
          <w:color w:val="00B050"/>
        </w:rPr>
        <w:t xml:space="preserve">The video-based function </w:t>
      </w:r>
      <w:r>
        <w:rPr>
          <w:color w:val="00B050"/>
        </w:rPr>
        <w:t>follows</w:t>
      </w:r>
      <w:r w:rsidRPr="00B36CC4">
        <w:rPr>
          <w:color w:val="00B050"/>
        </w:rPr>
        <w:t xml:space="preserve"> the same implementation as the audio-based function</w:t>
      </w:r>
      <w:r w:rsidR="004838F4">
        <w:rPr>
          <w:color w:val="00B050"/>
        </w:rPr>
        <w:t xml:space="preserve"> and takes a video representation as feature.</w:t>
      </w:r>
      <w:r w:rsidRPr="00B36CC4">
        <w:rPr>
          <w:color w:val="00B050"/>
        </w:rPr>
        <w:t xml:space="preserve"> </w:t>
      </w:r>
    </w:p>
    <w:p w14:paraId="65DDE567" w14:textId="4FCB3029" w:rsidR="00365049" w:rsidRDefault="00365049" w:rsidP="00695AF2">
      <w:pPr>
        <w:pStyle w:val="AbsHead"/>
        <w:numPr>
          <w:ilvl w:val="0"/>
          <w:numId w:val="34"/>
        </w:numPr>
      </w:pPr>
      <w:r>
        <w:t>Evaluation</w:t>
      </w:r>
      <w:r w:rsidR="00832895">
        <w:t xml:space="preserve"> </w:t>
      </w:r>
      <w:proofErr w:type="spellStart"/>
      <w:r w:rsidR="00832895">
        <w:t>Metrics</w:t>
      </w:r>
      <w:proofErr w:type="spellEnd"/>
    </w:p>
    <w:p w14:paraId="46708903" w14:textId="31282A96" w:rsidR="00365049" w:rsidRDefault="00365049" w:rsidP="00365049">
      <w:pPr>
        <w:spacing w:line="240" w:lineRule="auto"/>
      </w:pPr>
      <w:r>
        <w:t xml:space="preserve">To evaluate all the </w:t>
      </w:r>
      <w:proofErr w:type="gramStart"/>
      <w:r>
        <w:t>11 music</w:t>
      </w:r>
      <w:proofErr w:type="gramEnd"/>
      <w:r>
        <w:t xml:space="preserve"> retrieval system we calculated different </w:t>
      </w:r>
      <w:r w:rsidR="002B2E95">
        <w:t>evaluation metrics</w:t>
      </w:r>
      <w:r>
        <w:t xml:space="preserve"> that are described in detail in this chapter.</w:t>
      </w:r>
    </w:p>
    <w:p w14:paraId="2369A64E" w14:textId="6D3B65D1" w:rsidR="00DB1D75" w:rsidRPr="00A72853" w:rsidRDefault="00DB1D75" w:rsidP="00A72853">
      <w:pPr>
        <w:spacing w:line="240" w:lineRule="auto"/>
        <w:rPr>
          <w:rFonts w:cs="Linux Libertine"/>
          <w:b/>
          <w:sz w:val="22"/>
        </w:rPr>
      </w:pPr>
      <w:r w:rsidRPr="00A72853">
        <w:rPr>
          <w:rFonts w:cs="Linux Libertine"/>
          <w:b/>
          <w:sz w:val="22"/>
        </w:rPr>
        <w:t>5.1 Precision &amp; Recall</w:t>
      </w:r>
    </w:p>
    <w:p w14:paraId="6EBDD2AF" w14:textId="2939274D" w:rsidR="006E0684" w:rsidRDefault="00EE1628" w:rsidP="00DB1D75">
      <w:pPr>
        <w:spacing w:line="240" w:lineRule="auto"/>
      </w:pPr>
      <w:r>
        <w:t>Recall and Precision are measures that show how well a retrieval system retrieves relevant information.</w:t>
      </w:r>
      <w:r w:rsidR="006E0684">
        <w:t xml:space="preserve"> The precision is the ratio of true positives and total retrieved results. The recall is the ratio of true positives and the actual number of positives. </w:t>
      </w:r>
      <w:r w:rsidR="006E0684">
        <w:fldChar w:fldCharType="begin"/>
      </w:r>
      <w:r w:rsidR="00F02F3C">
        <w:instrText xml:space="preserve"> ADDIN ZOTERO_ITEM CSL_CITATION {"citationID":"qURUwgL2","properties":{"formattedCitation":"[11]","plainCitation":"[11]","noteIndex":0},"citationItems":[{"id":1482,"uris":["http://zotero.org/groups/5283475/items/7KU73U29"],"itemData":{"id":1482,"type":"chapter","container-title":"Encyclopedia of Machine Learning","event-place":"Boston, MA","ISBN":"978-0-387-30164-8","language":"en","note":"DOI: 10.1007/978-0-387-30164-8_652","page":"781-781","publisher":"Springer US","publisher-place":"Boston, MA","source":"Springer Link","title":"Precision and Recall","URL":"https://doi.org/10.1007/978-0-387-30164-8_652","author":[{"family":"Ting","given":"Kai Ming"}],"editor":[{"family":"Sammut","given":"Claude"},{"family":"Webb","given":"Geoffrey I."}],"accessed":{"date-parts":[["2023",12,12]]},"issued":{"date-parts":[["2010"]]}}}],"schema":"https://github.com/citation-style-language/schema/raw/master/csl-citation.json"} </w:instrText>
      </w:r>
      <w:r w:rsidR="006E0684">
        <w:fldChar w:fldCharType="separate"/>
      </w:r>
      <w:r w:rsidR="00F02F3C" w:rsidRPr="00F02F3C">
        <w:rPr>
          <w:rFonts w:cs="Linux Libertine"/>
        </w:rPr>
        <w:t>[11]</w:t>
      </w:r>
      <w:r w:rsidR="006E0684">
        <w:fldChar w:fldCharType="end"/>
      </w:r>
    </w:p>
    <w:p w14:paraId="0E532AE2" w14:textId="77777777" w:rsidR="001552A6" w:rsidRDefault="001552A6" w:rsidP="00DB1D75">
      <w:pPr>
        <w:spacing w:line="240" w:lineRule="auto"/>
      </w:pPr>
    </w:p>
    <w:p w14:paraId="2048F45B" w14:textId="77777777" w:rsidR="00B36CC4" w:rsidRDefault="00B36CC4" w:rsidP="00B36CC4">
      <w:pPr>
        <w:spacing w:line="240" w:lineRule="auto"/>
      </w:pPr>
      <w:r>
        <w:t>In our music retrieval system, a retrieved song is considered relevant if it has at least one genre in common with the query song.</w:t>
      </w:r>
    </w:p>
    <w:p w14:paraId="1368386A" w14:textId="77777777" w:rsidR="00B36CC4" w:rsidRDefault="00B36CC4" w:rsidP="00DB1D75">
      <w:pPr>
        <w:spacing w:line="240" w:lineRule="auto"/>
      </w:pPr>
    </w:p>
    <w:p w14:paraId="02E4A4D8" w14:textId="543A87E3" w:rsidR="00DB1D75" w:rsidRDefault="00DB1D75" w:rsidP="00DB1D75">
      <w:pPr>
        <w:spacing w:line="240" w:lineRule="auto"/>
      </w:pPr>
      <w:r>
        <w:t xml:space="preserve">For the calculation of precision and recall </w:t>
      </w:r>
      <w:r w:rsidR="00F878E4">
        <w:t xml:space="preserve">we first obtained the genres of our retrieved results and put them into a list which consists of ids and genres of retrieved songs. This list is one of the parameters for the </w:t>
      </w:r>
      <w:proofErr w:type="spellStart"/>
      <w:r w:rsidR="00F878E4">
        <w:t>precision_at_</w:t>
      </w:r>
      <w:r>
        <w:t>k</w:t>
      </w:r>
      <w:proofErr w:type="spellEnd"/>
      <w:r w:rsidR="00F878E4">
        <w:t xml:space="preserve"> fu</w:t>
      </w:r>
      <w:r>
        <w:t>nction</w:t>
      </w:r>
      <w:r w:rsidR="00F878E4">
        <w:t>.</w:t>
      </w:r>
      <w:r>
        <w:t xml:space="preserve"> </w:t>
      </w:r>
      <w:r w:rsidR="00F878E4">
        <w:t>We also need k as a parameter as well as the id and genre of the query track. Afterwards we store the top k results into a variable and compare the genres of the top k results with the query genre and count how many of the retrieved results are relevant (a result is relevant if it has at least one common genre with the query track). Finally, we divide the relevant retrieved results by k.</w:t>
      </w:r>
    </w:p>
    <w:p w14:paraId="2786816D" w14:textId="77777777" w:rsidR="00F878E4" w:rsidRDefault="00F878E4" w:rsidP="00DB1D75">
      <w:pPr>
        <w:spacing w:line="240" w:lineRule="auto"/>
      </w:pPr>
    </w:p>
    <w:p w14:paraId="28CC89CA" w14:textId="0B247CF9" w:rsidR="00F878E4" w:rsidRDefault="00F878E4" w:rsidP="00DB1D75">
      <w:pPr>
        <w:spacing w:line="240" w:lineRule="auto"/>
      </w:pPr>
      <w:r>
        <w:t xml:space="preserve">For the calculation of the recall, we need one more parameter which is the whole genres dataset. The method calculates the number of retrieved relevant songs as well as the number of relevant songs in the whole genres dataset and then divides the relevant retrieved songs by all relevant songs. </w:t>
      </w:r>
    </w:p>
    <w:p w14:paraId="1F2F9C71" w14:textId="77777777" w:rsidR="00B36CC4" w:rsidRDefault="00B36CC4" w:rsidP="00DB1D75">
      <w:pPr>
        <w:spacing w:line="240" w:lineRule="auto"/>
      </w:pPr>
    </w:p>
    <w:p w14:paraId="5D5164E8" w14:textId="1B629588" w:rsidR="003F00B6" w:rsidRPr="003F00B6" w:rsidRDefault="003F00B6" w:rsidP="00DB1D75">
      <w:pPr>
        <w:spacing w:line="240" w:lineRule="auto"/>
        <w:rPr>
          <w:color w:val="00B050"/>
        </w:rPr>
      </w:pPr>
      <w:r w:rsidRPr="003F00B6">
        <w:rPr>
          <w:color w:val="00B050"/>
        </w:rPr>
        <w:t>These previously explained approaches were only computed to take one specific query song</w:t>
      </w:r>
      <w:r w:rsidR="009F7EA7">
        <w:rPr>
          <w:color w:val="00B050"/>
        </w:rPr>
        <w:t xml:space="preserve"> and calculate the precision and recall @ k</w:t>
      </w:r>
      <w:r w:rsidRPr="003F00B6">
        <w:rPr>
          <w:color w:val="00B050"/>
        </w:rPr>
        <w:t xml:space="preserve">. </w:t>
      </w:r>
    </w:p>
    <w:p w14:paraId="083C3685" w14:textId="77777777" w:rsidR="003F00B6" w:rsidRPr="003F00B6" w:rsidRDefault="003F00B6" w:rsidP="00DB1D75">
      <w:pPr>
        <w:spacing w:line="240" w:lineRule="auto"/>
        <w:rPr>
          <w:color w:val="00B050"/>
        </w:rPr>
      </w:pPr>
    </w:p>
    <w:p w14:paraId="6C8F7AB1" w14:textId="1FE09359" w:rsidR="00DB1D75" w:rsidRPr="003F00B6" w:rsidRDefault="003F00B6" w:rsidP="00DB1D75">
      <w:pPr>
        <w:spacing w:line="240" w:lineRule="auto"/>
        <w:rPr>
          <w:color w:val="00B050"/>
        </w:rPr>
      </w:pPr>
      <w:r w:rsidRPr="003F00B6">
        <w:rPr>
          <w:color w:val="00B050"/>
        </w:rPr>
        <w:t xml:space="preserve">For the calculation of Average Precision and Recall, which should be calculated </w:t>
      </w:r>
      <w:r>
        <w:rPr>
          <w:color w:val="00B050"/>
        </w:rPr>
        <w:t xml:space="preserve">over </w:t>
      </w:r>
      <w:r w:rsidRPr="003F00B6">
        <w:rPr>
          <w:color w:val="00B050"/>
        </w:rPr>
        <w:t>all possible query songs, we have decided to use a different method to speed up the calculation, as our previous approach took too much time. We have created a cosine-similarity matrix for this purpose, which has already been explained in more detail in section 3.2.</w:t>
      </w:r>
    </w:p>
    <w:p w14:paraId="5BD3B49A" w14:textId="77777777" w:rsidR="003F00B6" w:rsidRDefault="003F00B6" w:rsidP="00DB1D75">
      <w:pPr>
        <w:spacing w:line="240" w:lineRule="auto"/>
      </w:pPr>
    </w:p>
    <w:p w14:paraId="4BF46694" w14:textId="7A102363" w:rsidR="00A86FB4" w:rsidRPr="00426F2C" w:rsidRDefault="00DB1D75" w:rsidP="009701CE">
      <w:pPr>
        <w:spacing w:line="240" w:lineRule="auto"/>
        <w:rPr>
          <w:rFonts w:cs="Linux Libertine"/>
          <w:b/>
          <w:sz w:val="22"/>
        </w:rPr>
      </w:pPr>
      <w:r>
        <w:rPr>
          <w:rFonts w:cs="Linux Libertine"/>
          <w:b/>
          <w:sz w:val="22"/>
        </w:rPr>
        <w:t xml:space="preserve">5.2 </w:t>
      </w:r>
      <w:r w:rsidRPr="00426F2C">
        <w:rPr>
          <w:rFonts w:cs="Linux Libertine"/>
          <w:b/>
          <w:sz w:val="22"/>
        </w:rPr>
        <w:t>Genre diversity</w:t>
      </w:r>
    </w:p>
    <w:p w14:paraId="6BAC67DB" w14:textId="77777777" w:rsidR="005B188B" w:rsidRDefault="005B188B" w:rsidP="009701CE">
      <w:pPr>
        <w:spacing w:line="240" w:lineRule="auto"/>
      </w:pPr>
    </w:p>
    <w:p w14:paraId="30A49612" w14:textId="39F84935" w:rsidR="00D0108E" w:rsidRPr="00E9548F" w:rsidRDefault="00D0108E" w:rsidP="009701CE">
      <w:pPr>
        <w:spacing w:line="240" w:lineRule="auto"/>
      </w:pPr>
      <w:r w:rsidRPr="00E9548F">
        <w:t xml:space="preserve">Diversity is the opposite of similarity, in music recommendation systems (RS), diverse genres are needed to give the user a better and broader recommendation outcome so he can choose flexibly according to his preferences. To ensure large diversity a wide range of genres </w:t>
      </w:r>
      <w:r w:rsidR="005B188B" w:rsidRPr="00E9548F">
        <w:t>must</w:t>
      </w:r>
      <w:r w:rsidRPr="00E9548F">
        <w:t xml:space="preserve"> be presented in the retrieved list by the RS</w:t>
      </w:r>
      <w:r w:rsidR="00A86FB4" w:rsidRPr="00E9548F">
        <w:t xml:space="preserve">. Different methods have been proposed by researchers to calculate the diversity such as calculating the distance between two elements </w:t>
      </w:r>
      <w:proofErr w:type="spellStart"/>
      <w:r w:rsidR="00A86FB4" w:rsidRPr="00E9548F">
        <w:t>i</w:t>
      </w:r>
      <w:proofErr w:type="spellEnd"/>
      <w:r w:rsidR="00A86FB4" w:rsidRPr="00E9548F">
        <w:t xml:space="preserve"> and j in the recommended list. Cosine similarity can be also used as a distance function to calculate the diversity</w:t>
      </w:r>
      <w:r w:rsidR="00414623" w:rsidRPr="00E9548F">
        <w:t xml:space="preserve">. </w:t>
      </w:r>
      <w:r w:rsidR="00414623" w:rsidRPr="00E9548F">
        <w:fldChar w:fldCharType="begin"/>
      </w:r>
      <w:r w:rsidR="00F02F3C" w:rsidRPr="00E9548F">
        <w:instrText xml:space="preserve"> ADDIN ZOTERO_ITEM CSL_CITATION {"citationID":"BsgN2Dgm","properties":{"formattedCitation":"[12]","plainCitation":"[12]","noteIndex":0},"citationItems":[{"id":1488,"uris":["http://zotero.org/groups/5283475/items/EFQNTVXN"],"itemData":{"id":1488,"type":"article-journal","abstract":"Abstract\n            The recommender system (RS) filters out important information from a large pool of dynamically generated information to set some important decisions in terms of some recommendations according to the user’s past behavior, preferences, and interests. A recommender system is the subclass of information filtering systems that can anticipate the needs of the user before the needs are recognized by the user in the near future. But an evaluation of the recommender system is an important factor as it involves the trust of the user in the system. Various incompatible assessment methods are used for the evaluation of recommender systems, but the proper evaluation of a recommender system needs a particular objective set by the recommender system. This paper surveys and organizes the concepts and definitions of various metrics to assess recommender systems. Also, this survey tries to find out the relationship between the assessment methods and their categorization by type.","container-title":"Foundations of Computing and Decision Sciences","DOI":"10.2478/fcds-2021-0023","ISSN":"2300-3405","issue":"4","language":"en","page":"393-421","source":"DOI.org (Crossref)","title":"Assessment Methods for Evaluation of Recommender Systems: A Survey","title-short":"Assessment Methods for Evaluation of Recommender Systems","volume":"46","author":[{"family":"Kuanr","given":"Madhusree"},{"family":"Mohapatra","given":"Puspanjali"}],"issued":{"date-parts":[["2021",12,1]]}}}],"schema":"https://github.com/citation-style-language/schema/raw/master/csl-citation.json"} </w:instrText>
      </w:r>
      <w:r w:rsidR="00414623" w:rsidRPr="00E9548F">
        <w:fldChar w:fldCharType="separate"/>
      </w:r>
      <w:r w:rsidR="00F02F3C" w:rsidRPr="00E9548F">
        <w:rPr>
          <w:rFonts w:cs="Linux Libertine"/>
        </w:rPr>
        <w:t>[12]</w:t>
      </w:r>
      <w:r w:rsidR="00414623" w:rsidRPr="00E9548F">
        <w:fldChar w:fldCharType="end"/>
      </w:r>
    </w:p>
    <w:p w14:paraId="5CE4D3ED" w14:textId="77777777" w:rsidR="000965D6" w:rsidRPr="00BE1187" w:rsidRDefault="000965D6" w:rsidP="009701CE">
      <w:pPr>
        <w:spacing w:line="240" w:lineRule="auto"/>
        <w:rPr>
          <w:color w:val="00B050"/>
        </w:rPr>
      </w:pPr>
    </w:p>
    <w:p w14:paraId="3BA98171" w14:textId="1754CB78" w:rsidR="00832895" w:rsidRPr="00BE1187" w:rsidRDefault="00BE1187" w:rsidP="00832895">
      <w:pPr>
        <w:spacing w:line="240" w:lineRule="auto"/>
        <w:rPr>
          <w:color w:val="00B050"/>
        </w:rPr>
      </w:pPr>
      <w:r w:rsidRPr="00BE1187">
        <w:rPr>
          <w:color w:val="00B050"/>
        </w:rPr>
        <w:t>To calculate this evaluation metric we implemented</w:t>
      </w:r>
      <w:r>
        <w:rPr>
          <w:color w:val="00B050"/>
        </w:rPr>
        <w:t xml:space="preserve"> a method</w:t>
      </w:r>
      <w:r w:rsidRPr="00BE1187">
        <w:rPr>
          <w:color w:val="00B050"/>
        </w:rPr>
        <w:t xml:space="preserve"> that first</w:t>
      </w:r>
      <w:r>
        <w:rPr>
          <w:color w:val="00B050"/>
        </w:rPr>
        <w:t xml:space="preserve"> </w:t>
      </w:r>
      <w:r w:rsidR="00832895" w:rsidRPr="00BE1187">
        <w:rPr>
          <w:color w:val="00B050"/>
        </w:rPr>
        <w:t xml:space="preserve">measures the diversity of genres </w:t>
      </w:r>
      <w:proofErr w:type="gramStart"/>
      <w:r w:rsidR="00832895" w:rsidRPr="00BE1187">
        <w:rPr>
          <w:color w:val="00B050"/>
        </w:rPr>
        <w:t>of  top</w:t>
      </w:r>
      <w:proofErr w:type="gramEnd"/>
      <w:r w:rsidR="00832895" w:rsidRPr="00BE1187">
        <w:rPr>
          <w:color w:val="00B050"/>
        </w:rPr>
        <w:t xml:space="preserve"> k retrieved</w:t>
      </w:r>
      <w:r w:rsidR="00B33E38" w:rsidRPr="00BE1187">
        <w:rPr>
          <w:color w:val="00B050"/>
        </w:rPr>
        <w:t xml:space="preserve"> </w:t>
      </w:r>
      <w:r w:rsidR="00832895" w:rsidRPr="00BE1187">
        <w:rPr>
          <w:color w:val="00B050"/>
        </w:rPr>
        <w:t>tracks given a query. It calculates how the genres are evenly</w:t>
      </w:r>
      <w:r w:rsidR="00B33E38" w:rsidRPr="00BE1187">
        <w:rPr>
          <w:color w:val="00B050"/>
        </w:rPr>
        <w:t xml:space="preserve"> </w:t>
      </w:r>
      <w:r w:rsidR="00832895" w:rsidRPr="00BE1187">
        <w:rPr>
          <w:color w:val="00B050"/>
        </w:rPr>
        <w:t>distributed over k retrieved tracks.</w:t>
      </w:r>
      <w:r>
        <w:rPr>
          <w:color w:val="00B050"/>
        </w:rPr>
        <w:t xml:space="preserve"> </w:t>
      </w:r>
      <w:r w:rsidR="00832895" w:rsidRPr="00BE1187">
        <w:rPr>
          <w:color w:val="00B050"/>
        </w:rPr>
        <w:t>We can break down the formula into two parts:</w:t>
      </w:r>
    </w:p>
    <w:p w14:paraId="70D7A044" w14:textId="50DB04B9" w:rsidR="00832895" w:rsidRPr="00BE1187" w:rsidRDefault="00BE1187" w:rsidP="00BE1187">
      <w:pPr>
        <w:spacing w:line="240" w:lineRule="auto"/>
        <w:rPr>
          <w:color w:val="00B050"/>
        </w:rPr>
      </w:pPr>
      <w:r w:rsidRPr="00BE1187">
        <w:rPr>
          <w:color w:val="00B050"/>
        </w:rPr>
        <w:t>1)</w:t>
      </w:r>
      <w:r>
        <w:rPr>
          <w:color w:val="00B050"/>
        </w:rPr>
        <w:t xml:space="preserve"> </w:t>
      </w:r>
      <w:r w:rsidR="00832895" w:rsidRPr="00BE1187">
        <w:rPr>
          <w:color w:val="00B050"/>
        </w:rPr>
        <w:t>Genre distribution:</w:t>
      </w:r>
    </w:p>
    <w:p w14:paraId="7D103655" w14:textId="60F3F75E" w:rsidR="00832895" w:rsidRPr="00BE1187" w:rsidRDefault="00832895" w:rsidP="00832895">
      <w:pPr>
        <w:spacing w:line="240" w:lineRule="auto"/>
        <w:rPr>
          <w:color w:val="00B050"/>
        </w:rPr>
      </w:pPr>
      <w:r w:rsidRPr="00BE1187">
        <w:rPr>
          <w:color w:val="00B050"/>
        </w:rPr>
        <w:t>We initialize a vector of zeros with a length equal to the number of</w:t>
      </w:r>
      <w:r w:rsidR="00B33E38" w:rsidRPr="00BE1187">
        <w:rPr>
          <w:color w:val="00B050"/>
        </w:rPr>
        <w:t xml:space="preserve"> </w:t>
      </w:r>
      <w:r w:rsidRPr="00BE1187">
        <w:rPr>
          <w:color w:val="00B050"/>
        </w:rPr>
        <w:t>all genres existing in the dataset, then for every genre found in each</w:t>
      </w:r>
      <w:r w:rsidR="00B33E38" w:rsidRPr="00BE1187">
        <w:rPr>
          <w:color w:val="00B050"/>
        </w:rPr>
        <w:t xml:space="preserve"> </w:t>
      </w:r>
      <w:r w:rsidRPr="00BE1187">
        <w:rPr>
          <w:color w:val="00B050"/>
        </w:rPr>
        <w:t>retrieved track, we add one to the corresponding genre position in</w:t>
      </w:r>
      <w:r w:rsidR="00B33E38" w:rsidRPr="00BE1187">
        <w:rPr>
          <w:color w:val="00B050"/>
        </w:rPr>
        <w:t xml:space="preserve"> </w:t>
      </w:r>
      <w:r w:rsidRPr="00BE1187">
        <w:rPr>
          <w:color w:val="00B050"/>
        </w:rPr>
        <w:t xml:space="preserve">the zeros vector divided </w:t>
      </w:r>
      <w:r w:rsidRPr="00A72853">
        <w:rPr>
          <w:color w:val="00B050"/>
        </w:rPr>
        <w:t>by</w:t>
      </w:r>
      <w:r w:rsidRPr="00BE1187">
        <w:rPr>
          <w:color w:val="00B050"/>
        </w:rPr>
        <w:t xml:space="preserve"> the number of genres of the retrieved</w:t>
      </w:r>
      <w:r w:rsidR="00B33E38" w:rsidRPr="00BE1187">
        <w:rPr>
          <w:color w:val="00B050"/>
        </w:rPr>
        <w:t xml:space="preserve"> </w:t>
      </w:r>
      <w:r w:rsidRPr="00BE1187">
        <w:rPr>
          <w:color w:val="00B050"/>
        </w:rPr>
        <w:t>track.</w:t>
      </w:r>
      <w:r w:rsidR="000965D6" w:rsidRPr="00BE1187">
        <w:rPr>
          <w:color w:val="00B050"/>
        </w:rPr>
        <w:t xml:space="preserve"> </w:t>
      </w:r>
      <w:r w:rsidRPr="00BE1187">
        <w:rPr>
          <w:color w:val="00B050"/>
        </w:rPr>
        <w:t>So, this could be considered as the normalized attribution of each</w:t>
      </w:r>
      <w:r w:rsidR="00B33E38" w:rsidRPr="00BE1187">
        <w:rPr>
          <w:color w:val="00B050"/>
        </w:rPr>
        <w:t xml:space="preserve"> </w:t>
      </w:r>
      <w:r w:rsidRPr="00BE1187">
        <w:rPr>
          <w:color w:val="00B050"/>
        </w:rPr>
        <w:t>genre within the retrieved track genres to the overall genres in the</w:t>
      </w:r>
      <w:r w:rsidR="000965D6" w:rsidRPr="00BE1187">
        <w:rPr>
          <w:color w:val="00B050"/>
        </w:rPr>
        <w:t xml:space="preserve"> </w:t>
      </w:r>
      <w:r w:rsidRPr="00BE1187">
        <w:rPr>
          <w:color w:val="00B050"/>
        </w:rPr>
        <w:t>dataset.</w:t>
      </w:r>
    </w:p>
    <w:p w14:paraId="37A5D6AC" w14:textId="3862BA4B" w:rsidR="00832895" w:rsidRPr="00BE1187" w:rsidRDefault="00BE1187" w:rsidP="00BE1187">
      <w:pPr>
        <w:spacing w:line="240" w:lineRule="auto"/>
        <w:rPr>
          <w:color w:val="00B050"/>
        </w:rPr>
      </w:pPr>
      <w:r>
        <w:rPr>
          <w:color w:val="00B050"/>
        </w:rPr>
        <w:t>2</w:t>
      </w:r>
      <w:r w:rsidRPr="00BE1187">
        <w:rPr>
          <w:color w:val="00B050"/>
        </w:rPr>
        <w:t>)</w:t>
      </w:r>
      <w:r>
        <w:rPr>
          <w:color w:val="00B050"/>
        </w:rPr>
        <w:t xml:space="preserve"> </w:t>
      </w:r>
      <w:r w:rsidR="00832895" w:rsidRPr="00BE1187">
        <w:rPr>
          <w:color w:val="00B050"/>
        </w:rPr>
        <w:t>Normalize of the distribution:</w:t>
      </w:r>
    </w:p>
    <w:p w14:paraId="7FC73418" w14:textId="16120CD0" w:rsidR="000965D6" w:rsidRDefault="00832895" w:rsidP="00832895">
      <w:pPr>
        <w:spacing w:line="240" w:lineRule="auto"/>
        <w:rPr>
          <w:color w:val="00B050"/>
        </w:rPr>
      </w:pPr>
      <w:r w:rsidRPr="00BE1187">
        <w:rPr>
          <w:color w:val="00B050"/>
        </w:rPr>
        <w:t>We divide the resulting vector by the number of the retrieved</w:t>
      </w:r>
      <w:r w:rsidR="00B33E38" w:rsidRPr="00BE1187">
        <w:rPr>
          <w:color w:val="00B050"/>
        </w:rPr>
        <w:t xml:space="preserve"> </w:t>
      </w:r>
      <w:r w:rsidRPr="00BE1187">
        <w:rPr>
          <w:color w:val="00B050"/>
        </w:rPr>
        <w:t>tracks. To get the genre diversity we calculate Shannon’s entropy</w:t>
      </w:r>
      <w:r w:rsidR="00B33E38" w:rsidRPr="00BE1187">
        <w:rPr>
          <w:color w:val="00B050"/>
        </w:rPr>
        <w:t xml:space="preserve"> </w:t>
      </w:r>
      <w:r w:rsidRPr="00BE1187">
        <w:rPr>
          <w:color w:val="00B050"/>
        </w:rPr>
        <w:t>of the resulting vector.</w:t>
      </w:r>
      <w:r w:rsidR="000965D6" w:rsidRPr="00BE1187">
        <w:rPr>
          <w:color w:val="00B050"/>
        </w:rPr>
        <w:t xml:space="preserve"> </w:t>
      </w:r>
      <w:r w:rsidRPr="00BE1187">
        <w:rPr>
          <w:color w:val="00B050"/>
        </w:rPr>
        <w:t>This is calculated by taking the negative sum of all the items of the</w:t>
      </w:r>
      <w:r w:rsidR="000965D6" w:rsidRPr="00BE1187">
        <w:rPr>
          <w:color w:val="00B050"/>
        </w:rPr>
        <w:t xml:space="preserve"> </w:t>
      </w:r>
      <w:r w:rsidRPr="00BE1187">
        <w:rPr>
          <w:color w:val="00B050"/>
        </w:rPr>
        <w:t>resulting vector multiplied by its logarithm (base 2).</w:t>
      </w:r>
      <w:r w:rsidR="000965D6" w:rsidRPr="00BE1187">
        <w:rPr>
          <w:color w:val="00B050"/>
        </w:rPr>
        <w:t xml:space="preserve"> </w:t>
      </w:r>
    </w:p>
    <w:p w14:paraId="7C260C3F" w14:textId="77777777" w:rsidR="00A72853" w:rsidRPr="00BE1187" w:rsidRDefault="00A72853" w:rsidP="00832895">
      <w:pPr>
        <w:spacing w:line="240" w:lineRule="auto"/>
        <w:rPr>
          <w:color w:val="00B050"/>
        </w:rPr>
      </w:pPr>
    </w:p>
    <w:p w14:paraId="27FC2ED7" w14:textId="36C3DDB0" w:rsidR="00484D82" w:rsidRPr="00A72853" w:rsidRDefault="00484D82" w:rsidP="00A72853">
      <w:pPr>
        <w:spacing w:line="240" w:lineRule="auto"/>
        <w:rPr>
          <w:rFonts w:cs="Linux Libertine"/>
          <w:b/>
          <w:sz w:val="22"/>
        </w:rPr>
      </w:pPr>
      <w:r w:rsidRPr="00A72853">
        <w:rPr>
          <w:rFonts w:cs="Linux Libertine"/>
          <w:b/>
          <w:sz w:val="22"/>
        </w:rPr>
        <w:t>5.3 Genre coverage</w:t>
      </w:r>
    </w:p>
    <w:p w14:paraId="05B512F4" w14:textId="77777777" w:rsidR="00832895" w:rsidRPr="00832895" w:rsidRDefault="00832895" w:rsidP="00832895">
      <w:pPr>
        <w:rPr>
          <w:lang w:val="en-GB"/>
        </w:rPr>
      </w:pPr>
      <w:bookmarkStart w:id="0" w:name="_Hlk156941456"/>
      <w:r w:rsidRPr="00832895">
        <w:rPr>
          <w:lang w:val="en-GB"/>
        </w:rPr>
        <w:t xml:space="preserve">This metric is </w:t>
      </w:r>
      <w:proofErr w:type="gramStart"/>
      <w:r w:rsidRPr="00832895">
        <w:rPr>
          <w:lang w:val="en-GB"/>
        </w:rPr>
        <w:t>similar to</w:t>
      </w:r>
      <w:proofErr w:type="gramEnd"/>
      <w:r w:rsidRPr="00832895">
        <w:rPr>
          <w:lang w:val="en-GB"/>
        </w:rPr>
        <w:t xml:space="preserve"> the Genre Diversity described in the last</w:t>
      </w:r>
    </w:p>
    <w:p w14:paraId="63C64398" w14:textId="661DA918" w:rsidR="00832895" w:rsidRPr="00832895" w:rsidRDefault="00832895" w:rsidP="00832895">
      <w:pPr>
        <w:rPr>
          <w:lang w:val="en-GB"/>
        </w:rPr>
      </w:pPr>
      <w:r w:rsidRPr="00832895">
        <w:rPr>
          <w:lang w:val="en-GB"/>
        </w:rPr>
        <w:t xml:space="preserve">chapter a way to measure the quality of the </w:t>
      </w:r>
      <w:r w:rsidR="00BE1187">
        <w:rPr>
          <w:lang w:val="en-GB"/>
        </w:rPr>
        <w:t>music</w:t>
      </w:r>
      <w:r w:rsidRPr="00832895">
        <w:rPr>
          <w:lang w:val="en-GB"/>
        </w:rPr>
        <w:t xml:space="preserve"> retrieval</w:t>
      </w:r>
      <w:r w:rsidR="00B33E38">
        <w:rPr>
          <w:lang w:val="en-GB"/>
        </w:rPr>
        <w:t xml:space="preserve"> </w:t>
      </w:r>
      <w:r w:rsidRPr="00832895">
        <w:rPr>
          <w:lang w:val="en-GB"/>
        </w:rPr>
        <w:t>system</w:t>
      </w:r>
      <w:r w:rsidR="00BE1187">
        <w:rPr>
          <w:lang w:val="en-GB"/>
        </w:rPr>
        <w:t>s</w:t>
      </w:r>
      <w:r w:rsidRPr="00832895">
        <w:rPr>
          <w:lang w:val="en-GB"/>
        </w:rPr>
        <w:t xml:space="preserve"> beyond using accuracy. For this research project the Genre</w:t>
      </w:r>
    </w:p>
    <w:p w14:paraId="7701E6D9" w14:textId="13320FED" w:rsidR="00832895" w:rsidRPr="00832895" w:rsidRDefault="00832895" w:rsidP="00832895">
      <w:pPr>
        <w:rPr>
          <w:lang w:val="en-GB"/>
        </w:rPr>
      </w:pPr>
      <w:r w:rsidRPr="00832895">
        <w:rPr>
          <w:lang w:val="en-GB"/>
        </w:rPr>
        <w:t>Coverage is defined as the proportion of the number of unique</w:t>
      </w:r>
      <w:r w:rsidR="00B33E38">
        <w:rPr>
          <w:lang w:val="en-GB"/>
        </w:rPr>
        <w:t xml:space="preserve"> </w:t>
      </w:r>
      <w:r w:rsidRPr="00832895">
        <w:rPr>
          <w:lang w:val="en-GB"/>
        </w:rPr>
        <w:t>genres present within at least one the top k retrieved tracks and the</w:t>
      </w:r>
    </w:p>
    <w:p w14:paraId="3AE9D24B" w14:textId="1F0200AE" w:rsidR="00E9247A" w:rsidRDefault="00832895" w:rsidP="00832895">
      <w:pPr>
        <w:rPr>
          <w:lang w:val="en-GB"/>
        </w:rPr>
      </w:pPr>
      <w:r w:rsidRPr="00832895">
        <w:rPr>
          <w:lang w:val="en-GB"/>
        </w:rPr>
        <w:t>number of unique genres within the dataset itself.</w:t>
      </w:r>
    </w:p>
    <w:bookmarkEnd w:id="0"/>
    <w:p w14:paraId="2550E71C" w14:textId="77777777" w:rsidR="008D651D" w:rsidRDefault="008D651D" w:rsidP="00832895">
      <w:pPr>
        <w:rPr>
          <w:lang w:val="en-GB"/>
        </w:rPr>
      </w:pPr>
    </w:p>
    <w:p w14:paraId="0A25B8D3" w14:textId="77777777" w:rsidR="00E9247A" w:rsidRPr="009F7EA7" w:rsidRDefault="00E9247A" w:rsidP="009F7EA7">
      <w:pPr>
        <w:spacing w:line="240" w:lineRule="auto"/>
        <w:rPr>
          <w:rFonts w:cs="Linux Libertine"/>
          <w:b/>
          <w:sz w:val="22"/>
        </w:rPr>
      </w:pPr>
      <w:r w:rsidRPr="009F7EA7">
        <w:rPr>
          <w:rFonts w:cs="Linux Libertine"/>
          <w:b/>
          <w:sz w:val="22"/>
        </w:rPr>
        <w:t xml:space="preserve">5.4 </w:t>
      </w:r>
      <w:proofErr w:type="spellStart"/>
      <w:r w:rsidRPr="009F7EA7">
        <w:rPr>
          <w:rFonts w:cs="Linux Libertine"/>
          <w:b/>
          <w:sz w:val="22"/>
        </w:rPr>
        <w:t>nDCG</w:t>
      </w:r>
      <w:proofErr w:type="spellEnd"/>
    </w:p>
    <w:p w14:paraId="643030A5" w14:textId="77777777" w:rsidR="00E9247A" w:rsidRDefault="00E9247A" w:rsidP="00E9247A">
      <w:pPr>
        <w:spacing w:line="240" w:lineRule="auto"/>
        <w:rPr>
          <w:lang w:eastAsia="zh-CN"/>
        </w:rPr>
      </w:pPr>
      <w:r>
        <w:rPr>
          <w:rFonts w:hint="eastAsia"/>
        </w:rPr>
        <w:t>N</w:t>
      </w:r>
      <w:r>
        <w:t xml:space="preserve">ormalized discounted cumulative gain (later referred in the current study as </w:t>
      </w:r>
      <w:proofErr w:type="spellStart"/>
      <w:r>
        <w:t>nDCG</w:t>
      </w:r>
      <w:proofErr w:type="spellEnd"/>
      <w:r>
        <w:t xml:space="preserve">) evaluates the results based on graded relevance, i.e. </w:t>
      </w:r>
      <w:proofErr w:type="spellStart"/>
      <w:r>
        <w:t>nDCG</w:t>
      </w:r>
      <w:proofErr w:type="spellEnd"/>
      <w:r>
        <w:t xml:space="preserve"> assumes</w:t>
      </w:r>
      <w:r>
        <w:rPr>
          <w:lang w:eastAsia="zh-CN"/>
        </w:rPr>
        <w:t xml:space="preserve"> the users prefer the elements in the </w:t>
      </w:r>
      <w:r>
        <w:rPr>
          <w:lang w:eastAsia="zh-CN"/>
        </w:rPr>
        <w:lastRenderedPageBreak/>
        <w:t>list of retrieved results to be presented in the descending order of their degree of relevance. Its calculation can be summarized in the following four steps:</w:t>
      </w:r>
    </w:p>
    <w:p w14:paraId="27C71A69" w14:textId="77777777" w:rsidR="00E9247A" w:rsidRDefault="00E9247A" w:rsidP="00E9247A">
      <w:pPr>
        <w:spacing w:line="240" w:lineRule="auto"/>
        <w:rPr>
          <w:lang w:eastAsia="zh-CN"/>
        </w:rPr>
      </w:pPr>
      <w:r>
        <w:rPr>
          <w:lang w:eastAsia="zh-CN"/>
        </w:rPr>
        <w:t>1) Calculate the degree of relevance of each element (later referred in the current study as gain) in the list of retrieved results.</w:t>
      </w:r>
    </w:p>
    <w:p w14:paraId="1C4CFA46" w14:textId="77777777" w:rsidR="00E9247A" w:rsidRDefault="00E9247A" w:rsidP="00E9247A">
      <w:pPr>
        <w:spacing w:line="240" w:lineRule="auto"/>
        <w:rPr>
          <w:lang w:eastAsia="zh-CN"/>
        </w:rPr>
      </w:pPr>
      <w:r>
        <w:rPr>
          <w:lang w:eastAsia="zh-CN"/>
        </w:rPr>
        <w:t>2) Assign the weight to the gain obtained from each element respectively according to its position in the list of retrieved results. Calculate the weighted sum of the gains. (later referred in the current study as DCG, i.e. Discounted Cumulative Gain)</w:t>
      </w:r>
    </w:p>
    <w:p w14:paraId="502A17E2" w14:textId="77777777" w:rsidR="00E9247A" w:rsidRDefault="00E9247A" w:rsidP="00E9247A">
      <w:pPr>
        <w:spacing w:line="240" w:lineRule="auto"/>
        <w:rPr>
          <w:lang w:eastAsia="zh-CN"/>
        </w:rPr>
      </w:pPr>
      <w:r>
        <w:rPr>
          <w:lang w:eastAsia="zh-CN"/>
        </w:rPr>
        <w:t xml:space="preserve">3)  Generate an ideal list of the retrieved results by reordering the elements in the list in the descending order of their gains. Calculated the DCG score for the ideal list. (later referred in the current study as </w:t>
      </w:r>
      <w:proofErr w:type="spellStart"/>
      <w:r>
        <w:rPr>
          <w:lang w:eastAsia="zh-CN"/>
        </w:rPr>
        <w:t>iDCG</w:t>
      </w:r>
      <w:proofErr w:type="spellEnd"/>
      <w:r>
        <w:rPr>
          <w:lang w:eastAsia="zh-CN"/>
        </w:rPr>
        <w:t>, i.e. ideal Discounted Cumulative Gain)</w:t>
      </w:r>
    </w:p>
    <w:p w14:paraId="79E32BBD" w14:textId="66711713" w:rsidR="00E9247A" w:rsidRDefault="00E9247A" w:rsidP="00E9247A">
      <w:pPr>
        <w:spacing w:line="240" w:lineRule="auto"/>
        <w:rPr>
          <w:lang w:eastAsia="zh-CN"/>
        </w:rPr>
      </w:pPr>
      <w:r>
        <w:rPr>
          <w:rFonts w:hint="eastAsia"/>
          <w:lang w:eastAsia="zh-CN"/>
        </w:rPr>
        <w:t>4</w:t>
      </w:r>
      <w:r>
        <w:rPr>
          <w:lang w:eastAsia="zh-CN"/>
        </w:rPr>
        <w:t xml:space="preserve">) Divide the DCG score of the list of the retrieved results by the </w:t>
      </w:r>
      <w:proofErr w:type="spellStart"/>
      <w:r>
        <w:rPr>
          <w:lang w:eastAsia="zh-CN"/>
        </w:rPr>
        <w:t>iDCG</w:t>
      </w:r>
      <w:proofErr w:type="spellEnd"/>
      <w:r>
        <w:rPr>
          <w:lang w:eastAsia="zh-CN"/>
        </w:rPr>
        <w:t xml:space="preserve"> score. </w:t>
      </w:r>
      <w:r w:rsidR="00414623">
        <w:rPr>
          <w:lang w:eastAsia="zh-CN"/>
        </w:rPr>
        <w:fldChar w:fldCharType="begin"/>
      </w:r>
      <w:r w:rsidR="00F02F3C">
        <w:rPr>
          <w:lang w:eastAsia="zh-CN"/>
        </w:rPr>
        <w:instrText xml:space="preserve"> ADDIN ZOTERO_ITEM CSL_CITATION {"citationID":"qxsdzlva","properties":{"formattedCitation":"[13]","plainCitation":"[13]","noteIndex":0},"citationItems":[{"id":1489,"uris":["http://zotero.org/groups/5283475/items/XZI3M6D8"],"itemData":{"id":1489,"type":"book","call-number":"TK5105.884 .B98 2010","event-place":"Cambridge, Mass","ISBN":"978-0-262-02651-2","note":"OCLC: ocn473652398","number-of-pages":"606","publisher":"MIT Press","publisher-place":"Cambridge, Mass","source":"Library of Congress ISBN","title":"Information retrieval: implementing and evaluating search engines","title-short":"Information retrieval","author":[{"family":"Büttcher","given":"Stefan"},{"family":"Clarke","given":"Charles L. A."},{"family":"Cormack","given":"Gordon V."}],"issued":{"date-parts":[["2010"]]}}}],"schema":"https://github.com/citation-style-language/schema/raw/master/csl-citation.json"} </w:instrText>
      </w:r>
      <w:r w:rsidR="00414623">
        <w:rPr>
          <w:lang w:eastAsia="zh-CN"/>
        </w:rPr>
        <w:fldChar w:fldCharType="separate"/>
      </w:r>
      <w:r w:rsidR="00F02F3C" w:rsidRPr="00F02F3C">
        <w:rPr>
          <w:rFonts w:cs="Linux Libertine"/>
        </w:rPr>
        <w:t>[13]</w:t>
      </w:r>
      <w:r w:rsidR="00414623">
        <w:rPr>
          <w:lang w:eastAsia="zh-CN"/>
        </w:rPr>
        <w:fldChar w:fldCharType="end"/>
      </w:r>
    </w:p>
    <w:p w14:paraId="1B11EE6B" w14:textId="77777777" w:rsidR="00E9247A" w:rsidRDefault="00E9247A" w:rsidP="00E9247A">
      <w:pPr>
        <w:spacing w:line="240" w:lineRule="auto"/>
        <w:rPr>
          <w:lang w:eastAsia="zh-CN"/>
        </w:rPr>
      </w:pPr>
      <w:r>
        <w:rPr>
          <w:rFonts w:hint="eastAsia"/>
          <w:lang w:eastAsia="zh-CN"/>
        </w:rPr>
        <w:t>T</w:t>
      </w:r>
      <w:r>
        <w:rPr>
          <w:lang w:eastAsia="zh-CN"/>
        </w:rPr>
        <w:t>he setting of the current study is as follows:</w:t>
      </w:r>
    </w:p>
    <w:p w14:paraId="19F442FC" w14:textId="77777777" w:rsidR="00E9247A" w:rsidRDefault="00E9247A" w:rsidP="00E9247A">
      <w:pPr>
        <w:spacing w:line="240" w:lineRule="auto"/>
        <w:rPr>
          <w:lang w:eastAsia="zh-CN"/>
        </w:rPr>
      </w:pPr>
      <w:r>
        <w:rPr>
          <w:lang w:eastAsia="zh-CN"/>
        </w:rPr>
        <w:t xml:space="preserve">The function written to calculate the </w:t>
      </w:r>
      <w:proofErr w:type="spellStart"/>
      <w:r>
        <w:rPr>
          <w:lang w:eastAsia="zh-CN"/>
        </w:rPr>
        <w:t>nDCG</w:t>
      </w:r>
      <w:proofErr w:type="spellEnd"/>
      <w:r>
        <w:rPr>
          <w:lang w:eastAsia="zh-CN"/>
        </w:rPr>
        <w:t xml:space="preserve"> score for currently study only consider the top k elements in the list of retrieved results. When evaluation the results of this </w:t>
      </w:r>
      <w:proofErr w:type="gramStart"/>
      <w:r>
        <w:rPr>
          <w:lang w:eastAsia="zh-CN"/>
        </w:rPr>
        <w:t>particular study</w:t>
      </w:r>
      <w:proofErr w:type="gramEnd"/>
      <w:r>
        <w:rPr>
          <w:lang w:eastAsia="zh-CN"/>
        </w:rPr>
        <w:t xml:space="preserve">, k is set to 10. (The metric is thus referred in the result section as nDCG@10). </w:t>
      </w:r>
    </w:p>
    <w:p w14:paraId="4ABA754B" w14:textId="77777777" w:rsidR="00E9247A" w:rsidRDefault="00E9247A" w:rsidP="00E9247A">
      <w:pPr>
        <w:spacing w:line="240" w:lineRule="auto"/>
      </w:pPr>
      <w:r>
        <w:rPr>
          <w:lang w:eastAsia="zh-CN"/>
        </w:rPr>
        <w:t xml:space="preserve">The </w:t>
      </w:r>
      <w:r>
        <w:t>Sørensen–Dice coefficient of the genres is used to compute the gain, which adopts the following formula:</w:t>
      </w:r>
    </w:p>
    <w:p w14:paraId="6E329D7A" w14:textId="77777777" w:rsidR="00E9247A" w:rsidRDefault="00E9247A" w:rsidP="00E9247A">
      <w:pPr>
        <w:spacing w:line="240" w:lineRule="auto"/>
        <w:rPr>
          <w:lang w:eastAsia="zh-CN"/>
        </w:rPr>
      </w:pPr>
      <w:r>
        <w:rPr>
          <w:noProof/>
          <w:lang w:eastAsia="zh-CN"/>
        </w:rPr>
        <w:drawing>
          <wp:inline distT="0" distB="0" distL="0" distR="0" wp14:anchorId="6DCFE539" wp14:editId="5B99BAA2">
            <wp:extent cx="2073598" cy="259200"/>
            <wp:effectExtent l="0" t="0" r="0" b="0"/>
            <wp:docPr id="806699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99063" name="图片 806699063"/>
                    <pic:cNvPicPr/>
                  </pic:nvPicPr>
                  <pic:blipFill>
                    <a:blip r:embed="rId15"/>
                    <a:stretch>
                      <a:fillRect/>
                    </a:stretch>
                  </pic:blipFill>
                  <pic:spPr>
                    <a:xfrm>
                      <a:off x="0" y="0"/>
                      <a:ext cx="2435221" cy="304403"/>
                    </a:xfrm>
                    <a:prstGeom prst="rect">
                      <a:avLst/>
                    </a:prstGeom>
                  </pic:spPr>
                </pic:pic>
              </a:graphicData>
            </a:graphic>
          </wp:inline>
        </w:drawing>
      </w:r>
    </w:p>
    <w:p w14:paraId="26D04C5B" w14:textId="77777777" w:rsidR="00E9247A" w:rsidRDefault="00E9247A" w:rsidP="00E9247A">
      <w:pPr>
        <w:spacing w:line="240" w:lineRule="auto"/>
        <w:rPr>
          <w:lang w:eastAsia="zh-CN"/>
        </w:rPr>
      </w:pPr>
      <w:proofErr w:type="spellStart"/>
      <w:r>
        <w:rPr>
          <w:lang w:eastAsia="zh-CN"/>
        </w:rPr>
        <w:t>G</w:t>
      </w:r>
      <w:r>
        <w:rPr>
          <w:vertAlign w:val="subscript"/>
          <w:lang w:eastAsia="zh-CN"/>
        </w:rPr>
        <w:t>query</w:t>
      </w:r>
      <w:proofErr w:type="spellEnd"/>
      <w:r>
        <w:rPr>
          <w:lang w:eastAsia="zh-CN"/>
        </w:rPr>
        <w:t xml:space="preserve"> refers to the set of genres of the query track.  G</w:t>
      </w:r>
      <w:r>
        <w:rPr>
          <w:vertAlign w:val="subscript"/>
          <w:lang w:eastAsia="zh-CN"/>
        </w:rPr>
        <w:t>i</w:t>
      </w:r>
      <w:r>
        <w:rPr>
          <w:lang w:eastAsia="zh-CN"/>
        </w:rPr>
        <w:t xml:space="preserve"> refers to the set of genres of the track used to calculate the gain. The genre information is obtained from the </w:t>
      </w:r>
      <w:proofErr w:type="spellStart"/>
      <w:r>
        <w:rPr>
          <w:lang w:eastAsia="zh-CN"/>
        </w:rPr>
        <w:t>id_genres_mmsr.tsv</w:t>
      </w:r>
      <w:proofErr w:type="spellEnd"/>
      <w:r>
        <w:rPr>
          <w:lang w:eastAsia="zh-CN"/>
        </w:rPr>
        <w:t xml:space="preserve"> dataset.</w:t>
      </w:r>
    </w:p>
    <w:p w14:paraId="200DFC47" w14:textId="77777777" w:rsidR="00E9247A" w:rsidRDefault="00E9247A" w:rsidP="00E9247A">
      <w:pPr>
        <w:spacing w:line="240" w:lineRule="auto"/>
        <w:rPr>
          <w:lang w:eastAsia="zh-CN"/>
        </w:rPr>
      </w:pPr>
      <w:r>
        <w:rPr>
          <w:rFonts w:hint="eastAsia"/>
          <w:lang w:eastAsia="zh-CN"/>
        </w:rPr>
        <w:t>T</w:t>
      </w:r>
      <w:r>
        <w:rPr>
          <w:lang w:eastAsia="zh-CN"/>
        </w:rPr>
        <w:t xml:space="preserve">he weight to the gain was calculated with inverse logarithm of 2. The formulae adopted by the current study to calculate the </w:t>
      </w:r>
      <w:proofErr w:type="spellStart"/>
      <w:r>
        <w:rPr>
          <w:lang w:eastAsia="zh-CN"/>
        </w:rPr>
        <w:t>nDCG</w:t>
      </w:r>
      <w:proofErr w:type="spellEnd"/>
      <w:r>
        <w:rPr>
          <w:lang w:eastAsia="zh-CN"/>
        </w:rPr>
        <w:t xml:space="preserve"> are the following:</w:t>
      </w:r>
    </w:p>
    <w:p w14:paraId="3A8B4190" w14:textId="6398D8F9" w:rsidR="00DA43F8" w:rsidRDefault="00E9247A" w:rsidP="00E9247A">
      <w:pPr>
        <w:spacing w:line="240" w:lineRule="auto"/>
        <w:rPr>
          <w:lang w:eastAsia="zh-CN"/>
        </w:rPr>
      </w:pPr>
      <w:r>
        <w:rPr>
          <w:rFonts w:hint="eastAsia"/>
          <w:noProof/>
          <w:lang w:eastAsia="zh-CN"/>
        </w:rPr>
        <w:drawing>
          <wp:inline distT="0" distB="0" distL="0" distR="0" wp14:anchorId="3399CD84" wp14:editId="2E6E13AD">
            <wp:extent cx="1411200" cy="741784"/>
            <wp:effectExtent l="0" t="0" r="0" b="0"/>
            <wp:docPr id="33185343" name="图片 2"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343" name="图片 2" descr="图示, 文本&#10;&#10;描述已自动生成"/>
                    <pic:cNvPicPr/>
                  </pic:nvPicPr>
                  <pic:blipFill>
                    <a:blip r:embed="rId16"/>
                    <a:stretch>
                      <a:fillRect/>
                    </a:stretch>
                  </pic:blipFill>
                  <pic:spPr>
                    <a:xfrm>
                      <a:off x="0" y="0"/>
                      <a:ext cx="1562972" cy="821561"/>
                    </a:xfrm>
                    <a:prstGeom prst="rect">
                      <a:avLst/>
                    </a:prstGeom>
                  </pic:spPr>
                </pic:pic>
              </a:graphicData>
            </a:graphic>
          </wp:inline>
        </w:drawing>
      </w:r>
    </w:p>
    <w:p w14:paraId="69127535" w14:textId="0E66E10F" w:rsidR="00011AC3" w:rsidRPr="00A72853" w:rsidRDefault="00011AC3" w:rsidP="00A72853">
      <w:pPr>
        <w:pStyle w:val="AbsHead"/>
        <w:numPr>
          <w:ilvl w:val="0"/>
          <w:numId w:val="34"/>
        </w:numPr>
      </w:pPr>
      <w:r w:rsidRPr="00A72853">
        <w:t xml:space="preserve"> Evaluation</w:t>
      </w:r>
    </w:p>
    <w:p w14:paraId="587B4023" w14:textId="319BDDAC" w:rsidR="00011AC3" w:rsidRPr="00A72853" w:rsidRDefault="00DB1D75" w:rsidP="00A72853">
      <w:pPr>
        <w:spacing w:line="240" w:lineRule="auto"/>
        <w:rPr>
          <w:rFonts w:cs="Linux Libertine"/>
          <w:b/>
          <w:sz w:val="22"/>
        </w:rPr>
      </w:pPr>
      <w:r w:rsidRPr="00A72853">
        <w:rPr>
          <w:rFonts w:cs="Linux Libertine"/>
          <w:b/>
          <w:sz w:val="22"/>
        </w:rPr>
        <w:t>6</w:t>
      </w:r>
      <w:r w:rsidR="00011AC3" w:rsidRPr="00A72853">
        <w:rPr>
          <w:rFonts w:cs="Linux Libertine"/>
          <w:b/>
          <w:sz w:val="22"/>
        </w:rPr>
        <w:t>.1 Accuracy</w:t>
      </w:r>
    </w:p>
    <w:p w14:paraId="4776441C" w14:textId="77777777" w:rsidR="004F5F17" w:rsidRDefault="004F5F17" w:rsidP="00277EBD">
      <w:pPr>
        <w:spacing w:line="240" w:lineRule="auto"/>
      </w:pPr>
    </w:p>
    <w:p w14:paraId="3006780F" w14:textId="5643A3E6" w:rsidR="009F7EA7" w:rsidRDefault="00A72853" w:rsidP="009F7EA7">
      <w:pPr>
        <w:spacing w:line="240" w:lineRule="auto"/>
        <w:rPr>
          <w:color w:val="00B050"/>
        </w:rPr>
      </w:pPr>
      <w:bookmarkStart w:id="1" w:name="_Hlk156941484"/>
      <w:r w:rsidRPr="00A72853">
        <w:rPr>
          <w:color w:val="00B050"/>
        </w:rPr>
        <w:t xml:space="preserve">We obtained the </w:t>
      </w:r>
      <w:r>
        <w:rPr>
          <w:color w:val="00B050"/>
        </w:rPr>
        <w:t xml:space="preserve">highest average precision of 0.4813 calculated over all query tracks using the </w:t>
      </w:r>
      <w:proofErr w:type="spellStart"/>
      <w:r>
        <w:rPr>
          <w:color w:val="00B050"/>
        </w:rPr>
        <w:t>musicnn</w:t>
      </w:r>
      <w:proofErr w:type="spellEnd"/>
      <w:r>
        <w:rPr>
          <w:color w:val="00B050"/>
        </w:rPr>
        <w:t xml:space="preserve"> feature combined the cosine similarity. The worst performing retrieval system based on precision was the early-fusion system combining the textual representation </w:t>
      </w:r>
      <w:proofErr w:type="spellStart"/>
      <w:r>
        <w:rPr>
          <w:color w:val="00B050"/>
        </w:rPr>
        <w:t>bert</w:t>
      </w:r>
      <w:proofErr w:type="spellEnd"/>
      <w:r>
        <w:rPr>
          <w:color w:val="00B050"/>
        </w:rPr>
        <w:t xml:space="preserve"> with the audio feature </w:t>
      </w:r>
      <w:proofErr w:type="spellStart"/>
      <w:r>
        <w:rPr>
          <w:color w:val="00B050"/>
        </w:rPr>
        <w:t>musicnn</w:t>
      </w:r>
      <w:proofErr w:type="spellEnd"/>
      <w:r>
        <w:rPr>
          <w:color w:val="00B050"/>
        </w:rPr>
        <w:t xml:space="preserve"> only </w:t>
      </w:r>
      <w:proofErr w:type="spellStart"/>
      <w:r>
        <w:rPr>
          <w:color w:val="00B050"/>
        </w:rPr>
        <w:t>achiving</w:t>
      </w:r>
      <w:proofErr w:type="spellEnd"/>
      <w:r>
        <w:rPr>
          <w:color w:val="00B050"/>
        </w:rPr>
        <w:t xml:space="preserve"> a precision of </w:t>
      </w:r>
      <w:r w:rsidR="009F7EA7" w:rsidRPr="009F7EA7">
        <w:rPr>
          <w:color w:val="00B050"/>
        </w:rPr>
        <w:t>0.3202</w:t>
      </w:r>
      <w:r w:rsidR="009F7EA7">
        <w:rPr>
          <w:color w:val="00B050"/>
        </w:rPr>
        <w:t>.</w:t>
      </w:r>
    </w:p>
    <w:p w14:paraId="4B176198" w14:textId="77777777" w:rsidR="009F7EA7" w:rsidRDefault="009F7EA7" w:rsidP="009F7EA7">
      <w:pPr>
        <w:spacing w:line="240" w:lineRule="auto"/>
        <w:rPr>
          <w:color w:val="00B050"/>
        </w:rPr>
      </w:pPr>
    </w:p>
    <w:p w14:paraId="53801326" w14:textId="3B633D64" w:rsidR="009F7EA7" w:rsidRPr="009F7EA7" w:rsidRDefault="009F7EA7" w:rsidP="009F7EA7">
      <w:pPr>
        <w:spacing w:line="240" w:lineRule="auto"/>
        <w:rPr>
          <w:color w:val="00B050"/>
        </w:rPr>
      </w:pPr>
      <w:r>
        <w:rPr>
          <w:color w:val="00B050"/>
        </w:rPr>
        <w:t xml:space="preserve">We received the highest average recall computed over all query tracks again using the </w:t>
      </w:r>
      <w:proofErr w:type="spellStart"/>
      <w:r>
        <w:rPr>
          <w:color w:val="00B050"/>
        </w:rPr>
        <w:t>musicnn</w:t>
      </w:r>
      <w:proofErr w:type="spellEnd"/>
      <w:r>
        <w:rPr>
          <w:color w:val="00B050"/>
        </w:rPr>
        <w:t xml:space="preserve"> dataset in combination with cosine similarity which was </w:t>
      </w:r>
      <w:r w:rsidRPr="009F7EA7">
        <w:rPr>
          <w:color w:val="00B050"/>
        </w:rPr>
        <w:t>0.0022</w:t>
      </w:r>
      <w:r>
        <w:rPr>
          <w:color w:val="00B050"/>
        </w:rPr>
        <w:t xml:space="preserve">. Both early and late fusion obtained the lowest recall of only </w:t>
      </w:r>
      <w:r w:rsidRPr="009F7EA7">
        <w:rPr>
          <w:color w:val="00B050"/>
        </w:rPr>
        <w:t>0.0009</w:t>
      </w:r>
      <w:r>
        <w:rPr>
          <w:color w:val="00B050"/>
        </w:rPr>
        <w:t>.</w:t>
      </w:r>
    </w:p>
    <w:bookmarkEnd w:id="1"/>
    <w:p w14:paraId="5674876A" w14:textId="736B73D7" w:rsidR="009F7EA7" w:rsidRPr="009F7EA7" w:rsidRDefault="009F7EA7" w:rsidP="009F7EA7">
      <w:pPr>
        <w:spacing w:line="240" w:lineRule="auto"/>
        <w:rPr>
          <w:color w:val="00B050"/>
        </w:rPr>
      </w:pPr>
    </w:p>
    <w:p w14:paraId="1B3FB3D2" w14:textId="0338A168" w:rsidR="00A72853" w:rsidRPr="00A72853" w:rsidRDefault="00A72853" w:rsidP="00277EBD">
      <w:pPr>
        <w:spacing w:line="240" w:lineRule="auto"/>
        <w:rPr>
          <w:color w:val="00B050"/>
        </w:rPr>
      </w:pPr>
    </w:p>
    <w:p w14:paraId="5864AFAB" w14:textId="77777777" w:rsidR="00E17C6F" w:rsidRDefault="00E17C6F" w:rsidP="00E17C6F">
      <w:pPr>
        <w:keepNext/>
        <w:spacing w:line="240" w:lineRule="auto"/>
      </w:pPr>
      <w:r>
        <w:rPr>
          <w:noProof/>
        </w:rPr>
        <w:drawing>
          <wp:inline distT="0" distB="0" distL="0" distR="0" wp14:anchorId="250C0C3F" wp14:editId="7C696DF1">
            <wp:extent cx="3048000" cy="2324100"/>
            <wp:effectExtent l="0" t="0" r="0" b="0"/>
            <wp:docPr id="1213845850" name="Grafik 1" descr="Ein Bild, das Text,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45850" name="Grafik 1" descr="Ein Bild, das Text, Diagramm, Screensho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324100"/>
                    </a:xfrm>
                    <a:prstGeom prst="rect">
                      <a:avLst/>
                    </a:prstGeom>
                    <a:noFill/>
                    <a:ln>
                      <a:noFill/>
                    </a:ln>
                  </pic:spPr>
                </pic:pic>
              </a:graphicData>
            </a:graphic>
          </wp:inline>
        </w:drawing>
      </w:r>
    </w:p>
    <w:p w14:paraId="5F9A28FC" w14:textId="7E9AD644" w:rsidR="00E17C6F" w:rsidRDefault="00E17C6F" w:rsidP="00E17C6F">
      <w:pPr>
        <w:pStyle w:val="Beschriftung"/>
      </w:pPr>
      <w:r>
        <w:t xml:space="preserve">Figure </w:t>
      </w:r>
      <w:r>
        <w:fldChar w:fldCharType="begin"/>
      </w:r>
      <w:r>
        <w:instrText xml:space="preserve"> SEQ Figure \* ARABIC </w:instrText>
      </w:r>
      <w:r>
        <w:fldChar w:fldCharType="separate"/>
      </w:r>
      <w:r>
        <w:rPr>
          <w:noProof/>
        </w:rPr>
        <w:t>1</w:t>
      </w:r>
      <w:r>
        <w:fldChar w:fldCharType="end"/>
      </w:r>
      <w:r>
        <w:rPr>
          <w:noProof/>
        </w:rPr>
        <w:t>:</w:t>
      </w:r>
      <w:r w:rsidRPr="00BA08B4">
        <w:rPr>
          <w:noProof/>
        </w:rPr>
        <w:t xml:space="preserve"> Precision-Recall Plot</w:t>
      </w:r>
      <w:r>
        <w:rPr>
          <w:noProof/>
        </w:rPr>
        <w:t xml:space="preserve"> of text, audio and video based systems</w:t>
      </w:r>
    </w:p>
    <w:p w14:paraId="597406FF" w14:textId="77777777" w:rsidR="00E17C6F" w:rsidRDefault="00E17C6F" w:rsidP="00277EBD">
      <w:pPr>
        <w:spacing w:line="240" w:lineRule="auto"/>
      </w:pPr>
    </w:p>
    <w:p w14:paraId="1C2BEFCF" w14:textId="42B84190" w:rsidR="00480ED3" w:rsidRDefault="00E827B4" w:rsidP="00480ED3">
      <w:pPr>
        <w:keepNext/>
        <w:spacing w:line="240" w:lineRule="auto"/>
        <w:jc w:val="left"/>
      </w:pPr>
      <w:r>
        <w:t xml:space="preserve">Here we can see the Precision-Recall </w:t>
      </w:r>
      <w:r w:rsidR="00E17C6F">
        <w:t>Plot of the text-based audio-based and video-based retrieval systems</w:t>
      </w:r>
      <w:r>
        <w:t xml:space="preserve"> when varying the number of retrieved tracks between 1 and 100. To make this plot we used a sample of 100 query tracks and calculated the average precision and recall for each number of k. </w:t>
      </w:r>
    </w:p>
    <w:p w14:paraId="4756AF54" w14:textId="77777777" w:rsidR="00E827B4" w:rsidRDefault="00E827B4" w:rsidP="00480ED3">
      <w:pPr>
        <w:keepNext/>
        <w:spacing w:line="240" w:lineRule="auto"/>
        <w:jc w:val="left"/>
      </w:pPr>
    </w:p>
    <w:p w14:paraId="3481A2F5" w14:textId="3802DCF1" w:rsidR="00A10431" w:rsidRPr="00A72853" w:rsidRDefault="00A10431" w:rsidP="00A10431">
      <w:pPr>
        <w:spacing w:line="240" w:lineRule="auto"/>
        <w:rPr>
          <w:rFonts w:cs="Linux Libertine"/>
          <w:b/>
          <w:sz w:val="22"/>
        </w:rPr>
      </w:pPr>
      <w:bookmarkStart w:id="2" w:name="_Hlk156941751"/>
      <w:r w:rsidRPr="00A72853">
        <w:rPr>
          <w:rFonts w:cs="Linux Libertine"/>
          <w:b/>
          <w:sz w:val="22"/>
        </w:rPr>
        <w:t>6.</w:t>
      </w:r>
      <w:r>
        <w:rPr>
          <w:rFonts w:cs="Linux Libertine"/>
          <w:b/>
          <w:sz w:val="22"/>
        </w:rPr>
        <w:t>2</w:t>
      </w:r>
      <w:r w:rsidRPr="00A72853">
        <w:rPr>
          <w:rFonts w:cs="Linux Libertine"/>
          <w:b/>
          <w:sz w:val="22"/>
        </w:rPr>
        <w:t xml:space="preserve"> </w:t>
      </w:r>
      <w:r>
        <w:rPr>
          <w:rFonts w:cs="Linux Libertine"/>
          <w:b/>
          <w:sz w:val="22"/>
        </w:rPr>
        <w:t>Genre Diversity@10</w:t>
      </w:r>
    </w:p>
    <w:p w14:paraId="22D02D93" w14:textId="77777777" w:rsidR="00A10431" w:rsidRDefault="00A10431" w:rsidP="00480ED3">
      <w:pPr>
        <w:keepNext/>
        <w:spacing w:line="240" w:lineRule="auto"/>
        <w:jc w:val="left"/>
      </w:pPr>
    </w:p>
    <w:p w14:paraId="55B72AF3" w14:textId="69AA9B6D" w:rsidR="00A10431" w:rsidRPr="00CD77D8" w:rsidRDefault="00A10431" w:rsidP="00CD77D8">
      <w:pPr>
        <w:spacing w:line="240" w:lineRule="auto"/>
        <w:rPr>
          <w:color w:val="00B050"/>
        </w:rPr>
      </w:pPr>
      <w:r w:rsidRPr="00CD77D8">
        <w:rPr>
          <w:color w:val="00B050"/>
        </w:rPr>
        <w:t>The diversity formula is based on Shannon’s entropy which we</w:t>
      </w:r>
      <w:r w:rsidRPr="00CD77D8">
        <w:rPr>
          <w:color w:val="00B050"/>
        </w:rPr>
        <w:br/>
        <w:t xml:space="preserve">would like to maximize this is equivalent to minimizing its negative. Consequently, a smaller diversity score indicates a more diverse retrieved list. </w:t>
      </w:r>
      <w:r w:rsidR="00040748" w:rsidRPr="00CD77D8">
        <w:rPr>
          <w:color w:val="00B050"/>
        </w:rPr>
        <w:t xml:space="preserve">We obtained the lowest diversity score of 4.7048 again using the </w:t>
      </w:r>
      <w:proofErr w:type="spellStart"/>
      <w:r w:rsidR="00040748" w:rsidRPr="00CD77D8">
        <w:rPr>
          <w:color w:val="00B050"/>
        </w:rPr>
        <w:t>musicnn</w:t>
      </w:r>
      <w:proofErr w:type="spellEnd"/>
      <w:r w:rsidR="00040748" w:rsidRPr="00CD77D8">
        <w:rPr>
          <w:color w:val="00B050"/>
        </w:rPr>
        <w:t xml:space="preserve"> representation. The highest score of 5.0797 was retrieved using the late fusion technique </w:t>
      </w:r>
      <w:r w:rsidR="00CD77D8" w:rsidRPr="00CD77D8">
        <w:rPr>
          <w:color w:val="00B050"/>
        </w:rPr>
        <w:t>using BERT</w:t>
      </w:r>
      <w:r w:rsidR="00040748" w:rsidRPr="00CD77D8">
        <w:rPr>
          <w:color w:val="00B050"/>
        </w:rPr>
        <w:t xml:space="preserve"> and </w:t>
      </w:r>
      <w:proofErr w:type="spellStart"/>
      <w:r w:rsidR="00040748" w:rsidRPr="00CD77D8">
        <w:rPr>
          <w:color w:val="00B050"/>
        </w:rPr>
        <w:t>musicnn</w:t>
      </w:r>
      <w:proofErr w:type="spellEnd"/>
      <w:r w:rsidR="00040748" w:rsidRPr="00CD77D8">
        <w:rPr>
          <w:color w:val="00B050"/>
        </w:rPr>
        <w:t xml:space="preserve"> as features. </w:t>
      </w:r>
      <w:r w:rsidR="00CD77D8" w:rsidRPr="00CD77D8">
        <w:rPr>
          <w:color w:val="00B050"/>
        </w:rPr>
        <w:t xml:space="preserve">This could be interpreted that BERT and is a powerful embedding system that led to retrieving tracks more </w:t>
      </w:r>
      <w:proofErr w:type="gramStart"/>
      <w:r w:rsidR="00CD77D8" w:rsidRPr="00CD77D8">
        <w:rPr>
          <w:color w:val="00B050"/>
        </w:rPr>
        <w:t>similar to</w:t>
      </w:r>
      <w:proofErr w:type="gramEnd"/>
      <w:r w:rsidR="00CD77D8" w:rsidRPr="00CD77D8">
        <w:rPr>
          <w:color w:val="00B050"/>
        </w:rPr>
        <w:t xml:space="preserve"> the query track and therefore very small genre diversity has resulted.</w:t>
      </w:r>
    </w:p>
    <w:bookmarkEnd w:id="2"/>
    <w:p w14:paraId="296E902F" w14:textId="77777777" w:rsidR="00A10431" w:rsidRDefault="00A10431" w:rsidP="00480ED3">
      <w:pPr>
        <w:keepNext/>
        <w:spacing w:line="240" w:lineRule="auto"/>
        <w:jc w:val="left"/>
      </w:pPr>
    </w:p>
    <w:p w14:paraId="7B66DD70" w14:textId="77777777" w:rsidR="00A10431" w:rsidRDefault="00A10431" w:rsidP="00480ED3">
      <w:pPr>
        <w:keepNext/>
        <w:spacing w:line="240" w:lineRule="auto"/>
        <w:jc w:val="left"/>
      </w:pPr>
    </w:p>
    <w:p w14:paraId="4A9D37DB" w14:textId="7E6BCBAF" w:rsidR="0081514A" w:rsidRPr="00A72853" w:rsidRDefault="008F5A27" w:rsidP="00A72853">
      <w:pPr>
        <w:spacing w:line="240" w:lineRule="auto"/>
        <w:rPr>
          <w:rFonts w:cs="Linux Libertine"/>
          <w:b/>
          <w:sz w:val="22"/>
        </w:rPr>
      </w:pPr>
      <w:bookmarkStart w:id="3" w:name="_Hlk156941778"/>
      <w:r w:rsidRPr="00A72853">
        <w:rPr>
          <w:rFonts w:cs="Linux Libertine"/>
          <w:b/>
          <w:sz w:val="22"/>
        </w:rPr>
        <w:t>6.3 Genre Coverage</w:t>
      </w:r>
      <w:r w:rsidR="0081514A" w:rsidRPr="00A72853">
        <w:rPr>
          <w:rFonts w:cs="Linux Libertine"/>
          <w:b/>
          <w:sz w:val="22"/>
        </w:rPr>
        <w:t>@10</w:t>
      </w:r>
    </w:p>
    <w:p w14:paraId="67B8ED67" w14:textId="27DF5B39" w:rsidR="00210083" w:rsidRPr="00210083" w:rsidRDefault="0081514A" w:rsidP="000F4A95">
      <w:pPr>
        <w:spacing w:line="240" w:lineRule="auto"/>
        <w:rPr>
          <w:color w:val="00B050"/>
        </w:rPr>
      </w:pPr>
      <w:r w:rsidRPr="00210083">
        <w:rPr>
          <w:color w:val="00B050"/>
        </w:rPr>
        <w:t xml:space="preserve">The next result section was concerned with the genre coverage@10 score. As mentioned in the methodology section, genre coverage </w:t>
      </w:r>
      <w:r w:rsidR="00037F92" w:rsidRPr="00210083">
        <w:rPr>
          <w:color w:val="00B050"/>
        </w:rPr>
        <w:t xml:space="preserve">assesses the proportion of unique genres covered in the retrieved list. Therefore, a higher genre coverage@10 score indicates a more diverse retrieved list. As can be seen from table 1, </w:t>
      </w:r>
      <w:r w:rsidR="00210083" w:rsidRPr="00210083">
        <w:rPr>
          <w:color w:val="00B050"/>
        </w:rPr>
        <w:t>the highest genre coverage@10 score could be obtained with the audio-based retrieval system using the “</w:t>
      </w:r>
      <w:proofErr w:type="spellStart"/>
      <w:r w:rsidR="00210083" w:rsidRPr="00210083">
        <w:rPr>
          <w:color w:val="00B050"/>
        </w:rPr>
        <w:t>musicnn</w:t>
      </w:r>
      <w:proofErr w:type="spellEnd"/>
      <w:r w:rsidR="00210083" w:rsidRPr="00210083">
        <w:rPr>
          <w:color w:val="00B050"/>
        </w:rPr>
        <w:t>” representation. Considering all implemented systems, the genre coverage only differs slightly. It ranges between 0.0343 and 0.0383. The lowest score was obtained using the text-based “</w:t>
      </w:r>
      <w:proofErr w:type="spellStart"/>
      <w:r w:rsidR="00210083" w:rsidRPr="00210083">
        <w:rPr>
          <w:color w:val="00B050"/>
        </w:rPr>
        <w:t>bert</w:t>
      </w:r>
      <w:proofErr w:type="spellEnd"/>
      <w:r w:rsidR="00210083" w:rsidRPr="00210083">
        <w:rPr>
          <w:color w:val="00B050"/>
        </w:rPr>
        <w:t>” representation.</w:t>
      </w:r>
    </w:p>
    <w:bookmarkEnd w:id="3"/>
    <w:p w14:paraId="191E09DB" w14:textId="77777777" w:rsidR="00210083" w:rsidRDefault="00210083" w:rsidP="000F4A95">
      <w:pPr>
        <w:spacing w:line="240" w:lineRule="auto"/>
        <w:rPr>
          <w:color w:val="00B050"/>
        </w:rPr>
      </w:pPr>
    </w:p>
    <w:p w14:paraId="10D5970F" w14:textId="77777777" w:rsidR="00040748" w:rsidRPr="00210083" w:rsidRDefault="00040748" w:rsidP="000F4A95">
      <w:pPr>
        <w:spacing w:line="240" w:lineRule="auto"/>
        <w:rPr>
          <w:color w:val="00B050"/>
        </w:rPr>
      </w:pPr>
    </w:p>
    <w:p w14:paraId="485DBB33" w14:textId="21B14D8A" w:rsidR="00E20BD4" w:rsidRPr="00A72853" w:rsidRDefault="00E20BD4" w:rsidP="00A72853">
      <w:pPr>
        <w:spacing w:line="240" w:lineRule="auto"/>
        <w:rPr>
          <w:rFonts w:cs="Linux Libertine"/>
          <w:b/>
          <w:sz w:val="22"/>
        </w:rPr>
      </w:pPr>
      <w:bookmarkStart w:id="4" w:name="_Hlk156941812"/>
      <w:r w:rsidRPr="00A72853">
        <w:rPr>
          <w:rFonts w:cs="Linux Libertine"/>
          <w:b/>
          <w:sz w:val="22"/>
        </w:rPr>
        <w:t>6.4 nDCG@10</w:t>
      </w:r>
    </w:p>
    <w:p w14:paraId="521D1613" w14:textId="77777777" w:rsidR="009F7EA7" w:rsidRDefault="0061742E" w:rsidP="004B6630">
      <w:pPr>
        <w:spacing w:line="240" w:lineRule="auto"/>
      </w:pPr>
      <w:r>
        <w:rPr>
          <w:rFonts w:hint="eastAsia"/>
        </w:rPr>
        <w:t>N</w:t>
      </w:r>
      <w:r>
        <w:t xml:space="preserve">ow </w:t>
      </w:r>
      <w:r w:rsidR="00AE6B36">
        <w:t xml:space="preserve">let us shift </w:t>
      </w:r>
      <w:r>
        <w:t xml:space="preserve">our focus </w:t>
      </w:r>
      <w:r w:rsidR="00474644">
        <w:t>to the results concerning the</w:t>
      </w:r>
      <w:r>
        <w:t xml:space="preserve"> nDCG@10</w:t>
      </w:r>
      <w:r w:rsidR="0081514A">
        <w:t xml:space="preserve"> score</w:t>
      </w:r>
      <w:r w:rsidR="00AE6B36">
        <w:t xml:space="preserve">. As mentioned in the methodology section, a larger nDCG@10 score indicates a better performance of the retrieval system as the lists obtained from the results are more </w:t>
      </w:r>
      <w:proofErr w:type="gramStart"/>
      <w:r w:rsidR="00AE6B36">
        <w:t>similar to</w:t>
      </w:r>
      <w:proofErr w:type="gramEnd"/>
      <w:r w:rsidR="00AE6B36">
        <w:t xml:space="preserve"> their ideal counterparts when ranking is taken into account. </w:t>
      </w:r>
    </w:p>
    <w:p w14:paraId="229F00B4" w14:textId="77777777" w:rsidR="009F7EA7" w:rsidRDefault="009F7EA7" w:rsidP="004B6630">
      <w:pPr>
        <w:spacing w:line="240" w:lineRule="auto"/>
      </w:pPr>
    </w:p>
    <w:p w14:paraId="2FC389D9" w14:textId="66F3E6B6" w:rsidR="009F7EA7" w:rsidRPr="009F7EA7" w:rsidRDefault="009F7EA7" w:rsidP="004B6630">
      <w:pPr>
        <w:spacing w:line="240" w:lineRule="auto"/>
        <w:rPr>
          <w:color w:val="FF0000"/>
        </w:rPr>
      </w:pPr>
      <w:r>
        <w:rPr>
          <w:color w:val="FF0000"/>
        </w:rPr>
        <w:lastRenderedPageBreak/>
        <w:t xml:space="preserve">TODO Li: Add short evaluation of </w:t>
      </w:r>
      <w:proofErr w:type="spellStart"/>
      <w:r>
        <w:rPr>
          <w:color w:val="FF0000"/>
        </w:rPr>
        <w:t>nDCG</w:t>
      </w:r>
      <w:proofErr w:type="spellEnd"/>
      <w:r>
        <w:rPr>
          <w:color w:val="FF0000"/>
        </w:rPr>
        <w:t xml:space="preserve"> over all possible </w:t>
      </w:r>
      <w:proofErr w:type="gramStart"/>
      <w:r>
        <w:rPr>
          <w:color w:val="FF0000"/>
        </w:rPr>
        <w:t>query  tracks</w:t>
      </w:r>
      <w:proofErr w:type="gramEnd"/>
      <w:r>
        <w:rPr>
          <w:color w:val="FF0000"/>
        </w:rPr>
        <w:t>!</w:t>
      </w:r>
    </w:p>
    <w:bookmarkEnd w:id="4"/>
    <w:p w14:paraId="192E24FC" w14:textId="77777777" w:rsidR="009F7EA7" w:rsidRDefault="009F7EA7" w:rsidP="004B6630">
      <w:pPr>
        <w:spacing w:line="240" w:lineRule="auto"/>
      </w:pPr>
    </w:p>
    <w:p w14:paraId="498D8759" w14:textId="3B548FF0" w:rsidR="009F7EA7" w:rsidRPr="00E9548F" w:rsidRDefault="009F7EA7" w:rsidP="009F7EA7">
      <w:pPr>
        <w:pStyle w:val="AbsHead"/>
        <w:numPr>
          <w:ilvl w:val="0"/>
          <w:numId w:val="34"/>
        </w:numPr>
        <w:rPr>
          <w:color w:val="00B050"/>
        </w:rPr>
      </w:pPr>
      <w:bookmarkStart w:id="5" w:name="_Hlk156941831"/>
      <w:r w:rsidRPr="00E9548F">
        <w:rPr>
          <w:color w:val="00B050"/>
        </w:rPr>
        <w:t>Conclusion</w:t>
      </w:r>
    </w:p>
    <w:p w14:paraId="6FFAA460" w14:textId="56284157" w:rsidR="009F7EA7" w:rsidRPr="00E9548F" w:rsidRDefault="00CD77D8" w:rsidP="00CD77D8">
      <w:pPr>
        <w:rPr>
          <w:color w:val="00B050"/>
          <w:lang w:val="en-GB"/>
        </w:rPr>
      </w:pPr>
      <w:r w:rsidRPr="00E9548F">
        <w:rPr>
          <w:color w:val="00B050"/>
          <w:lang w:val="en-GB"/>
        </w:rPr>
        <w:t xml:space="preserve">The results of the evaluation metrics show that the retrieval system using the </w:t>
      </w:r>
      <w:proofErr w:type="spellStart"/>
      <w:r w:rsidRPr="00E9548F">
        <w:rPr>
          <w:color w:val="00B050"/>
          <w:lang w:val="en-GB"/>
        </w:rPr>
        <w:t>musicnn</w:t>
      </w:r>
      <w:proofErr w:type="spellEnd"/>
      <w:r w:rsidRPr="00E9548F">
        <w:rPr>
          <w:color w:val="00B050"/>
          <w:lang w:val="en-GB"/>
        </w:rPr>
        <w:t xml:space="preserve"> dataset which includes features created with the help of deep neural networks in combination with cosine similarity achieved the best score for all metrics. </w:t>
      </w:r>
    </w:p>
    <w:p w14:paraId="73272290" w14:textId="77777777" w:rsidR="009F7EA7" w:rsidRPr="00E9548F" w:rsidRDefault="009F7EA7" w:rsidP="004B6630">
      <w:pPr>
        <w:spacing w:line="240" w:lineRule="auto"/>
        <w:rPr>
          <w:color w:val="00B050"/>
        </w:rPr>
      </w:pPr>
    </w:p>
    <w:p w14:paraId="7498D22C" w14:textId="28A9B137" w:rsidR="00CD77D8" w:rsidRPr="00E9548F" w:rsidRDefault="00CD77D8" w:rsidP="00CD77D8">
      <w:pPr>
        <w:rPr>
          <w:color w:val="00B050"/>
          <w:lang w:val="en-GB"/>
        </w:rPr>
      </w:pPr>
      <w:r w:rsidRPr="00E9548F">
        <w:rPr>
          <w:color w:val="00B050"/>
          <w:lang w:val="en-GB"/>
        </w:rPr>
        <w:t>We already expected that one of the audio-based representations would perform best in terms of precision and recall, as these metrics are measured against the same genres and usually the assignment to music genres is not based on text or music video features but on audio features.</w:t>
      </w:r>
      <w:r w:rsidR="00E9548F" w:rsidRPr="00E9548F">
        <w:rPr>
          <w:color w:val="00B050"/>
          <w:lang w:val="en-GB"/>
        </w:rPr>
        <w:t xml:space="preserve"> We also note that combining the best performing audio feature with a textual feature using an early fusion technique lowered precision and recall immensely. </w:t>
      </w:r>
    </w:p>
    <w:bookmarkEnd w:id="5"/>
    <w:p w14:paraId="41FDEC69" w14:textId="77777777" w:rsidR="009F7EA7" w:rsidRDefault="009F7EA7" w:rsidP="004B6630">
      <w:pPr>
        <w:spacing w:line="240" w:lineRule="auto"/>
      </w:pPr>
    </w:p>
    <w:p w14:paraId="4D3E441B" w14:textId="4BC5EDD5" w:rsidR="00CD77D8" w:rsidRDefault="00CD77D8" w:rsidP="004B6630">
      <w:pPr>
        <w:spacing w:line="240" w:lineRule="auto"/>
      </w:pPr>
    </w:p>
    <w:p w14:paraId="2B338008" w14:textId="77777777" w:rsidR="00CD77D8" w:rsidRDefault="00CD77D8" w:rsidP="004B6630">
      <w:pPr>
        <w:spacing w:line="240" w:lineRule="auto"/>
      </w:pPr>
    </w:p>
    <w:p w14:paraId="73606B0F" w14:textId="77777777" w:rsidR="00CD77D8" w:rsidRDefault="00CD77D8" w:rsidP="004B6630">
      <w:pPr>
        <w:spacing w:line="240" w:lineRule="auto"/>
      </w:pPr>
    </w:p>
    <w:p w14:paraId="14920A5F" w14:textId="48EABC14" w:rsidR="00FE7295" w:rsidRPr="004B6630" w:rsidRDefault="004B6630" w:rsidP="004B6630">
      <w:pPr>
        <w:spacing w:line="240" w:lineRule="auto"/>
        <w:rPr>
          <w:rFonts w:ascii="Microsoft YaHei" w:eastAsia="Microsoft YaHei" w:hAnsi="Microsoft YaHei" w:cs="Microsoft YaHei"/>
          <w:lang w:eastAsia="zh-CN"/>
        </w:rPr>
        <w:sectPr w:rsidR="00FE7295" w:rsidRPr="004B6630" w:rsidSect="00C86257">
          <w:endnotePr>
            <w:numFmt w:val="decimal"/>
          </w:endnotePr>
          <w:type w:val="continuous"/>
          <w:pgSz w:w="12240" w:h="15840" w:code="9"/>
          <w:pgMar w:top="1500" w:right="1080" w:bottom="1600" w:left="1080" w:header="1080" w:footer="1080" w:gutter="0"/>
          <w:pgNumType w:start="1"/>
          <w:cols w:num="2" w:space="480"/>
          <w:titlePg/>
          <w:docGrid w:linePitch="360"/>
        </w:sectPr>
      </w:pPr>
      <w:r>
        <w:t xml:space="preserve">   </w:t>
      </w:r>
      <w:r>
        <w:rPr>
          <w:rFonts w:hint="eastAsia"/>
          <w:lang w:eastAsia="zh-CN"/>
        </w:rPr>
        <w:t xml:space="preserve"> </w:t>
      </w:r>
      <w:r>
        <w:rPr>
          <w:lang w:eastAsia="zh-CN"/>
        </w:rPr>
        <w:t xml:space="preserve">   </w:t>
      </w:r>
    </w:p>
    <w:p w14:paraId="6AE537DC" w14:textId="77777777" w:rsidR="00B33E38" w:rsidRPr="00B33E38" w:rsidRDefault="00B33E38" w:rsidP="00B33E38">
      <w:pPr>
        <w:pStyle w:val="StandardWeb"/>
        <w:spacing w:before="0" w:beforeAutospacing="0" w:after="0" w:afterAutospacing="0" w:line="240" w:lineRule="auto"/>
        <w:textAlignment w:val="baseline"/>
        <w:rPr>
          <w:rFonts w:ascii="Arial" w:hAnsi="Arial" w:cs="Arial"/>
          <w:color w:val="C00000"/>
          <w:sz w:val="22"/>
        </w:rPr>
      </w:pPr>
      <w:r w:rsidRPr="00B33E38">
        <w:rPr>
          <w:rFonts w:ascii="Arial" w:hAnsi="Arial" w:cs="Arial"/>
          <w:color w:val="C00000"/>
          <w:sz w:val="22"/>
        </w:rPr>
        <w:lastRenderedPageBreak/>
        <w:t xml:space="preserve">The tables in the appendix are way too large. Consider using a tabular environment in </w:t>
      </w:r>
      <w:proofErr w:type="gramStart"/>
      <w:r w:rsidRPr="00B33E38">
        <w:rPr>
          <w:rFonts w:ascii="Arial" w:hAnsi="Arial" w:cs="Arial"/>
          <w:color w:val="C00000"/>
          <w:sz w:val="22"/>
        </w:rPr>
        <w:t>LaTeX</w:t>
      </w:r>
      <w:proofErr w:type="gramEnd"/>
    </w:p>
    <w:p w14:paraId="11B2C3C3" w14:textId="77777777" w:rsidR="00011AC3" w:rsidRDefault="00011AC3" w:rsidP="00426F2C">
      <w:pPr>
        <w:spacing w:line="240" w:lineRule="auto"/>
        <w:jc w:val="left"/>
      </w:pPr>
    </w:p>
    <w:p w14:paraId="46AFC57B" w14:textId="72D06149" w:rsidR="00277EBD" w:rsidRDefault="0042255E" w:rsidP="00210083">
      <w:pPr>
        <w:pStyle w:val="AckHead"/>
      </w:pPr>
      <w:r>
        <w:t>Results</w:t>
      </w:r>
      <w:r w:rsidR="00834932">
        <w:t xml:space="preserve"> (rounded to 5 digits)</w:t>
      </w:r>
    </w:p>
    <w:p w14:paraId="31AE9F82" w14:textId="3751404E" w:rsidR="00DD2357" w:rsidRDefault="00DD2357" w:rsidP="00210083">
      <w:pPr>
        <w:pStyle w:val="AckHead"/>
      </w:pPr>
      <w:r>
        <w:t>Query Track</w:t>
      </w:r>
      <w:r w:rsidR="00F45E82">
        <w:t xml:space="preserve"> </w:t>
      </w:r>
      <w:r>
        <w:t xml:space="preserve">1: Love Me by </w:t>
      </w:r>
      <w:proofErr w:type="gramStart"/>
      <w:r>
        <w:t>The</w:t>
      </w:r>
      <w:proofErr w:type="gramEnd"/>
      <w:r>
        <w:t xml:space="preserve"> 1975</w:t>
      </w:r>
    </w:p>
    <w:p w14:paraId="6E0D5E86" w14:textId="4FF50889" w:rsidR="0042255E" w:rsidRPr="0042255E" w:rsidRDefault="0042255E" w:rsidP="00E17C6F">
      <w:pPr>
        <w:pStyle w:val="Beschriftung"/>
      </w:pPr>
      <w:bookmarkStart w:id="6" w:name="_Toc153276164"/>
      <w:bookmarkStart w:id="7" w:name="_Toc153289103"/>
      <w:r w:rsidRPr="0042255E">
        <w:t xml:space="preserve">Table </w:t>
      </w:r>
      <w:r w:rsidRPr="0042255E">
        <w:fldChar w:fldCharType="begin"/>
      </w:r>
      <w:r w:rsidRPr="0042255E">
        <w:instrText xml:space="preserve"> SEQ Table \* ARABIC </w:instrText>
      </w:r>
      <w:r w:rsidRPr="0042255E">
        <w:fldChar w:fldCharType="separate"/>
      </w:r>
      <w:r>
        <w:rPr>
          <w:noProof/>
        </w:rPr>
        <w:t>1</w:t>
      </w:r>
      <w:r w:rsidRPr="0042255E">
        <w:fldChar w:fldCharType="end"/>
      </w:r>
      <w:r w:rsidRPr="0042255E">
        <w:t>: Evaluation Results Track 1</w:t>
      </w:r>
      <w:bookmarkEnd w:id="6"/>
      <w:bookmarkEnd w:id="7"/>
    </w:p>
    <w:tbl>
      <w:tblPr>
        <w:tblStyle w:val="EinfacheTabelle2"/>
        <w:tblW w:w="13333" w:type="dxa"/>
        <w:tblLayout w:type="fixed"/>
        <w:tblLook w:val="04A0" w:firstRow="1" w:lastRow="0" w:firstColumn="1" w:lastColumn="0" w:noHBand="0" w:noVBand="1"/>
      </w:tblPr>
      <w:tblGrid>
        <w:gridCol w:w="2552"/>
        <w:gridCol w:w="1984"/>
        <w:gridCol w:w="1701"/>
        <w:gridCol w:w="2268"/>
        <w:gridCol w:w="2268"/>
        <w:gridCol w:w="2560"/>
      </w:tblGrid>
      <w:tr w:rsidR="00824BCB" w14:paraId="592D8E5D"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A65B54D" w14:textId="4E677FB0" w:rsidR="00DD2357" w:rsidRDefault="00DD2357" w:rsidP="00824BCB">
            <w:pPr>
              <w:jc w:val="left"/>
              <w:rPr>
                <w:rFonts w:asciiTheme="majorBidi" w:hAnsiTheme="majorBidi" w:cstheme="majorBidi"/>
                <w:sz w:val="24"/>
              </w:rPr>
            </w:pPr>
          </w:p>
        </w:tc>
        <w:tc>
          <w:tcPr>
            <w:tcW w:w="1984" w:type="dxa"/>
          </w:tcPr>
          <w:p w14:paraId="2AE948A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01" w:type="dxa"/>
          </w:tcPr>
          <w:p w14:paraId="5294137E"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268" w:type="dxa"/>
          </w:tcPr>
          <w:p w14:paraId="15BC9BCC"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268" w:type="dxa"/>
          </w:tcPr>
          <w:p w14:paraId="7FB19E79"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560" w:type="dxa"/>
          </w:tcPr>
          <w:p w14:paraId="5C197F17"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824BCB" w14:paraId="0B3E5FB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3BB6D09" w14:textId="77777777" w:rsidR="00DD2357" w:rsidRDefault="00DD2357" w:rsidP="00824BCB">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4" w:type="dxa"/>
          </w:tcPr>
          <w:p w14:paraId="0852D7A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6D27CBED" w14:textId="3BA4E785"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2AC72E0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63D5773" w14:textId="42EE0C8A"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0.76718</w:t>
            </w:r>
          </w:p>
          <w:p w14:paraId="6A50A440"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2BA2469" w14:textId="031756BF"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2A139EF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DC66D3B" w14:textId="5D8BB54B"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4.51273</w:t>
            </w:r>
          </w:p>
          <w:p w14:paraId="505941C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3AE79460"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72EACE3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34F4F80E"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4" w:type="dxa"/>
          </w:tcPr>
          <w:p w14:paraId="34DD0B3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1F047741" w14:textId="4052AF2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095FC18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98FDB0A" w14:textId="4163E565" w:rsidR="00DD2357" w:rsidRPr="00B95602"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0.82250</w:t>
            </w:r>
          </w:p>
          <w:p w14:paraId="5ED2F2A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5DB42A0A" w14:textId="6D0AC182"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63BDAA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E2FE989" w14:textId="1E2BC698"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4.43499</w:t>
            </w:r>
          </w:p>
          <w:p w14:paraId="0F1F32A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45FEF5F0"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13400F0" w14:textId="77777777" w:rsidR="00DD2357" w:rsidRDefault="00DD2357" w:rsidP="00824BCB">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4" w:type="dxa"/>
          </w:tcPr>
          <w:p w14:paraId="2314DDC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01" w:type="dxa"/>
          </w:tcPr>
          <w:p w14:paraId="728C753A" w14:textId="2FF8804B"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w:t>
            </w:r>
            <w:r w:rsidR="00834932">
              <w:rPr>
                <w:rFonts w:asciiTheme="majorBidi" w:hAnsiTheme="majorBidi" w:cstheme="majorBidi"/>
                <w:sz w:val="24"/>
              </w:rPr>
              <w:t>70</w:t>
            </w:r>
          </w:p>
          <w:p w14:paraId="117A27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6550B49" w14:textId="306436AC" w:rsidR="00DD2357" w:rsidRPr="00B95602" w:rsidRDefault="00DD2357" w:rsidP="00BB509A">
            <w:pPr>
              <w:pStyle w:val="HTMLVorformatiert"/>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0.93006</w:t>
            </w:r>
          </w:p>
          <w:p w14:paraId="579EAB0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7D137478" w14:textId="52316221"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0.0395</w:t>
            </w:r>
            <w:r w:rsidR="00834932">
              <w:rPr>
                <w:rFonts w:asciiTheme="majorBidi" w:hAnsiTheme="majorBidi" w:cstheme="majorBidi"/>
                <w:sz w:val="24"/>
              </w:rPr>
              <w:t>7</w:t>
            </w:r>
          </w:p>
          <w:p w14:paraId="6E680C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28B02847" w14:textId="2332F548"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4.69441</w:t>
            </w:r>
          </w:p>
          <w:p w14:paraId="0905FE7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20B33E5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612DDD9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3799D44D"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4" w:type="dxa"/>
          </w:tcPr>
          <w:p w14:paraId="2372528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73D50CF6" w14:textId="034BD31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4F5F263D"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104AC92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013B297" w14:textId="0F923C4E"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0.96787</w:t>
            </w:r>
          </w:p>
          <w:p w14:paraId="2EB701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DAF4FE5" w14:textId="7E8963BB"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0.0305</w:t>
            </w:r>
            <w:r w:rsidR="00834932">
              <w:rPr>
                <w:rFonts w:asciiTheme="majorBidi" w:hAnsiTheme="majorBidi" w:cstheme="majorBidi"/>
                <w:sz w:val="24"/>
              </w:rPr>
              <w:t>8</w:t>
            </w:r>
          </w:p>
          <w:p w14:paraId="0998E2A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493CE28F" w14:textId="60A0BA82"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4.3278</w:t>
            </w:r>
            <w:r w:rsidR="00834932">
              <w:rPr>
                <w:rFonts w:asciiTheme="majorBidi" w:hAnsiTheme="majorBidi" w:cstheme="majorBidi"/>
                <w:sz w:val="24"/>
              </w:rPr>
              <w:t>1</w:t>
            </w:r>
          </w:p>
          <w:p w14:paraId="3FCC6E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FFA447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76AF41C" w14:textId="77777777" w:rsidR="00DD2357" w:rsidRDefault="00DD2357" w:rsidP="00824BCB">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984" w:type="dxa"/>
          </w:tcPr>
          <w:p w14:paraId="7D23969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701" w:type="dxa"/>
          </w:tcPr>
          <w:p w14:paraId="5955C09A" w14:textId="0EED60A3"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0.00097</w:t>
            </w:r>
          </w:p>
          <w:p w14:paraId="49CABD5F"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01CFAE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7716DF3" w14:textId="78202B5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0.85336</w:t>
            </w:r>
          </w:p>
          <w:p w14:paraId="7593D2B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4307228D" w14:textId="4DDCA42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03C549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2912D2D" w14:textId="7FDE84F9"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4.3042</w:t>
            </w:r>
            <w:r w:rsidR="00834932">
              <w:rPr>
                <w:rFonts w:asciiTheme="majorBidi" w:hAnsiTheme="majorBidi" w:cstheme="majorBidi"/>
                <w:sz w:val="24"/>
              </w:rPr>
              <w:t>8</w:t>
            </w:r>
          </w:p>
          <w:p w14:paraId="567EF7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7CB8AF1B"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1F2195B9" w14:textId="77777777" w:rsidR="00DD2357" w:rsidRDefault="00DD2357" w:rsidP="00824BCB">
            <w:pPr>
              <w:jc w:val="left"/>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6679A3C9" w14:textId="77777777" w:rsidR="00DD2357" w:rsidRDefault="00DD2357" w:rsidP="00824BCB">
            <w:pPr>
              <w:jc w:val="left"/>
              <w:rPr>
                <w:rFonts w:asciiTheme="majorBidi" w:hAnsiTheme="majorBidi" w:cstheme="majorBidi"/>
                <w:sz w:val="24"/>
              </w:rPr>
            </w:pPr>
            <w:r>
              <w:rPr>
                <w:rFonts w:asciiTheme="majorBidi" w:hAnsiTheme="majorBidi"/>
                <w:sz w:val="24"/>
              </w:rPr>
              <w:t>word2vec)</w:t>
            </w:r>
          </w:p>
        </w:tc>
        <w:tc>
          <w:tcPr>
            <w:tcW w:w="1984" w:type="dxa"/>
          </w:tcPr>
          <w:p w14:paraId="638D3E1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3C940406" w14:textId="43A113CD"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156B23D6"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4A4A916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9B9BD6B" w14:textId="052A97F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0.73128</w:t>
            </w:r>
          </w:p>
          <w:p w14:paraId="55A47BE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2321214" w14:textId="3B03613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0.0548</w:t>
            </w:r>
            <w:r w:rsidR="00834932">
              <w:rPr>
                <w:rFonts w:asciiTheme="majorBidi" w:hAnsiTheme="majorBidi" w:cstheme="majorBidi"/>
                <w:sz w:val="24"/>
              </w:rPr>
              <w:t>6</w:t>
            </w:r>
          </w:p>
          <w:p w14:paraId="75EC55D7"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06A60B60" w14:textId="38968BCA"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5.2692</w:t>
            </w:r>
            <w:r w:rsidR="00834932">
              <w:rPr>
                <w:rFonts w:asciiTheme="majorBidi" w:hAnsiTheme="majorBidi" w:cstheme="majorBidi"/>
                <w:sz w:val="24"/>
              </w:rPr>
              <w:t>6</w:t>
            </w:r>
          </w:p>
          <w:p w14:paraId="2B0F158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21FF4F5" w14:textId="77777777" w:rsidTr="00824BC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552" w:type="dxa"/>
          </w:tcPr>
          <w:p w14:paraId="4DED96D6" w14:textId="2FF90D6D" w:rsidR="00DD2357" w:rsidRDefault="00DD2357" w:rsidP="00824BCB">
            <w:pPr>
              <w:jc w:val="left"/>
              <w:rPr>
                <w:rFonts w:asciiTheme="majorBidi" w:hAnsiTheme="majorBidi" w:cstheme="majorBidi"/>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r w:rsidR="00824BCB">
              <w:rPr>
                <w:rFonts w:asciiTheme="majorBidi" w:hAnsiTheme="majorBidi"/>
                <w:sz w:val="24"/>
              </w:rPr>
              <w:t xml:space="preserve"> </w:t>
            </w:r>
            <w:r>
              <w:rPr>
                <w:rFonts w:asciiTheme="majorBidi" w:hAnsiTheme="majorBidi"/>
                <w:sz w:val="24"/>
              </w:rPr>
              <w:t>Bert)</w:t>
            </w:r>
          </w:p>
        </w:tc>
        <w:tc>
          <w:tcPr>
            <w:tcW w:w="1984" w:type="dxa"/>
          </w:tcPr>
          <w:p w14:paraId="2EC081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2A3FC108" w14:textId="15816E0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6ADD0E8B"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3D83E50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07F5309B" w14:textId="56B26127"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0.7787</w:t>
            </w:r>
            <w:r w:rsidR="00834932">
              <w:rPr>
                <w:rFonts w:asciiTheme="majorBidi" w:hAnsiTheme="majorBidi" w:cstheme="majorBidi"/>
                <w:sz w:val="24"/>
              </w:rPr>
              <w:t>4</w:t>
            </w:r>
          </w:p>
          <w:p w14:paraId="64566A9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62444393" w14:textId="0BB4D65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0.06205</w:t>
            </w:r>
          </w:p>
          <w:p w14:paraId="6FE14FF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31C6AB33" w14:textId="027D8965"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4.98983</w:t>
            </w:r>
          </w:p>
          <w:p w14:paraId="2DA29AF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0BF877C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2F05452E" w14:textId="267618A8" w:rsidR="00DD2357" w:rsidRDefault="00DD2357" w:rsidP="00824BCB">
            <w:pPr>
              <w:jc w:val="left"/>
              <w:rPr>
                <w:rFonts w:asciiTheme="majorBidi" w:hAnsiTheme="majorBidi"/>
                <w:sz w:val="24"/>
              </w:rPr>
            </w:pPr>
            <w:r>
              <w:rPr>
                <w:rFonts w:asciiTheme="majorBidi" w:hAnsiTheme="majorBidi"/>
                <w:sz w:val="24"/>
              </w:rPr>
              <w:t>Random-Baseline</w:t>
            </w:r>
          </w:p>
        </w:tc>
        <w:tc>
          <w:tcPr>
            <w:tcW w:w="1984" w:type="dxa"/>
          </w:tcPr>
          <w:p w14:paraId="783BB7F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01" w:type="dxa"/>
          </w:tcPr>
          <w:p w14:paraId="260CAEA2" w14:textId="6B5E8D31"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0.00083</w:t>
            </w:r>
          </w:p>
          <w:p w14:paraId="4F945019"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07D1A15B" w14:textId="1445EA9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0.67518</w:t>
            </w:r>
          </w:p>
          <w:p w14:paraId="1027E47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6574A336" w14:textId="3CE11D6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0.0431</w:t>
            </w:r>
            <w:r w:rsidR="00834932">
              <w:rPr>
                <w:rFonts w:asciiTheme="majorBidi" w:hAnsiTheme="majorBidi" w:cstheme="majorBidi"/>
                <w:sz w:val="24"/>
              </w:rPr>
              <w:t>7</w:t>
            </w:r>
          </w:p>
          <w:p w14:paraId="46A643BB"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3813319" w14:textId="7155DF06" w:rsidR="00DD2357" w:rsidRPr="00B95602"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5.2416</w:t>
            </w:r>
            <w:r w:rsidR="00834932">
              <w:rPr>
                <w:rFonts w:asciiTheme="majorBidi" w:eastAsiaTheme="minorEastAsia" w:hAnsiTheme="majorBidi" w:cstheme="majorBidi"/>
                <w:kern w:val="2"/>
                <w:sz w:val="24"/>
                <w:szCs w:val="24"/>
                <w:lang w:eastAsia="zh-CN"/>
              </w:rPr>
              <w:t>7</w:t>
            </w:r>
          </w:p>
          <w:p w14:paraId="3E9241F0"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1D86058E" w14:textId="256EE8D2" w:rsidR="004F5F17" w:rsidRDefault="004F5F17" w:rsidP="00426F2C">
      <w:pPr>
        <w:spacing w:line="240" w:lineRule="auto"/>
        <w:jc w:val="left"/>
      </w:pPr>
    </w:p>
    <w:p w14:paraId="2AE6927D" w14:textId="77777777" w:rsidR="004F5F17" w:rsidRDefault="004F5F17">
      <w:pPr>
        <w:spacing w:line="240" w:lineRule="auto"/>
        <w:jc w:val="left"/>
      </w:pPr>
      <w:r>
        <w:br w:type="page"/>
      </w:r>
    </w:p>
    <w:p w14:paraId="01BBD565" w14:textId="59875192" w:rsidR="00F45E82" w:rsidRDefault="00F45E82" w:rsidP="00210083">
      <w:pPr>
        <w:pStyle w:val="AckHead"/>
      </w:pPr>
      <w:r>
        <w:lastRenderedPageBreak/>
        <w:t>Query Track 2: One by U2</w:t>
      </w:r>
    </w:p>
    <w:p w14:paraId="34CDDC9E" w14:textId="77777777" w:rsidR="00F45E82" w:rsidRDefault="00F45E82" w:rsidP="00426F2C">
      <w:pPr>
        <w:spacing w:line="240" w:lineRule="auto"/>
        <w:jc w:val="left"/>
      </w:pPr>
    </w:p>
    <w:p w14:paraId="78B435EA" w14:textId="3734FDE1" w:rsidR="0042255E" w:rsidRDefault="0042255E" w:rsidP="00E17C6F">
      <w:pPr>
        <w:pStyle w:val="Beschriftung"/>
      </w:pPr>
      <w:bookmarkStart w:id="8" w:name="_Toc153276165"/>
      <w:bookmarkStart w:id="9" w:name="_Toc153289104"/>
      <w:r>
        <w:t xml:space="preserve">Table </w:t>
      </w:r>
      <w:r>
        <w:fldChar w:fldCharType="begin"/>
      </w:r>
      <w:r>
        <w:instrText xml:space="preserve"> SEQ Table \* ARABIC </w:instrText>
      </w:r>
      <w:r>
        <w:fldChar w:fldCharType="separate"/>
      </w:r>
      <w:r>
        <w:rPr>
          <w:noProof/>
        </w:rPr>
        <w:t>2</w:t>
      </w:r>
      <w:r>
        <w:fldChar w:fldCharType="end"/>
      </w:r>
      <w:r>
        <w:t>: Evaluation Results Track 2</w:t>
      </w:r>
      <w:bookmarkEnd w:id="8"/>
      <w:bookmarkEnd w:id="9"/>
    </w:p>
    <w:tbl>
      <w:tblPr>
        <w:tblStyle w:val="EinfacheTabelle2"/>
        <w:tblW w:w="13333" w:type="dxa"/>
        <w:tblLayout w:type="fixed"/>
        <w:tblLook w:val="04A0" w:firstRow="1" w:lastRow="0" w:firstColumn="1" w:lastColumn="0" w:noHBand="0" w:noVBand="1"/>
      </w:tblPr>
      <w:tblGrid>
        <w:gridCol w:w="2410"/>
        <w:gridCol w:w="1985"/>
        <w:gridCol w:w="1750"/>
        <w:gridCol w:w="2316"/>
        <w:gridCol w:w="2556"/>
        <w:gridCol w:w="2316"/>
      </w:tblGrid>
      <w:tr w:rsidR="00DD2357" w14:paraId="7BAF5CF5"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61C4721" w14:textId="589556D7" w:rsidR="00F45E82" w:rsidRDefault="00F45E82" w:rsidP="00BB509A">
            <w:pPr>
              <w:rPr>
                <w:rFonts w:asciiTheme="majorBidi" w:hAnsiTheme="majorBidi" w:cstheme="majorBidi"/>
                <w:sz w:val="24"/>
              </w:rPr>
            </w:pPr>
          </w:p>
        </w:tc>
        <w:tc>
          <w:tcPr>
            <w:tcW w:w="1985" w:type="dxa"/>
          </w:tcPr>
          <w:p w14:paraId="75E19DB8"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50" w:type="dxa"/>
          </w:tcPr>
          <w:p w14:paraId="6B6C88CA"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316" w:type="dxa"/>
          </w:tcPr>
          <w:p w14:paraId="3DC88B6B"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51996036"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16" w:type="dxa"/>
          </w:tcPr>
          <w:p w14:paraId="040CD76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DD2357" w14:paraId="39AD620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18E101A" w14:textId="77777777" w:rsidR="00DD2357" w:rsidRDefault="00DD2357" w:rsidP="00BB509A">
            <w:pPr>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5" w:type="dxa"/>
          </w:tcPr>
          <w:p w14:paraId="120C7AE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03D3D85F" w14:textId="0659D95A"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71206FE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472D8E1" w14:textId="65E58BF1"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0.75426</w:t>
            </w:r>
          </w:p>
          <w:p w14:paraId="44F6D3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C2D2109" w14:textId="3067F44E"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0.0296</w:t>
            </w:r>
            <w:r w:rsidR="008E71DD">
              <w:rPr>
                <w:rFonts w:asciiTheme="majorBidi" w:hAnsiTheme="majorBidi" w:cstheme="majorBidi"/>
                <w:sz w:val="24"/>
              </w:rPr>
              <w:t>8</w:t>
            </w:r>
          </w:p>
          <w:p w14:paraId="7A592C5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A07BA4F" w14:textId="4523E1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4.46326</w:t>
            </w:r>
          </w:p>
          <w:p w14:paraId="2583505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2DE118D"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4B95C91B"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4C50FD9B" w14:textId="77777777" w:rsidR="00DD2357" w:rsidRDefault="00DD2357" w:rsidP="00BB509A">
            <w:pPr>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5" w:type="dxa"/>
          </w:tcPr>
          <w:p w14:paraId="5A1DF34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4A09FD8C" w14:textId="0EFE801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C50C42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41818294" w14:textId="323681E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0.70208</w:t>
            </w:r>
          </w:p>
          <w:p w14:paraId="207B380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3220B989" w14:textId="3CB3D2E7"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w:t>
            </w:r>
            <w:r w:rsidR="008E71DD">
              <w:rPr>
                <w:rFonts w:asciiTheme="majorBidi" w:hAnsiTheme="majorBidi" w:cstheme="majorBidi"/>
                <w:sz w:val="24"/>
              </w:rPr>
              <w:t>7</w:t>
            </w:r>
          </w:p>
          <w:p w14:paraId="2C7A8C9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46F81AC" w14:textId="0963D47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4.9406</w:t>
            </w:r>
            <w:r w:rsidR="00824BCB">
              <w:rPr>
                <w:rFonts w:asciiTheme="majorBidi" w:hAnsiTheme="majorBidi" w:cstheme="majorBidi"/>
                <w:sz w:val="24"/>
              </w:rPr>
              <w:t>4</w:t>
            </w:r>
          </w:p>
          <w:p w14:paraId="74CE8C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432ADCB3"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C542C90" w14:textId="77777777" w:rsidR="00DD2357" w:rsidRDefault="00DD2357" w:rsidP="00BB509A">
            <w:pPr>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5" w:type="dxa"/>
          </w:tcPr>
          <w:p w14:paraId="143E37BA"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p w14:paraId="31ECA2E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1750" w:type="dxa"/>
          </w:tcPr>
          <w:p w14:paraId="5E315014" w14:textId="02BA8CF3"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24D9EDE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57887A34" w14:textId="1E0FEADB"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0.8326</w:t>
            </w:r>
            <w:r w:rsidR="00834932">
              <w:rPr>
                <w:rFonts w:asciiTheme="majorBidi" w:hAnsiTheme="majorBidi" w:cstheme="majorBidi"/>
                <w:sz w:val="24"/>
              </w:rPr>
              <w:t>1</w:t>
            </w:r>
          </w:p>
          <w:p w14:paraId="29C4FB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04E0EE1C" w14:textId="59AEAAD4"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0.04856</w:t>
            </w:r>
          </w:p>
          <w:p w14:paraId="441B525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67335103" w14:textId="55DB0437"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5.02604</w:t>
            </w:r>
          </w:p>
          <w:p w14:paraId="36B7C5C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6243CDA6"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5E619977"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61494D49" w14:textId="77777777" w:rsidR="00DD2357" w:rsidRDefault="00DD2357" w:rsidP="00BB509A">
            <w:pPr>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5" w:type="dxa"/>
          </w:tcPr>
          <w:p w14:paraId="5426C84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6EDF298E" w14:textId="153214A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024A28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20F99DA" w14:textId="1311C001"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0.7498</w:t>
            </w:r>
            <w:r w:rsidR="00834932">
              <w:rPr>
                <w:rFonts w:asciiTheme="majorBidi" w:hAnsiTheme="majorBidi" w:cstheme="majorBidi"/>
                <w:sz w:val="24"/>
              </w:rPr>
              <w:t>3</w:t>
            </w:r>
          </w:p>
          <w:p w14:paraId="5B8E37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9E221F8" w14:textId="1CDC68B9"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0.03237</w:t>
            </w:r>
          </w:p>
          <w:p w14:paraId="733E0EC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2ECA6A92" w14:textId="4E3D9F2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4.48012</w:t>
            </w:r>
          </w:p>
          <w:p w14:paraId="266741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6608676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E3547F9" w14:textId="77777777" w:rsidR="00DD2357" w:rsidRDefault="00DD2357" w:rsidP="00BB509A">
            <w:pPr>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985" w:type="dxa"/>
          </w:tcPr>
          <w:p w14:paraId="3D17002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366E0388" w14:textId="3B6D478B"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358A3BB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1320D37D" w14:textId="3F3129D3"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0.85755</w:t>
            </w:r>
          </w:p>
          <w:p w14:paraId="6D5E223F"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F54C1CC" w14:textId="4EAA55A7"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0.03956</w:t>
            </w:r>
          </w:p>
          <w:p w14:paraId="019B932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868925C" w14:textId="2D0F6799"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4.98059</w:t>
            </w:r>
          </w:p>
          <w:p w14:paraId="6EC3BB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5B3159B"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6B73188E" w14:textId="77777777" w:rsidR="00DD2357" w:rsidRDefault="00DD2357" w:rsidP="00BB509A">
            <w:pPr>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3981E663" w14:textId="77777777" w:rsidR="00DD2357" w:rsidRDefault="00DD2357" w:rsidP="00BB509A">
            <w:pPr>
              <w:rPr>
                <w:rFonts w:asciiTheme="majorBidi" w:hAnsiTheme="majorBidi" w:cstheme="majorBidi"/>
                <w:sz w:val="24"/>
              </w:rPr>
            </w:pPr>
            <w:r>
              <w:rPr>
                <w:rFonts w:asciiTheme="majorBidi" w:hAnsiTheme="majorBidi"/>
                <w:sz w:val="24"/>
              </w:rPr>
              <w:t>word2vec)</w:t>
            </w:r>
          </w:p>
        </w:tc>
        <w:tc>
          <w:tcPr>
            <w:tcW w:w="1985" w:type="dxa"/>
          </w:tcPr>
          <w:p w14:paraId="477045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750" w:type="dxa"/>
          </w:tcPr>
          <w:p w14:paraId="39364B8B" w14:textId="4337D9E8"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0.0005</w:t>
            </w:r>
            <w:r w:rsidR="00834932">
              <w:rPr>
                <w:rFonts w:asciiTheme="majorBidi" w:hAnsiTheme="majorBidi" w:cstheme="majorBidi"/>
                <w:sz w:val="24"/>
              </w:rPr>
              <w:t>7</w:t>
            </w:r>
          </w:p>
          <w:p w14:paraId="72FCD5C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A33685" w14:textId="1C1CC79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0.8416</w:t>
            </w:r>
            <w:r w:rsidR="00834932">
              <w:rPr>
                <w:rFonts w:asciiTheme="majorBidi" w:hAnsiTheme="majorBidi" w:cstheme="majorBidi"/>
                <w:sz w:val="24"/>
              </w:rPr>
              <w:t>3</w:t>
            </w:r>
          </w:p>
          <w:p w14:paraId="586F81B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8D0AE9C" w14:textId="240FD45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0.0251</w:t>
            </w:r>
            <w:r w:rsidR="008E71DD">
              <w:rPr>
                <w:rFonts w:asciiTheme="majorBidi" w:hAnsiTheme="majorBidi" w:cstheme="majorBidi"/>
                <w:sz w:val="24"/>
              </w:rPr>
              <w:t>8</w:t>
            </w:r>
          </w:p>
          <w:p w14:paraId="08C7820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D4C4FF" w14:textId="4306168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4.41128</w:t>
            </w:r>
          </w:p>
          <w:p w14:paraId="4596652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74CD177E"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250BAFE" w14:textId="77777777" w:rsidR="00DD2357" w:rsidRDefault="00DD2357" w:rsidP="00BB509A">
            <w:pPr>
              <w:rPr>
                <w:rFonts w:asciiTheme="majorBidi" w:hAnsiTheme="majorBidi"/>
                <w:i/>
                <w:iCs/>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p>
          <w:p w14:paraId="5E227A63" w14:textId="77777777" w:rsidR="00DD2357" w:rsidRDefault="00DD2357" w:rsidP="00BB509A">
            <w:pPr>
              <w:rPr>
                <w:rFonts w:asciiTheme="majorBidi" w:hAnsiTheme="majorBidi" w:cstheme="majorBidi"/>
                <w:sz w:val="24"/>
              </w:rPr>
            </w:pPr>
            <w:r>
              <w:rPr>
                <w:rFonts w:asciiTheme="majorBidi" w:hAnsiTheme="majorBidi"/>
                <w:sz w:val="24"/>
              </w:rPr>
              <w:t>Bert)</w:t>
            </w:r>
          </w:p>
        </w:tc>
        <w:tc>
          <w:tcPr>
            <w:tcW w:w="1985" w:type="dxa"/>
          </w:tcPr>
          <w:p w14:paraId="6BBE192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76D8E528" w14:textId="520FFAC0"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9DC1BA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C1DB3B5" w14:textId="42130A30"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0.8864</w:t>
            </w:r>
            <w:r w:rsidR="00834932">
              <w:rPr>
                <w:rFonts w:asciiTheme="majorBidi" w:hAnsiTheme="majorBidi" w:cstheme="majorBidi"/>
                <w:sz w:val="24"/>
              </w:rPr>
              <w:t>8</w:t>
            </w:r>
          </w:p>
          <w:p w14:paraId="6A83D8B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5F1E5DB1" w14:textId="0E50C4CD"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0.03866</w:t>
            </w:r>
          </w:p>
          <w:p w14:paraId="2AFD2E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DE952B2" w14:textId="5B9BDB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4.73847</w:t>
            </w:r>
          </w:p>
          <w:p w14:paraId="0B16627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2E43BC65"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7B0B44EA" w14:textId="1DE46D37" w:rsidR="00DD2357" w:rsidRDefault="00DD2357" w:rsidP="00BB509A">
            <w:pPr>
              <w:rPr>
                <w:rFonts w:asciiTheme="majorBidi" w:hAnsiTheme="majorBidi"/>
                <w:sz w:val="24"/>
              </w:rPr>
            </w:pPr>
            <w:r>
              <w:rPr>
                <w:rFonts w:asciiTheme="majorBidi" w:hAnsiTheme="majorBidi"/>
                <w:sz w:val="24"/>
              </w:rPr>
              <w:t>Random-Baseline</w:t>
            </w:r>
          </w:p>
        </w:tc>
        <w:tc>
          <w:tcPr>
            <w:tcW w:w="1985" w:type="dxa"/>
          </w:tcPr>
          <w:p w14:paraId="7A5FC6D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50" w:type="dxa"/>
          </w:tcPr>
          <w:p w14:paraId="475CB785" w14:textId="4A136A65"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0.00071</w:t>
            </w:r>
          </w:p>
          <w:p w14:paraId="4AF93BD0"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567873E0" w14:textId="4F0E9D35"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0.6516</w:t>
            </w:r>
            <w:r w:rsidR="00834932">
              <w:rPr>
                <w:rFonts w:asciiTheme="majorBidi" w:hAnsiTheme="majorBidi" w:cstheme="majorBidi"/>
                <w:sz w:val="24"/>
              </w:rPr>
              <w:t>1</w:t>
            </w:r>
          </w:p>
          <w:p w14:paraId="660245F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00441784" w14:textId="4B9AA7B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0.03327</w:t>
            </w:r>
          </w:p>
          <w:p w14:paraId="4F46C831"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97AE434" w14:textId="5873F79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4.8855</w:t>
            </w:r>
            <w:r w:rsidR="00824BCB">
              <w:rPr>
                <w:rFonts w:asciiTheme="majorBidi" w:hAnsiTheme="majorBidi" w:cstheme="majorBidi"/>
                <w:sz w:val="24"/>
              </w:rPr>
              <w:t>2</w:t>
            </w:r>
          </w:p>
          <w:p w14:paraId="2A919667"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5E158227" w14:textId="709A5C72" w:rsidR="00824BCB" w:rsidRDefault="00824BCB" w:rsidP="00426F2C">
      <w:pPr>
        <w:spacing w:line="240" w:lineRule="auto"/>
        <w:jc w:val="left"/>
      </w:pPr>
    </w:p>
    <w:p w14:paraId="6CD9770D" w14:textId="77777777" w:rsidR="00824BCB" w:rsidRDefault="00824BCB">
      <w:pPr>
        <w:spacing w:line="240" w:lineRule="auto"/>
        <w:jc w:val="left"/>
      </w:pPr>
      <w:r>
        <w:br w:type="page"/>
      </w:r>
    </w:p>
    <w:p w14:paraId="0B211A63" w14:textId="7E067A1B" w:rsidR="00F45E82" w:rsidRDefault="00F45E82" w:rsidP="00210083">
      <w:pPr>
        <w:pStyle w:val="AckHead"/>
      </w:pPr>
      <w:r>
        <w:lastRenderedPageBreak/>
        <w:t xml:space="preserve">Query Track </w:t>
      </w:r>
      <w:proofErr w:type="gramStart"/>
      <w:r>
        <w:t>3 :</w:t>
      </w:r>
      <w:proofErr w:type="gramEnd"/>
      <w:r>
        <w:t xml:space="preserve"> Every Christmas by Kelly Clarkson</w:t>
      </w:r>
    </w:p>
    <w:p w14:paraId="42FC9C95" w14:textId="77777777" w:rsidR="00F45E82" w:rsidRDefault="00F45E82" w:rsidP="00426F2C">
      <w:pPr>
        <w:spacing w:line="240" w:lineRule="auto"/>
        <w:jc w:val="left"/>
      </w:pPr>
    </w:p>
    <w:p w14:paraId="3FA4F116" w14:textId="379F198F" w:rsidR="0042255E" w:rsidRDefault="0042255E" w:rsidP="00E17C6F">
      <w:pPr>
        <w:pStyle w:val="Beschriftung"/>
      </w:pPr>
      <w:bookmarkStart w:id="10" w:name="_Toc153276166"/>
      <w:bookmarkStart w:id="11" w:name="_Toc153289105"/>
      <w:r>
        <w:t xml:space="preserve">Table </w:t>
      </w:r>
      <w:r>
        <w:fldChar w:fldCharType="begin"/>
      </w:r>
      <w:r>
        <w:instrText xml:space="preserve"> SEQ Table \* ARABIC </w:instrText>
      </w:r>
      <w:r>
        <w:fldChar w:fldCharType="separate"/>
      </w:r>
      <w:r>
        <w:rPr>
          <w:noProof/>
        </w:rPr>
        <w:t>3</w:t>
      </w:r>
      <w:r>
        <w:fldChar w:fldCharType="end"/>
      </w:r>
      <w:r>
        <w:t>: Evaluation Results Track 3</w:t>
      </w:r>
      <w:bookmarkEnd w:id="10"/>
      <w:bookmarkEnd w:id="11"/>
    </w:p>
    <w:tbl>
      <w:tblPr>
        <w:tblStyle w:val="EinfacheTabelle2"/>
        <w:tblW w:w="13750" w:type="dxa"/>
        <w:tblLayout w:type="fixed"/>
        <w:tblLook w:val="04A0" w:firstRow="1" w:lastRow="0" w:firstColumn="1" w:lastColumn="0" w:noHBand="0" w:noVBand="1"/>
      </w:tblPr>
      <w:tblGrid>
        <w:gridCol w:w="2694"/>
        <w:gridCol w:w="1842"/>
        <w:gridCol w:w="1841"/>
        <w:gridCol w:w="2436"/>
        <w:gridCol w:w="2556"/>
        <w:gridCol w:w="2381"/>
      </w:tblGrid>
      <w:tr w:rsidR="00F45E82" w14:paraId="0AF382B6"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7D36AB3" w14:textId="21BB6E44" w:rsidR="00F45E82" w:rsidRDefault="00F45E82" w:rsidP="00BB509A">
            <w:pPr>
              <w:rPr>
                <w:rFonts w:asciiTheme="majorBidi" w:hAnsiTheme="majorBidi" w:cstheme="majorBidi"/>
                <w:sz w:val="24"/>
              </w:rPr>
            </w:pPr>
          </w:p>
        </w:tc>
        <w:tc>
          <w:tcPr>
            <w:tcW w:w="1842" w:type="dxa"/>
          </w:tcPr>
          <w:p w14:paraId="34B1438C"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841" w:type="dxa"/>
          </w:tcPr>
          <w:p w14:paraId="0F7928A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436" w:type="dxa"/>
          </w:tcPr>
          <w:p w14:paraId="3618690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61810DE6"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81" w:type="dxa"/>
          </w:tcPr>
          <w:p w14:paraId="2EFF15C9"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F45E82" w14:paraId="30D5248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AEA268E" w14:textId="77777777" w:rsidR="00F45E82" w:rsidRDefault="00F45E82" w:rsidP="00F45E82">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842" w:type="dxa"/>
          </w:tcPr>
          <w:p w14:paraId="43D5F665"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25A4E3F" w14:textId="6F6C6529"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5D787A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1F83396" w14:textId="3E22A86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0.57058</w:t>
            </w:r>
          </w:p>
          <w:p w14:paraId="59DFF601"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FED6F95" w14:textId="21B8155A"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0.05845</w:t>
            </w:r>
          </w:p>
          <w:p w14:paraId="52DEA48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25BDE7C" w14:textId="2EE5773D"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5.3391</w:t>
            </w:r>
            <w:r w:rsidR="00824BCB">
              <w:rPr>
                <w:rFonts w:asciiTheme="majorBidi" w:hAnsiTheme="majorBidi" w:cstheme="majorBidi"/>
                <w:sz w:val="24"/>
              </w:rPr>
              <w:t>3</w:t>
            </w:r>
          </w:p>
          <w:p w14:paraId="5973216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0758E6A4"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7BE79DD7"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7F9F4DE4"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842" w:type="dxa"/>
          </w:tcPr>
          <w:p w14:paraId="1D7C2FB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403F847A" w14:textId="33D16B2C"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5FCA25F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691F7947" w14:textId="5CD0BB5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0.613</w:t>
            </w:r>
            <w:r w:rsidR="00824BCB">
              <w:rPr>
                <w:rFonts w:asciiTheme="majorBidi" w:hAnsiTheme="majorBidi" w:cstheme="majorBidi"/>
                <w:sz w:val="24"/>
              </w:rPr>
              <w:t>40</w:t>
            </w:r>
          </w:p>
          <w:p w14:paraId="777C7EFE"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E20CD2E" w14:textId="2E17D645"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0.04946</w:t>
            </w:r>
          </w:p>
          <w:p w14:paraId="4B6C681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8E29A2B" w14:textId="341C2F4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4.84336</w:t>
            </w:r>
          </w:p>
          <w:p w14:paraId="48412C9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72FB762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894DB1F" w14:textId="77777777" w:rsidR="00F45E82" w:rsidRDefault="00F45E82" w:rsidP="00F45E82">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842" w:type="dxa"/>
          </w:tcPr>
          <w:p w14:paraId="01A721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3B4AC17" w14:textId="0F313B94"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453A952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3797B67" w14:textId="4EB11A7B"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0.58630</w:t>
            </w:r>
          </w:p>
          <w:p w14:paraId="168004C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843D833" w14:textId="1A16B061"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0.0548</w:t>
            </w:r>
            <w:r w:rsidR="00824BCB">
              <w:rPr>
                <w:rFonts w:asciiTheme="majorBidi" w:hAnsiTheme="majorBidi" w:cstheme="majorBidi"/>
                <w:sz w:val="24"/>
              </w:rPr>
              <w:t>6</w:t>
            </w:r>
          </w:p>
          <w:p w14:paraId="6DCA062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7A5BCA87" w14:textId="35819E3E"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5.3724</w:t>
            </w:r>
            <w:r w:rsidR="00824BCB">
              <w:rPr>
                <w:rFonts w:asciiTheme="majorBidi" w:hAnsiTheme="majorBidi" w:cstheme="majorBidi"/>
                <w:sz w:val="24"/>
              </w:rPr>
              <w:t>9</w:t>
            </w:r>
          </w:p>
          <w:p w14:paraId="2E75A9A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3376C4D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33F1100F"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4201F161"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842" w:type="dxa"/>
          </w:tcPr>
          <w:p w14:paraId="5F95FF96"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841" w:type="dxa"/>
          </w:tcPr>
          <w:p w14:paraId="3E16E817" w14:textId="4301DF34" w:rsidR="004F5F17" w:rsidRPr="004F5F17" w:rsidRDefault="004F5F17" w:rsidP="004F5F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F5F17">
              <w:rPr>
                <w:rFonts w:asciiTheme="majorBidi" w:hAnsiTheme="majorBidi" w:cstheme="majorBidi"/>
                <w:sz w:val="24"/>
              </w:rPr>
              <w:t>0.00167</w:t>
            </w:r>
          </w:p>
          <w:p w14:paraId="42A86FF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2DB65F6" w14:textId="7B51BAE5"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0.59099</w:t>
            </w:r>
          </w:p>
          <w:p w14:paraId="45E3806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3C20127" w14:textId="73794031"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0.04856</w:t>
            </w:r>
          </w:p>
          <w:p w14:paraId="04B31A2D"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65FFDE20" w14:textId="4D5B052A"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5.1449</w:t>
            </w:r>
            <w:r w:rsidR="00824BCB">
              <w:rPr>
                <w:rFonts w:asciiTheme="majorBidi" w:hAnsiTheme="majorBidi" w:cstheme="majorBidi"/>
                <w:sz w:val="24"/>
              </w:rPr>
              <w:t>1</w:t>
            </w:r>
          </w:p>
          <w:p w14:paraId="23F9712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3B8F946"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E6AB74F" w14:textId="02CD21F4" w:rsidR="00F45E82" w:rsidRDefault="00F45E82" w:rsidP="00F45E82">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842" w:type="dxa"/>
          </w:tcPr>
          <w:p w14:paraId="0F0742E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249EF688" w14:textId="6D6F9F6C"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01648BFD"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95B0E74" w14:textId="2D71011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0.9526</w:t>
            </w:r>
            <w:r w:rsidR="00824BCB">
              <w:rPr>
                <w:rFonts w:asciiTheme="majorBidi" w:hAnsiTheme="majorBidi" w:cstheme="majorBidi"/>
                <w:sz w:val="24"/>
              </w:rPr>
              <w:t>7</w:t>
            </w:r>
          </w:p>
          <w:p w14:paraId="05462BB2"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0070971" w14:textId="0DA09888"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0.03507</w:t>
            </w:r>
          </w:p>
          <w:p w14:paraId="590217F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05E5425" w14:textId="37E20A67"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4.30369</w:t>
            </w:r>
          </w:p>
          <w:p w14:paraId="7DCEDB1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555B5A3F"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6A3FB124" w14:textId="77777777" w:rsidR="00F45E82" w:rsidRDefault="00F45E82" w:rsidP="00F45E82">
            <w:pPr>
              <w:jc w:val="left"/>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287BB38E" w14:textId="77777777" w:rsidR="00F45E82" w:rsidRDefault="00F45E82" w:rsidP="00F45E82">
            <w:pPr>
              <w:jc w:val="left"/>
              <w:rPr>
                <w:rFonts w:asciiTheme="majorBidi" w:hAnsiTheme="majorBidi" w:cstheme="majorBidi"/>
                <w:sz w:val="24"/>
              </w:rPr>
            </w:pPr>
            <w:r>
              <w:rPr>
                <w:rFonts w:asciiTheme="majorBidi" w:hAnsiTheme="majorBidi"/>
                <w:sz w:val="24"/>
              </w:rPr>
              <w:t>word2vec)</w:t>
            </w:r>
          </w:p>
        </w:tc>
        <w:tc>
          <w:tcPr>
            <w:tcW w:w="1842" w:type="dxa"/>
          </w:tcPr>
          <w:p w14:paraId="2CA423A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841" w:type="dxa"/>
          </w:tcPr>
          <w:p w14:paraId="2FF7B78C" w14:textId="4424A0A2"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0.0016</w:t>
            </w:r>
            <w:r w:rsidR="00824BCB">
              <w:rPr>
                <w:rFonts w:asciiTheme="majorBidi" w:hAnsiTheme="majorBidi" w:cstheme="majorBidi"/>
                <w:sz w:val="24"/>
              </w:rPr>
              <w:t>7</w:t>
            </w:r>
          </w:p>
          <w:p w14:paraId="4D494A74"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0FBA20C1" w14:textId="188E8B42"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0.7371</w:t>
            </w:r>
            <w:r w:rsidR="00824BCB">
              <w:rPr>
                <w:rFonts w:asciiTheme="majorBidi" w:hAnsiTheme="majorBidi" w:cstheme="majorBidi"/>
                <w:sz w:val="24"/>
              </w:rPr>
              <w:t>2</w:t>
            </w:r>
          </w:p>
          <w:p w14:paraId="72875311"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C8AB3E7" w14:textId="65084F47"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0.04676</w:t>
            </w:r>
          </w:p>
          <w:p w14:paraId="0024812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37BA603" w14:textId="75B5EBB4"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5.33174</w:t>
            </w:r>
          </w:p>
          <w:p w14:paraId="099C89B3"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93BB2AC"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CA1F417" w14:textId="77777777" w:rsidR="00F45E82" w:rsidRDefault="00F45E82" w:rsidP="00F45E82">
            <w:pPr>
              <w:jc w:val="left"/>
              <w:rPr>
                <w:rFonts w:asciiTheme="majorBidi" w:hAnsiTheme="majorBidi"/>
                <w:i/>
                <w:iCs/>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p>
          <w:p w14:paraId="5C1DF42A" w14:textId="77777777" w:rsidR="00F45E82" w:rsidRDefault="00F45E82" w:rsidP="00F45E82">
            <w:pPr>
              <w:jc w:val="left"/>
              <w:rPr>
                <w:rFonts w:asciiTheme="majorBidi" w:hAnsiTheme="majorBidi" w:cstheme="majorBidi"/>
                <w:sz w:val="24"/>
              </w:rPr>
            </w:pPr>
            <w:r>
              <w:rPr>
                <w:rFonts w:asciiTheme="majorBidi" w:hAnsiTheme="majorBidi"/>
                <w:sz w:val="24"/>
              </w:rPr>
              <w:t>Bert)</w:t>
            </w:r>
          </w:p>
        </w:tc>
        <w:tc>
          <w:tcPr>
            <w:tcW w:w="1842" w:type="dxa"/>
          </w:tcPr>
          <w:p w14:paraId="042CD8F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841" w:type="dxa"/>
          </w:tcPr>
          <w:p w14:paraId="478CFA56" w14:textId="4C334CE7"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0.00214</w:t>
            </w:r>
          </w:p>
          <w:p w14:paraId="066C9754"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EF61C14" w14:textId="2F811854"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0.76511</w:t>
            </w:r>
          </w:p>
          <w:p w14:paraId="129FE55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1B2DE551" w14:textId="0AD647A3"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0.03776</w:t>
            </w:r>
          </w:p>
          <w:p w14:paraId="4AC31C6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3A269728" w14:textId="5F2053DF"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4.24776</w:t>
            </w:r>
          </w:p>
          <w:p w14:paraId="7581A2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rsidRPr="00EC6364" w14:paraId="581B092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5242368B" w14:textId="618A028A" w:rsidR="00F45E82" w:rsidRDefault="00F45E82" w:rsidP="00F45E82">
            <w:pPr>
              <w:jc w:val="left"/>
              <w:rPr>
                <w:rFonts w:asciiTheme="majorBidi" w:hAnsiTheme="majorBidi"/>
                <w:sz w:val="24"/>
              </w:rPr>
            </w:pPr>
            <w:r>
              <w:rPr>
                <w:rFonts w:asciiTheme="majorBidi" w:hAnsiTheme="majorBidi"/>
                <w:sz w:val="24"/>
              </w:rPr>
              <w:t>Random-Baseline</w:t>
            </w:r>
          </w:p>
        </w:tc>
        <w:tc>
          <w:tcPr>
            <w:tcW w:w="1842" w:type="dxa"/>
          </w:tcPr>
          <w:p w14:paraId="513345F7"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0.3</w:t>
            </w:r>
          </w:p>
        </w:tc>
        <w:tc>
          <w:tcPr>
            <w:tcW w:w="1841" w:type="dxa"/>
          </w:tcPr>
          <w:p w14:paraId="370FFBE8" w14:textId="671A22E4"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0.00071</w:t>
            </w:r>
          </w:p>
          <w:p w14:paraId="7B3FD1B0"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A5C480B" w14:textId="4A5D472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0.4963</w:t>
            </w:r>
            <w:r w:rsidR="00824BCB">
              <w:rPr>
                <w:rFonts w:asciiTheme="majorBidi" w:hAnsiTheme="majorBidi" w:cstheme="majorBidi"/>
                <w:sz w:val="24"/>
              </w:rPr>
              <w:t>9</w:t>
            </w:r>
          </w:p>
          <w:p w14:paraId="2144B89F"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646B7171" w14:textId="598700D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0.03417</w:t>
            </w:r>
          </w:p>
          <w:p w14:paraId="08EBF969"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5FCBE033" w14:textId="4C85F9F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4.5297</w:t>
            </w:r>
            <w:r w:rsidR="00824BCB">
              <w:rPr>
                <w:rFonts w:asciiTheme="majorBidi" w:hAnsiTheme="majorBidi" w:cstheme="majorBidi"/>
                <w:sz w:val="24"/>
              </w:rPr>
              <w:t>3</w:t>
            </w:r>
          </w:p>
          <w:p w14:paraId="2B64E111" w14:textId="77777777" w:rsidR="00F45E82" w:rsidRPr="00EC636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395BEF29" w14:textId="77777777" w:rsidR="00277EBD" w:rsidRDefault="00277EBD" w:rsidP="00426F2C">
      <w:pPr>
        <w:spacing w:line="240" w:lineRule="auto"/>
        <w:jc w:val="left"/>
      </w:pPr>
    </w:p>
    <w:p w14:paraId="60562040" w14:textId="77777777" w:rsidR="00011AC3" w:rsidRDefault="00011AC3" w:rsidP="00426F2C">
      <w:pPr>
        <w:spacing w:line="240" w:lineRule="auto"/>
        <w:jc w:val="left"/>
      </w:pPr>
    </w:p>
    <w:p w14:paraId="2F91C7EA" w14:textId="44AB8CF7" w:rsidR="00277EBD" w:rsidRDefault="00277EBD">
      <w:pPr>
        <w:spacing w:line="240" w:lineRule="auto"/>
        <w:jc w:val="left"/>
      </w:pPr>
      <w:r>
        <w:br w:type="page"/>
      </w:r>
    </w:p>
    <w:p w14:paraId="074AC018" w14:textId="77777777" w:rsidR="00F45E82" w:rsidRDefault="00F45E82" w:rsidP="00426F2C">
      <w:pPr>
        <w:spacing w:line="240" w:lineRule="auto"/>
        <w:jc w:val="left"/>
        <w:sectPr w:rsidR="00F45E82" w:rsidSect="00C86257">
          <w:endnotePr>
            <w:numFmt w:val="decimal"/>
          </w:endnotePr>
          <w:pgSz w:w="15840" w:h="12240" w:orient="landscape" w:code="9"/>
          <w:pgMar w:top="1077" w:right="1503" w:bottom="1077" w:left="1599" w:header="1077" w:footer="1077" w:gutter="0"/>
          <w:pgNumType w:start="1"/>
          <w:cols w:space="480"/>
          <w:titlePg/>
          <w:docGrid w:linePitch="360"/>
        </w:sectPr>
      </w:pPr>
    </w:p>
    <w:p w14:paraId="0A0FF667" w14:textId="181BCF35" w:rsidR="00824BCB" w:rsidRDefault="004F5F17" w:rsidP="00210083">
      <w:pPr>
        <w:pStyle w:val="AckHead"/>
      </w:pPr>
      <w:r>
        <w:lastRenderedPageBreak/>
        <w:t>7. Tables</w:t>
      </w:r>
    </w:p>
    <w:p w14:paraId="0CB026FC" w14:textId="2DD2D851" w:rsidR="004F5F1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"Table" </w:instrText>
      </w:r>
      <w:r>
        <w:fldChar w:fldCharType="separate"/>
      </w:r>
      <w:hyperlink w:anchor="_Toc153289103" w:history="1">
        <w:r w:rsidRPr="000140FC">
          <w:rPr>
            <w:rStyle w:val="Hyperlink"/>
            <w:noProof/>
          </w:rPr>
          <w:t>Table 1: Evaluation Results Track 1</w:t>
        </w:r>
        <w:r>
          <w:rPr>
            <w:noProof/>
            <w:webHidden/>
          </w:rPr>
          <w:tab/>
        </w:r>
        <w:r>
          <w:rPr>
            <w:noProof/>
            <w:webHidden/>
          </w:rPr>
          <w:fldChar w:fldCharType="begin"/>
        </w:r>
        <w:r>
          <w:rPr>
            <w:noProof/>
            <w:webHidden/>
          </w:rPr>
          <w:instrText xml:space="preserve"> PAGEREF _Toc153289103 \h </w:instrText>
        </w:r>
        <w:r>
          <w:rPr>
            <w:noProof/>
            <w:webHidden/>
          </w:rPr>
        </w:r>
        <w:r>
          <w:rPr>
            <w:noProof/>
            <w:webHidden/>
          </w:rPr>
          <w:fldChar w:fldCharType="separate"/>
        </w:r>
        <w:r>
          <w:rPr>
            <w:noProof/>
            <w:webHidden/>
          </w:rPr>
          <w:t>1</w:t>
        </w:r>
        <w:r>
          <w:rPr>
            <w:noProof/>
            <w:webHidden/>
          </w:rPr>
          <w:fldChar w:fldCharType="end"/>
        </w:r>
      </w:hyperlink>
    </w:p>
    <w:p w14:paraId="5CD4513C" w14:textId="464C8306"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4" w:history="1">
        <w:r w:rsidR="004F5F17" w:rsidRPr="000140FC">
          <w:rPr>
            <w:rStyle w:val="Hyperlink"/>
            <w:noProof/>
          </w:rPr>
          <w:t>Table 2: Evaluation Results Track 2</w:t>
        </w:r>
        <w:r w:rsidR="004F5F17">
          <w:rPr>
            <w:noProof/>
            <w:webHidden/>
          </w:rPr>
          <w:tab/>
        </w:r>
        <w:r w:rsidR="004F5F17">
          <w:rPr>
            <w:noProof/>
            <w:webHidden/>
          </w:rPr>
          <w:fldChar w:fldCharType="begin"/>
        </w:r>
        <w:r w:rsidR="004F5F17">
          <w:rPr>
            <w:noProof/>
            <w:webHidden/>
          </w:rPr>
          <w:instrText xml:space="preserve"> PAGEREF _Toc153289104 \h </w:instrText>
        </w:r>
        <w:r w:rsidR="004F5F17">
          <w:rPr>
            <w:noProof/>
            <w:webHidden/>
          </w:rPr>
        </w:r>
        <w:r w:rsidR="004F5F17">
          <w:rPr>
            <w:noProof/>
            <w:webHidden/>
          </w:rPr>
          <w:fldChar w:fldCharType="separate"/>
        </w:r>
        <w:r w:rsidR="004F5F17">
          <w:rPr>
            <w:noProof/>
            <w:webHidden/>
          </w:rPr>
          <w:t>2</w:t>
        </w:r>
        <w:r w:rsidR="004F5F17">
          <w:rPr>
            <w:noProof/>
            <w:webHidden/>
          </w:rPr>
          <w:fldChar w:fldCharType="end"/>
        </w:r>
      </w:hyperlink>
    </w:p>
    <w:p w14:paraId="583D53C5" w14:textId="4BDA465C"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5" w:history="1">
        <w:r w:rsidR="004F5F17" w:rsidRPr="000140FC">
          <w:rPr>
            <w:rStyle w:val="Hyperlink"/>
            <w:noProof/>
          </w:rPr>
          <w:t>Table 3: Evaluation Results Track 3</w:t>
        </w:r>
        <w:r w:rsidR="004F5F17">
          <w:rPr>
            <w:noProof/>
            <w:webHidden/>
          </w:rPr>
          <w:tab/>
        </w:r>
        <w:r w:rsidR="004F5F17">
          <w:rPr>
            <w:noProof/>
            <w:webHidden/>
          </w:rPr>
          <w:fldChar w:fldCharType="begin"/>
        </w:r>
        <w:r w:rsidR="004F5F17">
          <w:rPr>
            <w:noProof/>
            <w:webHidden/>
          </w:rPr>
          <w:instrText xml:space="preserve"> PAGEREF _Toc153289105 \h </w:instrText>
        </w:r>
        <w:r w:rsidR="004F5F17">
          <w:rPr>
            <w:noProof/>
            <w:webHidden/>
          </w:rPr>
        </w:r>
        <w:r w:rsidR="004F5F17">
          <w:rPr>
            <w:noProof/>
            <w:webHidden/>
          </w:rPr>
          <w:fldChar w:fldCharType="separate"/>
        </w:r>
        <w:r w:rsidR="004F5F17">
          <w:rPr>
            <w:noProof/>
            <w:webHidden/>
          </w:rPr>
          <w:t>3</w:t>
        </w:r>
        <w:r w:rsidR="004F5F17">
          <w:rPr>
            <w:noProof/>
            <w:webHidden/>
          </w:rPr>
          <w:fldChar w:fldCharType="end"/>
        </w:r>
      </w:hyperlink>
    </w:p>
    <w:p w14:paraId="69A3075A" w14:textId="0FCA0BF2" w:rsidR="004F5F17" w:rsidRDefault="004F5F17" w:rsidP="00210083">
      <w:pPr>
        <w:pStyle w:val="AckHead"/>
      </w:pPr>
      <w:r>
        <w:fldChar w:fldCharType="end"/>
      </w:r>
      <w:r>
        <w:t>8. Figures</w:t>
      </w:r>
    </w:p>
    <w:p w14:paraId="12C6BBBD" w14:textId="27F14F1F" w:rsidR="00E827B4"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"Figure" </w:instrText>
      </w:r>
      <w:r>
        <w:fldChar w:fldCharType="separate"/>
      </w:r>
      <w:hyperlink w:anchor="_Toc156848609" w:history="1">
        <w:r w:rsidR="00E827B4" w:rsidRPr="0090712B">
          <w:rPr>
            <w:rStyle w:val="Hyperlink"/>
            <w:noProof/>
          </w:rPr>
          <w:t>Figure 1: Precision-Recall Curve Track1</w:t>
        </w:r>
        <w:r w:rsidR="00E827B4">
          <w:rPr>
            <w:noProof/>
            <w:webHidden/>
          </w:rPr>
          <w:tab/>
        </w:r>
        <w:r w:rsidR="00E827B4">
          <w:rPr>
            <w:noProof/>
            <w:webHidden/>
          </w:rPr>
          <w:fldChar w:fldCharType="begin"/>
        </w:r>
        <w:r w:rsidR="00E827B4">
          <w:rPr>
            <w:noProof/>
            <w:webHidden/>
          </w:rPr>
          <w:instrText xml:space="preserve"> PAGEREF _Toc156848609 \h </w:instrText>
        </w:r>
        <w:r w:rsidR="00E827B4">
          <w:rPr>
            <w:noProof/>
            <w:webHidden/>
          </w:rPr>
        </w:r>
        <w:r w:rsidR="00E827B4">
          <w:rPr>
            <w:noProof/>
            <w:webHidden/>
          </w:rPr>
          <w:fldChar w:fldCharType="separate"/>
        </w:r>
        <w:r w:rsidR="00E827B4">
          <w:rPr>
            <w:noProof/>
            <w:webHidden/>
          </w:rPr>
          <w:t>4</w:t>
        </w:r>
        <w:r w:rsidR="00E827B4">
          <w:rPr>
            <w:noProof/>
            <w:webHidden/>
          </w:rPr>
          <w:fldChar w:fldCharType="end"/>
        </w:r>
      </w:hyperlink>
    </w:p>
    <w:p w14:paraId="77D1229B" w14:textId="6D1D0505" w:rsidR="00011AC3" w:rsidRDefault="004F5F17" w:rsidP="00210083">
      <w:pPr>
        <w:pStyle w:val="AckHead"/>
      </w:pPr>
      <w:r>
        <w:fldChar w:fldCharType="end"/>
      </w:r>
      <w:r>
        <w:t>9</w:t>
      </w:r>
      <w:r w:rsidR="00011AC3" w:rsidRPr="0042255E">
        <w:t>. REFERENCES</w:t>
      </w:r>
    </w:p>
    <w:p w14:paraId="7CE45631" w14:textId="77777777" w:rsidR="00F02F3C" w:rsidRPr="00F02F3C" w:rsidRDefault="006E0684" w:rsidP="00F02F3C">
      <w:pPr>
        <w:pStyle w:val="Literaturverzeichnis"/>
        <w:rPr>
          <w:rFonts w:cs="Linux Libertine"/>
        </w:rPr>
      </w:pPr>
      <w:r w:rsidRPr="006E0684">
        <w:rPr>
          <w:rFonts w:cs="Linux Libertine"/>
          <w:szCs w:val="26"/>
          <w:lang w:eastAsia="zh-CN"/>
        </w:rPr>
        <w:fldChar w:fldCharType="begin"/>
      </w:r>
      <w:r w:rsidRPr="006E0684">
        <w:rPr>
          <w:rFonts w:cs="Linux Libertine"/>
          <w:szCs w:val="26"/>
          <w:lang w:eastAsia="zh-CN"/>
        </w:rPr>
        <w:instrText xml:space="preserve"> ADDIN ZOTERO_BIBL {"uncited":[],"omitted":[],"custom":[]} CSL_BIBLIOGRAPHY </w:instrText>
      </w:r>
      <w:r w:rsidRPr="006E0684">
        <w:rPr>
          <w:rFonts w:cs="Linux Libertine"/>
          <w:szCs w:val="26"/>
          <w:lang w:eastAsia="zh-CN"/>
        </w:rPr>
        <w:fldChar w:fldCharType="separate"/>
      </w:r>
      <w:r w:rsidR="00F02F3C" w:rsidRPr="00F02F3C">
        <w:rPr>
          <w:rFonts w:cs="Linux Libertine"/>
        </w:rPr>
        <w:t>[1]</w:t>
      </w:r>
      <w:r w:rsidR="00F02F3C" w:rsidRPr="00F02F3C">
        <w:rPr>
          <w:rFonts w:cs="Linux Libertine"/>
        </w:rPr>
        <w:tab/>
        <w:t>Moscati, M., Parada-Cabaleiro, E., Deldjoo, Y., Zangerle, E., &amp; Schedl, M., „Music4All-Onion“, doi: 10.5281/zenodo.6609677.</w:t>
      </w:r>
    </w:p>
    <w:p w14:paraId="5ECB8AC3" w14:textId="77777777" w:rsidR="00F02F3C" w:rsidRPr="00F02F3C" w:rsidRDefault="00F02F3C" w:rsidP="00F02F3C">
      <w:pPr>
        <w:pStyle w:val="Literaturverzeichnis"/>
        <w:rPr>
          <w:rFonts w:cs="Linux Libertine"/>
          <w:lang w:val="de-DE"/>
        </w:rPr>
      </w:pPr>
      <w:r w:rsidRPr="00F02F3C">
        <w:rPr>
          <w:rFonts w:cs="Linux Libertine"/>
        </w:rPr>
        <w:t>[2]</w:t>
      </w:r>
      <w:r w:rsidRPr="00F02F3C">
        <w:rPr>
          <w:rFonts w:cs="Linux Libertine"/>
        </w:rPr>
        <w:tab/>
        <w:t xml:space="preserve">J. Devlin, M.-W. Chang, K. Lee, und K. Toutanova, „BERT: Pre-training of Deep Bidirectional Transformers for Language Understanding“. arXiv, 24. </w:t>
      </w:r>
      <w:r w:rsidRPr="00F02F3C">
        <w:rPr>
          <w:rFonts w:cs="Linux Libertine"/>
          <w:lang w:val="de-DE"/>
        </w:rPr>
        <w:t>Mai 2019. Zugegriffen: 16. Januar 2024. [Online]. Verfügbar unter: http://arxiv.org/abs/1810.04805</w:t>
      </w:r>
    </w:p>
    <w:p w14:paraId="41974982" w14:textId="77777777" w:rsidR="00F02F3C" w:rsidRPr="00F02F3C" w:rsidRDefault="00F02F3C" w:rsidP="00F02F3C">
      <w:pPr>
        <w:pStyle w:val="Literaturverzeichnis"/>
        <w:rPr>
          <w:rFonts w:cs="Linux Libertine"/>
          <w:lang w:val="de-DE"/>
        </w:rPr>
      </w:pPr>
      <w:r w:rsidRPr="00F02F3C">
        <w:rPr>
          <w:rFonts w:cs="Linux Libertine"/>
        </w:rPr>
        <w:t>[3]</w:t>
      </w:r>
      <w:r w:rsidRPr="00F02F3C">
        <w:rPr>
          <w:rFonts w:cs="Linux Libertine"/>
        </w:rPr>
        <w:tab/>
        <w:t xml:space="preserve">V. Jayaswal, „Text Vectorization: Term Frequency — Inverse Document Frequency (TFIDF)“, Medium. </w:t>
      </w:r>
      <w:r w:rsidRPr="00F02F3C">
        <w:rPr>
          <w:rFonts w:cs="Linux Libertine"/>
          <w:lang w:val="de-DE"/>
        </w:rPr>
        <w:t>Zugegriffen: 16. Januar 2024. [Online]. Verfügbar unter: https://towardsdatascience.com/text-vectorization-term-frequency-inverse-document-frequency-tfidf-5a3f9604da6d</w:t>
      </w:r>
    </w:p>
    <w:p w14:paraId="63EBE4EE" w14:textId="77777777" w:rsidR="00F02F3C" w:rsidRPr="00F02F3C" w:rsidRDefault="00F02F3C" w:rsidP="00F02F3C">
      <w:pPr>
        <w:pStyle w:val="Literaturverzeichnis"/>
        <w:rPr>
          <w:rFonts w:cs="Linux Libertine"/>
          <w:lang w:val="de-DE"/>
        </w:rPr>
      </w:pPr>
      <w:r w:rsidRPr="00F02F3C">
        <w:rPr>
          <w:rFonts w:cs="Linux Libertine"/>
        </w:rPr>
        <w:t>[4]</w:t>
      </w:r>
      <w:r w:rsidRPr="00F02F3C">
        <w:rPr>
          <w:rFonts w:cs="Linux Libertine"/>
        </w:rPr>
        <w:tab/>
        <w:t xml:space="preserve">D. Karani, „Introduction to Word Embedding and Word2Vec“, Medium. </w:t>
      </w:r>
      <w:r w:rsidRPr="00F02F3C">
        <w:rPr>
          <w:rFonts w:cs="Linux Libertine"/>
          <w:lang w:val="de-DE"/>
        </w:rPr>
        <w:t>Zugegriffen: 16. Januar 2024. [Online]. Verfügbar unter: https://towardsdatascience.com/introduction-to-word-embedding-and-word2vec-652d0c2060fa</w:t>
      </w:r>
    </w:p>
    <w:p w14:paraId="6BBA5D18" w14:textId="77777777" w:rsidR="00F02F3C" w:rsidRPr="00F02F3C" w:rsidRDefault="00F02F3C" w:rsidP="00F02F3C">
      <w:pPr>
        <w:pStyle w:val="Literaturverzeichnis"/>
        <w:rPr>
          <w:rFonts w:cs="Linux Libertine"/>
        </w:rPr>
      </w:pPr>
      <w:r w:rsidRPr="00F02F3C">
        <w:rPr>
          <w:rFonts w:cs="Linux Libertine"/>
        </w:rPr>
        <w:t>[5]</w:t>
      </w:r>
      <w:r w:rsidRPr="00F02F3C">
        <w:rPr>
          <w:rFonts w:cs="Linux Libertine"/>
        </w:rPr>
        <w:tab/>
        <w:t>K. Seyerlehner, G. Widmer, M. Schedl, und P. Knees, „Automatic Music Tag Classification Based On Block-Level Features“, Juli 2010, doi: 10.5281/ZENODO.849724.</w:t>
      </w:r>
    </w:p>
    <w:p w14:paraId="67924B5E" w14:textId="77777777" w:rsidR="00F02F3C" w:rsidRPr="00F02F3C" w:rsidRDefault="00F02F3C" w:rsidP="00F02F3C">
      <w:pPr>
        <w:pStyle w:val="Literaturverzeichnis"/>
        <w:rPr>
          <w:rFonts w:cs="Linux Libertine"/>
        </w:rPr>
      </w:pPr>
      <w:r w:rsidRPr="00F02F3C">
        <w:rPr>
          <w:rFonts w:cs="Linux Libertine"/>
        </w:rPr>
        <w:t>[6]</w:t>
      </w:r>
      <w:r w:rsidRPr="00F02F3C">
        <w:rPr>
          <w:rFonts w:cs="Linux Libertine"/>
        </w:rPr>
        <w:tab/>
        <w:t xml:space="preserve">H. Eghbal-Zadeh, B. Lehner, M. Schedl, und G. Widmer, „I-Vectors for Timbre-Based Music Similarity and Music Artist Classification.“, in </w:t>
      </w:r>
      <w:r w:rsidRPr="00F02F3C">
        <w:rPr>
          <w:rFonts w:cs="Linux Libertine"/>
          <w:i/>
          <w:iCs/>
        </w:rPr>
        <w:t>ISMIR</w:t>
      </w:r>
      <w:r w:rsidRPr="00F02F3C">
        <w:rPr>
          <w:rFonts w:cs="Linux Libertine"/>
        </w:rPr>
        <w:t>, 2015, S. 554–560.</w:t>
      </w:r>
    </w:p>
    <w:p w14:paraId="7262337B" w14:textId="77777777" w:rsidR="00F02F3C" w:rsidRPr="00F02F3C" w:rsidRDefault="00F02F3C" w:rsidP="00F02F3C">
      <w:pPr>
        <w:pStyle w:val="Literaturverzeichnis"/>
        <w:rPr>
          <w:rFonts w:cs="Linux Libertine"/>
        </w:rPr>
      </w:pPr>
      <w:r w:rsidRPr="00F02F3C">
        <w:rPr>
          <w:rFonts w:cs="Linux Libertine"/>
        </w:rPr>
        <w:t>[7]</w:t>
      </w:r>
      <w:r w:rsidRPr="00F02F3C">
        <w:rPr>
          <w:rFonts w:cs="Linux Libertine"/>
        </w:rPr>
        <w:tab/>
        <w:t xml:space="preserve">B. Logan, „Mel frequency cepstral coefficients for music modeling.“, in </w:t>
      </w:r>
      <w:r w:rsidRPr="00F02F3C">
        <w:rPr>
          <w:rFonts w:cs="Linux Libertine"/>
          <w:i/>
          <w:iCs/>
        </w:rPr>
        <w:t>Ismir</w:t>
      </w:r>
      <w:r w:rsidRPr="00F02F3C">
        <w:rPr>
          <w:rFonts w:cs="Linux Libertine"/>
        </w:rPr>
        <w:t>, Plymouth, MA, 2000, S. 11.</w:t>
      </w:r>
    </w:p>
    <w:p w14:paraId="3C5DE9D3" w14:textId="77777777" w:rsidR="00F02F3C" w:rsidRPr="00F02F3C" w:rsidRDefault="00F02F3C" w:rsidP="00F02F3C">
      <w:pPr>
        <w:pStyle w:val="Literaturverzeichnis"/>
        <w:rPr>
          <w:rFonts w:cs="Linux Libertine"/>
          <w:lang w:val="de-DE"/>
        </w:rPr>
      </w:pPr>
      <w:r w:rsidRPr="00F02F3C">
        <w:rPr>
          <w:rFonts w:cs="Linux Libertine"/>
        </w:rPr>
        <w:t>[8]</w:t>
      </w:r>
      <w:r w:rsidRPr="00F02F3C">
        <w:rPr>
          <w:rFonts w:cs="Linux Libertine"/>
        </w:rPr>
        <w:tab/>
        <w:t xml:space="preserve">K. Simonyan und A. Zisserman, „Very Deep Convolutional Networks for Large-Scale Image Recognition“. arXiv, 10. </w:t>
      </w:r>
      <w:r w:rsidRPr="00F02F3C">
        <w:rPr>
          <w:rFonts w:cs="Linux Libertine"/>
          <w:lang w:val="de-DE"/>
        </w:rPr>
        <w:t>April 2015. Zugegriffen: 16. Januar 2024. [Online]. Verfügbar unter: http://arxiv.org/abs/1409.1556</w:t>
      </w:r>
    </w:p>
    <w:p w14:paraId="79E00C1B" w14:textId="77777777" w:rsidR="00F02F3C" w:rsidRPr="00F02F3C" w:rsidRDefault="00F02F3C" w:rsidP="00F02F3C">
      <w:pPr>
        <w:pStyle w:val="Literaturverzeichnis"/>
        <w:rPr>
          <w:rFonts w:cs="Linux Libertine"/>
        </w:rPr>
      </w:pPr>
      <w:r w:rsidRPr="00F02F3C">
        <w:rPr>
          <w:rFonts w:cs="Linux Libertine"/>
        </w:rPr>
        <w:t>[9]</w:t>
      </w:r>
      <w:r w:rsidRPr="00F02F3C">
        <w:rPr>
          <w:rFonts w:cs="Linux Libertine"/>
        </w:rPr>
        <w:tab/>
        <w:t xml:space="preserve">F. Rahutomo, T. Kitasuka, und M. Aritsugi, „Semantic cosine similarity“, in </w:t>
      </w:r>
      <w:r w:rsidRPr="00F02F3C">
        <w:rPr>
          <w:rFonts w:cs="Linux Libertine"/>
          <w:i/>
          <w:iCs/>
        </w:rPr>
        <w:t>The 7th international student conference on advanced science and technology ICAST</w:t>
      </w:r>
      <w:r w:rsidRPr="00F02F3C">
        <w:rPr>
          <w:rFonts w:cs="Linux Libertine"/>
        </w:rPr>
        <w:t>, 2012, S. 1.</w:t>
      </w:r>
    </w:p>
    <w:p w14:paraId="233D5A73" w14:textId="77777777" w:rsidR="00F02F3C" w:rsidRPr="00F02F3C" w:rsidRDefault="00F02F3C" w:rsidP="00F02F3C">
      <w:pPr>
        <w:pStyle w:val="Literaturverzeichnis"/>
        <w:rPr>
          <w:rFonts w:cs="Linux Libertine"/>
        </w:rPr>
      </w:pPr>
      <w:r w:rsidRPr="00F02F3C">
        <w:rPr>
          <w:rFonts w:cs="Linux Libertine"/>
        </w:rPr>
        <w:t>[10]</w:t>
      </w:r>
      <w:r w:rsidRPr="00F02F3C">
        <w:rPr>
          <w:rFonts w:cs="Linux Libertine"/>
        </w:rPr>
        <w:tab/>
        <w:t xml:space="preserve">A. Depeursinge und H. Müller, „Fusion Techniques for Combining Textual and Visual Information Retrieval“, in </w:t>
      </w:r>
      <w:r w:rsidRPr="00F02F3C">
        <w:rPr>
          <w:rFonts w:cs="Linux Libertine"/>
          <w:i/>
          <w:iCs/>
        </w:rPr>
        <w:t>ImageCLEF: Experimental Evaluation in Visual Information Retrieval</w:t>
      </w:r>
      <w:r w:rsidRPr="00F02F3C">
        <w:rPr>
          <w:rFonts w:cs="Linux Libertine"/>
        </w:rPr>
        <w:t>, H. Müller, P. Clough, T. Deselaers, und B. Caputo, Hrsg., Berlin, Heidelberg: Springer Berlin Heidelberg, 2010, S. 95–114. doi: 10.1007/978-3-642-15181-1_6.</w:t>
      </w:r>
    </w:p>
    <w:p w14:paraId="03C3C453" w14:textId="77777777" w:rsidR="00F02F3C" w:rsidRPr="00F02F3C" w:rsidRDefault="00F02F3C" w:rsidP="00F02F3C">
      <w:pPr>
        <w:pStyle w:val="Literaturverzeichnis"/>
        <w:rPr>
          <w:rFonts w:cs="Linux Libertine"/>
        </w:rPr>
      </w:pPr>
      <w:r w:rsidRPr="00F02F3C">
        <w:rPr>
          <w:rFonts w:cs="Linux Libertine"/>
        </w:rPr>
        <w:t>[11]</w:t>
      </w:r>
      <w:r w:rsidRPr="00F02F3C">
        <w:rPr>
          <w:rFonts w:cs="Linux Libertine"/>
        </w:rPr>
        <w:tab/>
        <w:t xml:space="preserve">K. M. Ting, „Precision and Recall“, in </w:t>
      </w:r>
      <w:r w:rsidRPr="00F02F3C">
        <w:rPr>
          <w:rFonts w:cs="Linux Libertine"/>
          <w:i/>
          <w:iCs/>
        </w:rPr>
        <w:t>Encyclopedia of Machine Learning</w:t>
      </w:r>
      <w:r w:rsidRPr="00F02F3C">
        <w:rPr>
          <w:rFonts w:cs="Linux Libertine"/>
        </w:rPr>
        <w:t>, C. Sammut und G. I. Webb, Hrsg., Boston, MA: Springer US, 2010, S. 781–781. doi: 10.1007/978-0-387-30164-8_652.</w:t>
      </w:r>
    </w:p>
    <w:p w14:paraId="084F4FC4" w14:textId="77777777" w:rsidR="00F02F3C" w:rsidRPr="00F02F3C" w:rsidRDefault="00F02F3C" w:rsidP="00F02F3C">
      <w:pPr>
        <w:pStyle w:val="Literaturverzeichnis"/>
        <w:rPr>
          <w:rFonts w:cs="Linux Libertine"/>
        </w:rPr>
      </w:pPr>
      <w:r w:rsidRPr="00F02F3C">
        <w:rPr>
          <w:rFonts w:cs="Linux Libertine"/>
        </w:rPr>
        <w:t>[12]</w:t>
      </w:r>
      <w:r w:rsidRPr="00F02F3C">
        <w:rPr>
          <w:rFonts w:cs="Linux Libertine"/>
        </w:rPr>
        <w:tab/>
        <w:t xml:space="preserve">M. Kuanr und P. Mohapatra, „Assessment Methods for Evaluation of Recommender Systems: A Survey“, </w:t>
      </w:r>
      <w:r w:rsidRPr="00F02F3C">
        <w:rPr>
          <w:rFonts w:cs="Linux Libertine"/>
          <w:i/>
          <w:iCs/>
        </w:rPr>
        <w:t>Found. Comput. Decis. Sci.</w:t>
      </w:r>
      <w:r w:rsidRPr="00F02F3C">
        <w:rPr>
          <w:rFonts w:cs="Linux Libertine"/>
        </w:rPr>
        <w:t>, Bd. 46, Nr. 4, S. 393–421, Dez. 2021, doi: 10.2478/fcds-2021-0023.</w:t>
      </w:r>
    </w:p>
    <w:p w14:paraId="65B3BABD" w14:textId="77777777" w:rsidR="00F02F3C" w:rsidRPr="00F02F3C" w:rsidRDefault="00F02F3C" w:rsidP="00F02F3C">
      <w:pPr>
        <w:pStyle w:val="Literaturverzeichnis"/>
        <w:rPr>
          <w:rFonts w:cs="Linux Libertine"/>
        </w:rPr>
      </w:pPr>
      <w:r w:rsidRPr="00F02F3C">
        <w:rPr>
          <w:rFonts w:cs="Linux Libertine"/>
        </w:rPr>
        <w:t>[13]</w:t>
      </w:r>
      <w:r w:rsidRPr="00F02F3C">
        <w:rPr>
          <w:rFonts w:cs="Linux Libertine"/>
        </w:rPr>
        <w:tab/>
        <w:t xml:space="preserve">S. Büttcher, C. L. A. Clarke, und G. V. Cormack, </w:t>
      </w:r>
      <w:r w:rsidRPr="00F02F3C">
        <w:rPr>
          <w:rFonts w:cs="Linux Libertine"/>
          <w:i/>
          <w:iCs/>
        </w:rPr>
        <w:t>Information retrieval: implementing and evaluating search engines</w:t>
      </w:r>
      <w:r w:rsidRPr="00F02F3C">
        <w:rPr>
          <w:rFonts w:cs="Linux Libertine"/>
        </w:rPr>
        <w:t>. Cambridge, Mass: MIT Press, 2010.</w:t>
      </w:r>
    </w:p>
    <w:p w14:paraId="376D50F5" w14:textId="7A044A64" w:rsidR="00426F2C" w:rsidRPr="004C66AE" w:rsidRDefault="006E0684" w:rsidP="00426F2C">
      <w:pPr>
        <w:spacing w:line="240" w:lineRule="auto"/>
        <w:jc w:val="left"/>
        <w:rPr>
          <w:rFonts w:cs="Linux Libertine"/>
          <w:sz w:val="14"/>
          <w:lang w:eastAsia="zh-CN"/>
        </w:rPr>
      </w:pPr>
      <w:r w:rsidRPr="006E0684">
        <w:rPr>
          <w:rFonts w:cs="Linux Libertine"/>
          <w:szCs w:val="26"/>
          <w:lang w:eastAsia="zh-CN"/>
        </w:rPr>
        <w:fldChar w:fldCharType="end"/>
      </w:r>
    </w:p>
    <w:sectPr w:rsidR="00426F2C" w:rsidRPr="004C66AE" w:rsidSect="00C86257">
      <w:endnotePr>
        <w:numFmt w:val="decimal"/>
      </w:endnotePr>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1F59B" w14:textId="77777777" w:rsidR="00AB2F62" w:rsidRDefault="00AB2F62">
      <w:r>
        <w:separator/>
      </w:r>
    </w:p>
  </w:endnote>
  <w:endnote w:type="continuationSeparator" w:id="0">
    <w:p w14:paraId="61A9D38D" w14:textId="77777777" w:rsidR="00AB2F62" w:rsidRDefault="00AB2F62">
      <w:r>
        <w:continuationSeparator/>
      </w:r>
    </w:p>
  </w:endnote>
  <w:endnote w:type="continuationNotice" w:id="1">
    <w:p w14:paraId="7E4B4B88" w14:textId="77777777" w:rsidR="00AB2F62" w:rsidRDefault="00AB2F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3DA31" w14:textId="77777777" w:rsidR="00AB2F62" w:rsidRDefault="00AB2F62">
      <w:r>
        <w:separator/>
      </w:r>
    </w:p>
  </w:footnote>
  <w:footnote w:type="continuationSeparator" w:id="0">
    <w:p w14:paraId="2599B186" w14:textId="77777777" w:rsidR="00AB2F62" w:rsidRDefault="00AB2F62">
      <w:r>
        <w:continuationSeparator/>
      </w:r>
    </w:p>
  </w:footnote>
  <w:footnote w:type="continuationNotice" w:id="1">
    <w:p w14:paraId="60EA66DB" w14:textId="77777777" w:rsidR="00AB2F62" w:rsidRDefault="00AB2F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4E74A0"/>
    <w:multiLevelType w:val="hybridMultilevel"/>
    <w:tmpl w:val="B2920D0A"/>
    <w:lvl w:ilvl="0" w:tplc="030AF416">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4263B8B"/>
    <w:multiLevelType w:val="hybridMultilevel"/>
    <w:tmpl w:val="42D2ED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6BE29EE"/>
    <w:multiLevelType w:val="hybridMultilevel"/>
    <w:tmpl w:val="8F0A03A8"/>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1C66ED6"/>
    <w:multiLevelType w:val="hybridMultilevel"/>
    <w:tmpl w:val="8F0A03A8"/>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4" w15:restartNumberingAfterBreak="0">
    <w:nsid w:val="4DF57C8D"/>
    <w:multiLevelType w:val="multilevel"/>
    <w:tmpl w:val="1A50DC92"/>
    <w:lvl w:ilvl="0">
      <w:start w:val="1"/>
      <w:numFmt w:val="decimal"/>
      <w:lvlText w:val="%1."/>
      <w:lvlJc w:val="left"/>
      <w:pPr>
        <w:ind w:left="720" w:hanging="360"/>
      </w:pPr>
      <w:rPr>
        <w:rFonts w:hint="default"/>
      </w:rPr>
    </w:lvl>
    <w:lvl w:ilvl="1">
      <w:start w:val="1"/>
      <w:numFmt w:val="decimal"/>
      <w:pStyle w:val="Head2"/>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1AE375C"/>
    <w:multiLevelType w:val="hybridMultilevel"/>
    <w:tmpl w:val="12AC91B6"/>
    <w:lvl w:ilvl="0" w:tplc="759A30DC">
      <w:start w:val="1"/>
      <w:numFmt w:val="bullet"/>
      <w:lvlText w:val="•"/>
      <w:lvlJc w:val="left"/>
      <w:pPr>
        <w:tabs>
          <w:tab w:val="num" w:pos="720"/>
        </w:tabs>
        <w:ind w:left="720" w:hanging="360"/>
      </w:pPr>
      <w:rPr>
        <w:rFonts w:ascii="Arial" w:hAnsi="Arial" w:hint="default"/>
      </w:rPr>
    </w:lvl>
    <w:lvl w:ilvl="1" w:tplc="F5928918" w:tentative="1">
      <w:start w:val="1"/>
      <w:numFmt w:val="bullet"/>
      <w:lvlText w:val="•"/>
      <w:lvlJc w:val="left"/>
      <w:pPr>
        <w:tabs>
          <w:tab w:val="num" w:pos="1440"/>
        </w:tabs>
        <w:ind w:left="1440" w:hanging="360"/>
      </w:pPr>
      <w:rPr>
        <w:rFonts w:ascii="Arial" w:hAnsi="Arial" w:hint="default"/>
      </w:rPr>
    </w:lvl>
    <w:lvl w:ilvl="2" w:tplc="EF5C617C" w:tentative="1">
      <w:start w:val="1"/>
      <w:numFmt w:val="bullet"/>
      <w:lvlText w:val="•"/>
      <w:lvlJc w:val="left"/>
      <w:pPr>
        <w:tabs>
          <w:tab w:val="num" w:pos="2160"/>
        </w:tabs>
        <w:ind w:left="2160" w:hanging="360"/>
      </w:pPr>
      <w:rPr>
        <w:rFonts w:ascii="Arial" w:hAnsi="Arial" w:hint="default"/>
      </w:rPr>
    </w:lvl>
    <w:lvl w:ilvl="3" w:tplc="611E1838" w:tentative="1">
      <w:start w:val="1"/>
      <w:numFmt w:val="bullet"/>
      <w:lvlText w:val="•"/>
      <w:lvlJc w:val="left"/>
      <w:pPr>
        <w:tabs>
          <w:tab w:val="num" w:pos="2880"/>
        </w:tabs>
        <w:ind w:left="2880" w:hanging="360"/>
      </w:pPr>
      <w:rPr>
        <w:rFonts w:ascii="Arial" w:hAnsi="Arial" w:hint="default"/>
      </w:rPr>
    </w:lvl>
    <w:lvl w:ilvl="4" w:tplc="5B88CA20" w:tentative="1">
      <w:start w:val="1"/>
      <w:numFmt w:val="bullet"/>
      <w:lvlText w:val="•"/>
      <w:lvlJc w:val="left"/>
      <w:pPr>
        <w:tabs>
          <w:tab w:val="num" w:pos="3600"/>
        </w:tabs>
        <w:ind w:left="3600" w:hanging="360"/>
      </w:pPr>
      <w:rPr>
        <w:rFonts w:ascii="Arial" w:hAnsi="Arial" w:hint="default"/>
      </w:rPr>
    </w:lvl>
    <w:lvl w:ilvl="5" w:tplc="C2024DB4" w:tentative="1">
      <w:start w:val="1"/>
      <w:numFmt w:val="bullet"/>
      <w:lvlText w:val="•"/>
      <w:lvlJc w:val="left"/>
      <w:pPr>
        <w:tabs>
          <w:tab w:val="num" w:pos="4320"/>
        </w:tabs>
        <w:ind w:left="4320" w:hanging="360"/>
      </w:pPr>
      <w:rPr>
        <w:rFonts w:ascii="Arial" w:hAnsi="Arial" w:hint="default"/>
      </w:rPr>
    </w:lvl>
    <w:lvl w:ilvl="6" w:tplc="73D4EB82" w:tentative="1">
      <w:start w:val="1"/>
      <w:numFmt w:val="bullet"/>
      <w:lvlText w:val="•"/>
      <w:lvlJc w:val="left"/>
      <w:pPr>
        <w:tabs>
          <w:tab w:val="num" w:pos="5040"/>
        </w:tabs>
        <w:ind w:left="5040" w:hanging="360"/>
      </w:pPr>
      <w:rPr>
        <w:rFonts w:ascii="Arial" w:hAnsi="Arial" w:hint="default"/>
      </w:rPr>
    </w:lvl>
    <w:lvl w:ilvl="7" w:tplc="693A6588" w:tentative="1">
      <w:start w:val="1"/>
      <w:numFmt w:val="bullet"/>
      <w:lvlText w:val="•"/>
      <w:lvlJc w:val="left"/>
      <w:pPr>
        <w:tabs>
          <w:tab w:val="num" w:pos="5760"/>
        </w:tabs>
        <w:ind w:left="5760" w:hanging="360"/>
      </w:pPr>
      <w:rPr>
        <w:rFonts w:ascii="Arial" w:hAnsi="Arial" w:hint="default"/>
      </w:rPr>
    </w:lvl>
    <w:lvl w:ilvl="8" w:tplc="6F0820A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3355E63"/>
    <w:multiLevelType w:val="hybridMultilevel"/>
    <w:tmpl w:val="661A80E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9"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3" w15:restartNumberingAfterBreak="0">
    <w:nsid w:val="6ACC568C"/>
    <w:multiLevelType w:val="multilevel"/>
    <w:tmpl w:val="06A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6"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37"/>
  </w:num>
  <w:num w:numId="2" w16cid:durableId="973756598">
    <w:abstractNumId w:val="18"/>
  </w:num>
  <w:num w:numId="3" w16cid:durableId="1528372978">
    <w:abstractNumId w:val="11"/>
  </w:num>
  <w:num w:numId="4" w16cid:durableId="519130270">
    <w:abstractNumId w:val="35"/>
  </w:num>
  <w:num w:numId="5" w16cid:durableId="343092510">
    <w:abstractNumId w:val="23"/>
  </w:num>
  <w:num w:numId="6" w16cid:durableId="4063967">
    <w:abstractNumId w:val="19"/>
  </w:num>
  <w:num w:numId="7" w16cid:durableId="1923443511">
    <w:abstractNumId w:val="32"/>
  </w:num>
  <w:num w:numId="8" w16cid:durableId="859584981">
    <w:abstractNumId w:val="28"/>
  </w:num>
  <w:num w:numId="9" w16cid:durableId="1576163367">
    <w:abstractNumId w:val="31"/>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6"/>
  </w:num>
  <w:num w:numId="21" w16cid:durableId="705640327">
    <w:abstractNumId w:val="30"/>
  </w:num>
  <w:num w:numId="22" w16cid:durableId="956371865">
    <w:abstractNumId w:val="38"/>
  </w:num>
  <w:num w:numId="23" w16cid:durableId="1357845726">
    <w:abstractNumId w:val="17"/>
  </w:num>
  <w:num w:numId="24" w16cid:durableId="1134131854">
    <w:abstractNumId w:val="34"/>
  </w:num>
  <w:num w:numId="25" w16cid:durableId="65880384">
    <w:abstractNumId w:val="29"/>
  </w:num>
  <w:num w:numId="26" w16cid:durableId="86193928">
    <w:abstractNumId w:val="20"/>
  </w:num>
  <w:num w:numId="27" w16cid:durableId="13055022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21"/>
  </w:num>
  <w:num w:numId="30" w16cid:durableId="942568055">
    <w:abstractNumId w:val="16"/>
  </w:num>
  <w:num w:numId="31" w16cid:durableId="79527120">
    <w:abstractNumId w:val="14"/>
  </w:num>
  <w:num w:numId="32" w16cid:durableId="1378747024">
    <w:abstractNumId w:val="36"/>
  </w:num>
  <w:num w:numId="33" w16cid:durableId="1186364923">
    <w:abstractNumId w:val="24"/>
  </w:num>
  <w:num w:numId="34" w16cid:durableId="1195188324">
    <w:abstractNumId w:val="15"/>
  </w:num>
  <w:num w:numId="35" w16cid:durableId="1266888037">
    <w:abstractNumId w:val="25"/>
  </w:num>
  <w:num w:numId="36" w16cid:durableId="1176068449">
    <w:abstractNumId w:val="24"/>
  </w:num>
  <w:num w:numId="37" w16cid:durableId="962007121">
    <w:abstractNumId w:val="33"/>
  </w:num>
  <w:num w:numId="38" w16cid:durableId="2077509620">
    <w:abstractNumId w:val="12"/>
  </w:num>
  <w:num w:numId="39" w16cid:durableId="1761635296">
    <w:abstractNumId w:val="27"/>
  </w:num>
  <w:num w:numId="40" w16cid:durableId="982781707">
    <w:abstractNumId w:val="13"/>
  </w:num>
  <w:num w:numId="41" w16cid:durableId="1674457747">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3A6"/>
    <w:rsid w:val="0000598B"/>
    <w:rsid w:val="00010384"/>
    <w:rsid w:val="00011AC3"/>
    <w:rsid w:val="00031B46"/>
    <w:rsid w:val="0003208F"/>
    <w:rsid w:val="00035FAD"/>
    <w:rsid w:val="00037F92"/>
    <w:rsid w:val="00040748"/>
    <w:rsid w:val="00041330"/>
    <w:rsid w:val="00045252"/>
    <w:rsid w:val="00047398"/>
    <w:rsid w:val="00050EEF"/>
    <w:rsid w:val="00052A1A"/>
    <w:rsid w:val="00052C34"/>
    <w:rsid w:val="00056777"/>
    <w:rsid w:val="00062D29"/>
    <w:rsid w:val="000711B3"/>
    <w:rsid w:val="000713CD"/>
    <w:rsid w:val="0007142B"/>
    <w:rsid w:val="00071768"/>
    <w:rsid w:val="00072E69"/>
    <w:rsid w:val="0007392C"/>
    <w:rsid w:val="000739F9"/>
    <w:rsid w:val="000742A2"/>
    <w:rsid w:val="000766ED"/>
    <w:rsid w:val="00077680"/>
    <w:rsid w:val="0008070F"/>
    <w:rsid w:val="00080E27"/>
    <w:rsid w:val="000819C0"/>
    <w:rsid w:val="0008431E"/>
    <w:rsid w:val="000965D6"/>
    <w:rsid w:val="0009756A"/>
    <w:rsid w:val="000A1029"/>
    <w:rsid w:val="000A6075"/>
    <w:rsid w:val="000A7B4C"/>
    <w:rsid w:val="000B1802"/>
    <w:rsid w:val="000B296C"/>
    <w:rsid w:val="000B54EB"/>
    <w:rsid w:val="000C050B"/>
    <w:rsid w:val="000C4598"/>
    <w:rsid w:val="000E118B"/>
    <w:rsid w:val="000E278E"/>
    <w:rsid w:val="000E64FC"/>
    <w:rsid w:val="000E7A87"/>
    <w:rsid w:val="000F4A95"/>
    <w:rsid w:val="000F6090"/>
    <w:rsid w:val="001041A3"/>
    <w:rsid w:val="00104B07"/>
    <w:rsid w:val="0010534D"/>
    <w:rsid w:val="0011486D"/>
    <w:rsid w:val="001238FB"/>
    <w:rsid w:val="0012596D"/>
    <w:rsid w:val="00125AC6"/>
    <w:rsid w:val="00127D30"/>
    <w:rsid w:val="00130D84"/>
    <w:rsid w:val="0013113A"/>
    <w:rsid w:val="001314CF"/>
    <w:rsid w:val="001363F5"/>
    <w:rsid w:val="0014023A"/>
    <w:rsid w:val="00140C02"/>
    <w:rsid w:val="00141A17"/>
    <w:rsid w:val="0014244B"/>
    <w:rsid w:val="00142FEA"/>
    <w:rsid w:val="00143F05"/>
    <w:rsid w:val="0014457A"/>
    <w:rsid w:val="001453E7"/>
    <w:rsid w:val="00145419"/>
    <w:rsid w:val="00145486"/>
    <w:rsid w:val="001471CB"/>
    <w:rsid w:val="00152510"/>
    <w:rsid w:val="001552A6"/>
    <w:rsid w:val="001566AE"/>
    <w:rsid w:val="0016353B"/>
    <w:rsid w:val="001705F3"/>
    <w:rsid w:val="001751F7"/>
    <w:rsid w:val="001806B0"/>
    <w:rsid w:val="00193445"/>
    <w:rsid w:val="00195F1E"/>
    <w:rsid w:val="001961CD"/>
    <w:rsid w:val="001A06AF"/>
    <w:rsid w:val="001A2B3F"/>
    <w:rsid w:val="001A43B1"/>
    <w:rsid w:val="001A697F"/>
    <w:rsid w:val="001A71BB"/>
    <w:rsid w:val="001B1A99"/>
    <w:rsid w:val="001B29D6"/>
    <w:rsid w:val="001C27E2"/>
    <w:rsid w:val="001D5887"/>
    <w:rsid w:val="001E2720"/>
    <w:rsid w:val="001E71D7"/>
    <w:rsid w:val="0020167E"/>
    <w:rsid w:val="002020F5"/>
    <w:rsid w:val="0020294A"/>
    <w:rsid w:val="00202976"/>
    <w:rsid w:val="0020671B"/>
    <w:rsid w:val="00210083"/>
    <w:rsid w:val="00212CDA"/>
    <w:rsid w:val="0022162C"/>
    <w:rsid w:val="002233F8"/>
    <w:rsid w:val="0024397A"/>
    <w:rsid w:val="00245119"/>
    <w:rsid w:val="00250FEF"/>
    <w:rsid w:val="00252596"/>
    <w:rsid w:val="00264B6B"/>
    <w:rsid w:val="00270347"/>
    <w:rsid w:val="0027195D"/>
    <w:rsid w:val="002738DA"/>
    <w:rsid w:val="00273DEC"/>
    <w:rsid w:val="00277EBD"/>
    <w:rsid w:val="00282789"/>
    <w:rsid w:val="00290DF5"/>
    <w:rsid w:val="00292645"/>
    <w:rsid w:val="0029583F"/>
    <w:rsid w:val="002A2864"/>
    <w:rsid w:val="002A517A"/>
    <w:rsid w:val="002B01E4"/>
    <w:rsid w:val="002B1F59"/>
    <w:rsid w:val="002B2E95"/>
    <w:rsid w:val="002B7EE5"/>
    <w:rsid w:val="002D1558"/>
    <w:rsid w:val="002D26C4"/>
    <w:rsid w:val="002E0311"/>
    <w:rsid w:val="002F069E"/>
    <w:rsid w:val="002F19AC"/>
    <w:rsid w:val="002F2289"/>
    <w:rsid w:val="002F2EB2"/>
    <w:rsid w:val="00301545"/>
    <w:rsid w:val="00303FAD"/>
    <w:rsid w:val="003057B1"/>
    <w:rsid w:val="00307501"/>
    <w:rsid w:val="003160FD"/>
    <w:rsid w:val="00317850"/>
    <w:rsid w:val="00321DDC"/>
    <w:rsid w:val="0032775A"/>
    <w:rsid w:val="003313B5"/>
    <w:rsid w:val="0033342D"/>
    <w:rsid w:val="003342CD"/>
    <w:rsid w:val="00336D12"/>
    <w:rsid w:val="0034235E"/>
    <w:rsid w:val="00354BDB"/>
    <w:rsid w:val="003558D7"/>
    <w:rsid w:val="00356296"/>
    <w:rsid w:val="00357671"/>
    <w:rsid w:val="003626CE"/>
    <w:rsid w:val="00365049"/>
    <w:rsid w:val="00373175"/>
    <w:rsid w:val="0037572A"/>
    <w:rsid w:val="00376CCC"/>
    <w:rsid w:val="0038080D"/>
    <w:rsid w:val="00381E0A"/>
    <w:rsid w:val="00390534"/>
    <w:rsid w:val="00390853"/>
    <w:rsid w:val="00392395"/>
    <w:rsid w:val="003936B1"/>
    <w:rsid w:val="003944CF"/>
    <w:rsid w:val="003967FE"/>
    <w:rsid w:val="003A1ABD"/>
    <w:rsid w:val="003B1CA3"/>
    <w:rsid w:val="003B3483"/>
    <w:rsid w:val="003B44F3"/>
    <w:rsid w:val="003C3338"/>
    <w:rsid w:val="003D0DD2"/>
    <w:rsid w:val="003D544B"/>
    <w:rsid w:val="003D6855"/>
    <w:rsid w:val="003D7001"/>
    <w:rsid w:val="003D754E"/>
    <w:rsid w:val="003E27FE"/>
    <w:rsid w:val="003E6247"/>
    <w:rsid w:val="003F00B6"/>
    <w:rsid w:val="003F118A"/>
    <w:rsid w:val="003F4297"/>
    <w:rsid w:val="003F5DAE"/>
    <w:rsid w:val="003F5F3D"/>
    <w:rsid w:val="003F7CA2"/>
    <w:rsid w:val="00400782"/>
    <w:rsid w:val="00406444"/>
    <w:rsid w:val="004128EE"/>
    <w:rsid w:val="00414623"/>
    <w:rsid w:val="0042255E"/>
    <w:rsid w:val="00426F2C"/>
    <w:rsid w:val="004272EF"/>
    <w:rsid w:val="00427C7D"/>
    <w:rsid w:val="00431CB0"/>
    <w:rsid w:val="00432CF4"/>
    <w:rsid w:val="00436ACD"/>
    <w:rsid w:val="00443CFB"/>
    <w:rsid w:val="00454C21"/>
    <w:rsid w:val="0046042C"/>
    <w:rsid w:val="00474505"/>
    <w:rsid w:val="00474644"/>
    <w:rsid w:val="00476675"/>
    <w:rsid w:val="00480ED3"/>
    <w:rsid w:val="0048106F"/>
    <w:rsid w:val="0048126B"/>
    <w:rsid w:val="004825CE"/>
    <w:rsid w:val="004836A6"/>
    <w:rsid w:val="004838F4"/>
    <w:rsid w:val="00484D82"/>
    <w:rsid w:val="00492EF4"/>
    <w:rsid w:val="004947C9"/>
    <w:rsid w:val="00494D4F"/>
    <w:rsid w:val="00495781"/>
    <w:rsid w:val="00497365"/>
    <w:rsid w:val="004A7556"/>
    <w:rsid w:val="004B0BF6"/>
    <w:rsid w:val="004B6630"/>
    <w:rsid w:val="004B76D4"/>
    <w:rsid w:val="004C1EDF"/>
    <w:rsid w:val="004C49F3"/>
    <w:rsid w:val="004C66AE"/>
    <w:rsid w:val="004C6B2D"/>
    <w:rsid w:val="004D56E7"/>
    <w:rsid w:val="004E09A0"/>
    <w:rsid w:val="004F22AD"/>
    <w:rsid w:val="004F5F17"/>
    <w:rsid w:val="004F6194"/>
    <w:rsid w:val="0050103C"/>
    <w:rsid w:val="005031BD"/>
    <w:rsid w:val="005041C6"/>
    <w:rsid w:val="00504C8B"/>
    <w:rsid w:val="00505459"/>
    <w:rsid w:val="00505DC2"/>
    <w:rsid w:val="00506EF6"/>
    <w:rsid w:val="00507B15"/>
    <w:rsid w:val="005153AC"/>
    <w:rsid w:val="00515B50"/>
    <w:rsid w:val="005160AB"/>
    <w:rsid w:val="00523CD9"/>
    <w:rsid w:val="00540C55"/>
    <w:rsid w:val="00542951"/>
    <w:rsid w:val="00544AEE"/>
    <w:rsid w:val="00551881"/>
    <w:rsid w:val="005528F6"/>
    <w:rsid w:val="00581A8C"/>
    <w:rsid w:val="00584CF1"/>
    <w:rsid w:val="0058578F"/>
    <w:rsid w:val="00586A35"/>
    <w:rsid w:val="005927BE"/>
    <w:rsid w:val="00596082"/>
    <w:rsid w:val="00596F2A"/>
    <w:rsid w:val="005A4AC3"/>
    <w:rsid w:val="005B188B"/>
    <w:rsid w:val="005B1F29"/>
    <w:rsid w:val="005B2ED3"/>
    <w:rsid w:val="005B493F"/>
    <w:rsid w:val="005C0062"/>
    <w:rsid w:val="005C14E1"/>
    <w:rsid w:val="005C3D72"/>
    <w:rsid w:val="005C4409"/>
    <w:rsid w:val="005C5E36"/>
    <w:rsid w:val="005D0695"/>
    <w:rsid w:val="005D0CCE"/>
    <w:rsid w:val="005D7E6E"/>
    <w:rsid w:val="005E22A3"/>
    <w:rsid w:val="005E2A61"/>
    <w:rsid w:val="005F30FF"/>
    <w:rsid w:val="00601236"/>
    <w:rsid w:val="00607A60"/>
    <w:rsid w:val="006112B2"/>
    <w:rsid w:val="0061273A"/>
    <w:rsid w:val="00612C56"/>
    <w:rsid w:val="00612E4E"/>
    <w:rsid w:val="0061742E"/>
    <w:rsid w:val="006202FC"/>
    <w:rsid w:val="00624E64"/>
    <w:rsid w:val="006250F5"/>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77763"/>
    <w:rsid w:val="00680964"/>
    <w:rsid w:val="00682119"/>
    <w:rsid w:val="0069472B"/>
    <w:rsid w:val="00694749"/>
    <w:rsid w:val="00695AF2"/>
    <w:rsid w:val="00696A64"/>
    <w:rsid w:val="006978B2"/>
    <w:rsid w:val="006A22F6"/>
    <w:rsid w:val="006A29E8"/>
    <w:rsid w:val="006B4623"/>
    <w:rsid w:val="006C2521"/>
    <w:rsid w:val="006C4BE3"/>
    <w:rsid w:val="006D0E9B"/>
    <w:rsid w:val="006D2239"/>
    <w:rsid w:val="006E0684"/>
    <w:rsid w:val="006E0D12"/>
    <w:rsid w:val="006E4407"/>
    <w:rsid w:val="006E7653"/>
    <w:rsid w:val="006F050A"/>
    <w:rsid w:val="006F1681"/>
    <w:rsid w:val="006F6F55"/>
    <w:rsid w:val="00701FA6"/>
    <w:rsid w:val="0070306F"/>
    <w:rsid w:val="0070473B"/>
    <w:rsid w:val="0070531E"/>
    <w:rsid w:val="00715569"/>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74783"/>
    <w:rsid w:val="007800CE"/>
    <w:rsid w:val="00780227"/>
    <w:rsid w:val="0078055E"/>
    <w:rsid w:val="00783A61"/>
    <w:rsid w:val="00793451"/>
    <w:rsid w:val="00793808"/>
    <w:rsid w:val="0079682F"/>
    <w:rsid w:val="00797D60"/>
    <w:rsid w:val="007A3F4E"/>
    <w:rsid w:val="007A481F"/>
    <w:rsid w:val="007A502C"/>
    <w:rsid w:val="007A579F"/>
    <w:rsid w:val="007A6BCE"/>
    <w:rsid w:val="007C57E7"/>
    <w:rsid w:val="007D3C28"/>
    <w:rsid w:val="007E0B4F"/>
    <w:rsid w:val="007E7648"/>
    <w:rsid w:val="007F03ED"/>
    <w:rsid w:val="007F176D"/>
    <w:rsid w:val="007F2D1D"/>
    <w:rsid w:val="007F68E0"/>
    <w:rsid w:val="00802E06"/>
    <w:rsid w:val="00804A05"/>
    <w:rsid w:val="008051C3"/>
    <w:rsid w:val="00810CE2"/>
    <w:rsid w:val="008150D4"/>
    <w:rsid w:val="0081514A"/>
    <w:rsid w:val="00824131"/>
    <w:rsid w:val="00824BCB"/>
    <w:rsid w:val="008313F7"/>
    <w:rsid w:val="00832895"/>
    <w:rsid w:val="00833921"/>
    <w:rsid w:val="00834932"/>
    <w:rsid w:val="0083735E"/>
    <w:rsid w:val="00837CBF"/>
    <w:rsid w:val="00843705"/>
    <w:rsid w:val="00846506"/>
    <w:rsid w:val="00847A31"/>
    <w:rsid w:val="00850D0C"/>
    <w:rsid w:val="0085553A"/>
    <w:rsid w:val="00871E83"/>
    <w:rsid w:val="00875232"/>
    <w:rsid w:val="00875A71"/>
    <w:rsid w:val="00877D58"/>
    <w:rsid w:val="00881440"/>
    <w:rsid w:val="0089066F"/>
    <w:rsid w:val="00891A1D"/>
    <w:rsid w:val="008949E1"/>
    <w:rsid w:val="008A30C9"/>
    <w:rsid w:val="008A665A"/>
    <w:rsid w:val="008B1EFD"/>
    <w:rsid w:val="008B2392"/>
    <w:rsid w:val="008B710D"/>
    <w:rsid w:val="008C4E51"/>
    <w:rsid w:val="008C531A"/>
    <w:rsid w:val="008C5752"/>
    <w:rsid w:val="008C5BF8"/>
    <w:rsid w:val="008C6E83"/>
    <w:rsid w:val="008C72C9"/>
    <w:rsid w:val="008D4A83"/>
    <w:rsid w:val="008D651D"/>
    <w:rsid w:val="008E1034"/>
    <w:rsid w:val="008E71DD"/>
    <w:rsid w:val="008F5A27"/>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54B6"/>
    <w:rsid w:val="00936367"/>
    <w:rsid w:val="00936F8D"/>
    <w:rsid w:val="0095071A"/>
    <w:rsid w:val="0095148D"/>
    <w:rsid w:val="00955704"/>
    <w:rsid w:val="00962503"/>
    <w:rsid w:val="00963680"/>
    <w:rsid w:val="00966299"/>
    <w:rsid w:val="009668DE"/>
    <w:rsid w:val="009701CE"/>
    <w:rsid w:val="00973D66"/>
    <w:rsid w:val="00976413"/>
    <w:rsid w:val="00982C4C"/>
    <w:rsid w:val="00986039"/>
    <w:rsid w:val="009923C7"/>
    <w:rsid w:val="0099331C"/>
    <w:rsid w:val="009978A7"/>
    <w:rsid w:val="009A037E"/>
    <w:rsid w:val="009A39E8"/>
    <w:rsid w:val="009B00DC"/>
    <w:rsid w:val="009B3B0B"/>
    <w:rsid w:val="009B3E82"/>
    <w:rsid w:val="009B7559"/>
    <w:rsid w:val="009C0967"/>
    <w:rsid w:val="009D3C3B"/>
    <w:rsid w:val="009D46EA"/>
    <w:rsid w:val="009E2F5C"/>
    <w:rsid w:val="009E56C5"/>
    <w:rsid w:val="009F08FC"/>
    <w:rsid w:val="009F17B6"/>
    <w:rsid w:val="009F2833"/>
    <w:rsid w:val="009F2E05"/>
    <w:rsid w:val="009F4D13"/>
    <w:rsid w:val="009F7EA7"/>
    <w:rsid w:val="00A006A0"/>
    <w:rsid w:val="00A012F5"/>
    <w:rsid w:val="00A10431"/>
    <w:rsid w:val="00A12291"/>
    <w:rsid w:val="00A15152"/>
    <w:rsid w:val="00A155F9"/>
    <w:rsid w:val="00A15E3F"/>
    <w:rsid w:val="00A164B7"/>
    <w:rsid w:val="00A16CC5"/>
    <w:rsid w:val="00A210ED"/>
    <w:rsid w:val="00A21DEF"/>
    <w:rsid w:val="00A27D78"/>
    <w:rsid w:val="00A319FD"/>
    <w:rsid w:val="00A404A2"/>
    <w:rsid w:val="00A41E85"/>
    <w:rsid w:val="00A462C6"/>
    <w:rsid w:val="00A55023"/>
    <w:rsid w:val="00A564AE"/>
    <w:rsid w:val="00A72853"/>
    <w:rsid w:val="00A739CB"/>
    <w:rsid w:val="00A75047"/>
    <w:rsid w:val="00A761FC"/>
    <w:rsid w:val="00A80BE1"/>
    <w:rsid w:val="00A80CD5"/>
    <w:rsid w:val="00A8507F"/>
    <w:rsid w:val="00A86FB4"/>
    <w:rsid w:val="00A917FA"/>
    <w:rsid w:val="00A91E16"/>
    <w:rsid w:val="00A95518"/>
    <w:rsid w:val="00A97AC6"/>
    <w:rsid w:val="00AA10C4"/>
    <w:rsid w:val="00AA57D8"/>
    <w:rsid w:val="00AA5BF1"/>
    <w:rsid w:val="00AA6E2B"/>
    <w:rsid w:val="00AB0733"/>
    <w:rsid w:val="00AB21AA"/>
    <w:rsid w:val="00AB2327"/>
    <w:rsid w:val="00AB2F62"/>
    <w:rsid w:val="00AC4630"/>
    <w:rsid w:val="00AD0294"/>
    <w:rsid w:val="00AD30B3"/>
    <w:rsid w:val="00AD43E9"/>
    <w:rsid w:val="00AE1E64"/>
    <w:rsid w:val="00AE6B36"/>
    <w:rsid w:val="00AF1CBC"/>
    <w:rsid w:val="00B03863"/>
    <w:rsid w:val="00B13E4F"/>
    <w:rsid w:val="00B14E51"/>
    <w:rsid w:val="00B15578"/>
    <w:rsid w:val="00B15A21"/>
    <w:rsid w:val="00B15A5C"/>
    <w:rsid w:val="00B1638F"/>
    <w:rsid w:val="00B234DB"/>
    <w:rsid w:val="00B23FEA"/>
    <w:rsid w:val="00B25737"/>
    <w:rsid w:val="00B33269"/>
    <w:rsid w:val="00B33E38"/>
    <w:rsid w:val="00B350C9"/>
    <w:rsid w:val="00B36298"/>
    <w:rsid w:val="00B36CC4"/>
    <w:rsid w:val="00B3715C"/>
    <w:rsid w:val="00B4052C"/>
    <w:rsid w:val="00B40797"/>
    <w:rsid w:val="00B41CB4"/>
    <w:rsid w:val="00B43D73"/>
    <w:rsid w:val="00B46551"/>
    <w:rsid w:val="00B51DB5"/>
    <w:rsid w:val="00B61445"/>
    <w:rsid w:val="00B61DDD"/>
    <w:rsid w:val="00B63B5C"/>
    <w:rsid w:val="00B64436"/>
    <w:rsid w:val="00B64DD4"/>
    <w:rsid w:val="00B64F13"/>
    <w:rsid w:val="00B73DEA"/>
    <w:rsid w:val="00B747A4"/>
    <w:rsid w:val="00B9678D"/>
    <w:rsid w:val="00BA00DF"/>
    <w:rsid w:val="00BA5432"/>
    <w:rsid w:val="00BA7DD8"/>
    <w:rsid w:val="00BB333E"/>
    <w:rsid w:val="00BB659F"/>
    <w:rsid w:val="00BC5BDA"/>
    <w:rsid w:val="00BD304D"/>
    <w:rsid w:val="00BD61E5"/>
    <w:rsid w:val="00BD793B"/>
    <w:rsid w:val="00BE1187"/>
    <w:rsid w:val="00BE7F58"/>
    <w:rsid w:val="00BF3D6B"/>
    <w:rsid w:val="00C00C1F"/>
    <w:rsid w:val="00C01F2D"/>
    <w:rsid w:val="00C03DCA"/>
    <w:rsid w:val="00C06212"/>
    <w:rsid w:val="00C1142C"/>
    <w:rsid w:val="00C14A4F"/>
    <w:rsid w:val="00C14EAA"/>
    <w:rsid w:val="00C20351"/>
    <w:rsid w:val="00C32613"/>
    <w:rsid w:val="00C41AE1"/>
    <w:rsid w:val="00C4538D"/>
    <w:rsid w:val="00C461FF"/>
    <w:rsid w:val="00C50274"/>
    <w:rsid w:val="00C5423E"/>
    <w:rsid w:val="00C72F68"/>
    <w:rsid w:val="00C72FAB"/>
    <w:rsid w:val="00C72FCF"/>
    <w:rsid w:val="00C822AF"/>
    <w:rsid w:val="00C83008"/>
    <w:rsid w:val="00C86257"/>
    <w:rsid w:val="00C90428"/>
    <w:rsid w:val="00C9472A"/>
    <w:rsid w:val="00C95C6E"/>
    <w:rsid w:val="00C96C07"/>
    <w:rsid w:val="00CA17C5"/>
    <w:rsid w:val="00CA5A3A"/>
    <w:rsid w:val="00CB6709"/>
    <w:rsid w:val="00CC2FE0"/>
    <w:rsid w:val="00CC4F1E"/>
    <w:rsid w:val="00CD4663"/>
    <w:rsid w:val="00CD77D8"/>
    <w:rsid w:val="00CE5614"/>
    <w:rsid w:val="00CE752A"/>
    <w:rsid w:val="00CF2B1E"/>
    <w:rsid w:val="00CF39D4"/>
    <w:rsid w:val="00CF7A64"/>
    <w:rsid w:val="00D0108E"/>
    <w:rsid w:val="00D04103"/>
    <w:rsid w:val="00D15128"/>
    <w:rsid w:val="00D20753"/>
    <w:rsid w:val="00D24AA4"/>
    <w:rsid w:val="00D257FD"/>
    <w:rsid w:val="00D30F9B"/>
    <w:rsid w:val="00D3149C"/>
    <w:rsid w:val="00D31EBA"/>
    <w:rsid w:val="00D341FA"/>
    <w:rsid w:val="00D34435"/>
    <w:rsid w:val="00D459DC"/>
    <w:rsid w:val="00D47BCC"/>
    <w:rsid w:val="00D658B3"/>
    <w:rsid w:val="00D70EDE"/>
    <w:rsid w:val="00D744D8"/>
    <w:rsid w:val="00D91174"/>
    <w:rsid w:val="00D9290D"/>
    <w:rsid w:val="00D97849"/>
    <w:rsid w:val="00DA43F8"/>
    <w:rsid w:val="00DB1D75"/>
    <w:rsid w:val="00DC112E"/>
    <w:rsid w:val="00DC1C49"/>
    <w:rsid w:val="00DC4B20"/>
    <w:rsid w:val="00DC4FC9"/>
    <w:rsid w:val="00DD2357"/>
    <w:rsid w:val="00DD476E"/>
    <w:rsid w:val="00DD5335"/>
    <w:rsid w:val="00DE194C"/>
    <w:rsid w:val="00DE6DA5"/>
    <w:rsid w:val="00DF0E97"/>
    <w:rsid w:val="00DF6EB7"/>
    <w:rsid w:val="00E016B0"/>
    <w:rsid w:val="00E04496"/>
    <w:rsid w:val="00E1122C"/>
    <w:rsid w:val="00E13CDC"/>
    <w:rsid w:val="00E17C6F"/>
    <w:rsid w:val="00E203CC"/>
    <w:rsid w:val="00E20BD4"/>
    <w:rsid w:val="00E2212F"/>
    <w:rsid w:val="00E224B2"/>
    <w:rsid w:val="00E238F9"/>
    <w:rsid w:val="00E251D2"/>
    <w:rsid w:val="00E270D5"/>
    <w:rsid w:val="00E27659"/>
    <w:rsid w:val="00E320C3"/>
    <w:rsid w:val="00E36BC9"/>
    <w:rsid w:val="00E51B27"/>
    <w:rsid w:val="00E677F8"/>
    <w:rsid w:val="00E71D5C"/>
    <w:rsid w:val="00E74AC6"/>
    <w:rsid w:val="00E74FDB"/>
    <w:rsid w:val="00E827B4"/>
    <w:rsid w:val="00E83192"/>
    <w:rsid w:val="00E834D5"/>
    <w:rsid w:val="00E846AE"/>
    <w:rsid w:val="00E87E12"/>
    <w:rsid w:val="00E91FB9"/>
    <w:rsid w:val="00E9247A"/>
    <w:rsid w:val="00E943FF"/>
    <w:rsid w:val="00E9548F"/>
    <w:rsid w:val="00E97958"/>
    <w:rsid w:val="00EA18AE"/>
    <w:rsid w:val="00EA33FF"/>
    <w:rsid w:val="00EB0977"/>
    <w:rsid w:val="00EB13C5"/>
    <w:rsid w:val="00EB2E12"/>
    <w:rsid w:val="00EB3F7D"/>
    <w:rsid w:val="00EB49FA"/>
    <w:rsid w:val="00EB5854"/>
    <w:rsid w:val="00EC1652"/>
    <w:rsid w:val="00EC4D39"/>
    <w:rsid w:val="00EC5189"/>
    <w:rsid w:val="00EC5E10"/>
    <w:rsid w:val="00EE1628"/>
    <w:rsid w:val="00EE212D"/>
    <w:rsid w:val="00EF03F0"/>
    <w:rsid w:val="00EF13D3"/>
    <w:rsid w:val="00F02F3C"/>
    <w:rsid w:val="00F047DC"/>
    <w:rsid w:val="00F06E88"/>
    <w:rsid w:val="00F07F37"/>
    <w:rsid w:val="00F1078C"/>
    <w:rsid w:val="00F13DDE"/>
    <w:rsid w:val="00F2664D"/>
    <w:rsid w:val="00F30418"/>
    <w:rsid w:val="00F3215E"/>
    <w:rsid w:val="00F3231F"/>
    <w:rsid w:val="00F37B7C"/>
    <w:rsid w:val="00F41CC2"/>
    <w:rsid w:val="00F45E82"/>
    <w:rsid w:val="00F52D73"/>
    <w:rsid w:val="00F65834"/>
    <w:rsid w:val="00F66B6F"/>
    <w:rsid w:val="00F71F61"/>
    <w:rsid w:val="00F74DA3"/>
    <w:rsid w:val="00F837F0"/>
    <w:rsid w:val="00F85335"/>
    <w:rsid w:val="00F878E4"/>
    <w:rsid w:val="00F91DFA"/>
    <w:rsid w:val="00F95288"/>
    <w:rsid w:val="00F9791B"/>
    <w:rsid w:val="00FA1C57"/>
    <w:rsid w:val="00FA313D"/>
    <w:rsid w:val="00FB2AFC"/>
    <w:rsid w:val="00FB7A39"/>
    <w:rsid w:val="00FC0E1D"/>
    <w:rsid w:val="00FC53DA"/>
    <w:rsid w:val="00FD16A9"/>
    <w:rsid w:val="00FE4758"/>
    <w:rsid w:val="00FE5AE4"/>
    <w:rsid w:val="00FE7295"/>
    <w:rsid w:val="00FF004E"/>
    <w:rsid w:val="00FF0E35"/>
    <w:rsid w:val="00FF0F4A"/>
    <w:rsid w:val="00FF1468"/>
    <w:rsid w:val="00FF737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9B3E82"/>
    <w:pPr>
      <w:ind w:left="278" w:hanging="278"/>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09756A"/>
    <w:pPr>
      <w:numPr>
        <w:ilvl w:val="1"/>
        <w:numId w:val="33"/>
      </w:numPr>
      <w:spacing w:before="180" w:after="8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9F7EA7"/>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Absatz-Standardschriftart"/>
    <w:link w:val="AbsHead"/>
    <w:rsid w:val="009F7EA7"/>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210083"/>
    <w:pPr>
      <w:spacing w:before="220" w:after="40"/>
    </w:pPr>
    <w:rPr>
      <w:rFonts w:ascii="Linux Libertine" w:eastAsiaTheme="minorHAnsi" w:hAnsi="Linux Libertine" w:cstheme="minorBidi"/>
      <w:sz w:val="18"/>
      <w:szCs w:val="22"/>
      <w:lang w:val="en-US" w:eastAsia="en-US"/>
    </w:rPr>
  </w:style>
  <w:style w:type="character" w:customStyle="1" w:styleId="AckHeadChar">
    <w:name w:val="AckHead Char"/>
    <w:basedOn w:val="Absatz-Standardschriftart"/>
    <w:link w:val="AckHead"/>
    <w:rsid w:val="00210083"/>
    <w:rPr>
      <w:rFonts w:ascii="Linux Libertine" w:eastAsiaTheme="minorHAnsi" w:hAnsi="Linux Libertine" w:cstheme="minorBidi"/>
      <w:sz w:val="18"/>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4C66AE"/>
    <w:pPr>
      <w:ind w:left="300" w:hanging="300"/>
    </w:pPr>
    <w:rPr>
      <w:rFonts w:ascii="Linux Libertine" w:eastAsiaTheme="minorHAnsi" w:hAnsi="Linux Libertine" w:cs="Linux Libertine"/>
      <w:sz w:val="16"/>
      <w:szCs w:val="24"/>
      <w:lang w:val="en-US" w:eastAsia="zh-CN"/>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E17C6F"/>
    <w:pPr>
      <w:keepNext/>
      <w:jc w:val="center"/>
    </w:pPr>
    <w:rPr>
      <w:b/>
      <w:bCs/>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unhideWhenUsed/>
    <w:pPr>
      <w:tabs>
        <w:tab w:val="left" w:pos="384"/>
      </w:tabs>
      <w:spacing w:line="240" w:lineRule="auto"/>
      <w:ind w:left="384" w:hanging="384"/>
    </w:pPr>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 w:type="paragraph" w:styleId="berarbeitung">
    <w:name w:val="Revision"/>
    <w:hidden/>
    <w:uiPriority w:val="99"/>
    <w:semiHidden/>
    <w:rsid w:val="00D257FD"/>
    <w:rPr>
      <w:rFonts w:ascii="Linux Libertine" w:eastAsiaTheme="minorHAnsi" w:hAnsi="Linux Libertine" w:cstheme="minorBidi"/>
      <w:sz w:val="18"/>
      <w:szCs w:val="22"/>
      <w:lang w:val="en-US" w:eastAsia="en-US"/>
    </w:rPr>
  </w:style>
  <w:style w:type="table" w:styleId="EinfacheTabelle2">
    <w:name w:val="Plain Table 2"/>
    <w:basedOn w:val="NormaleTabelle"/>
    <w:uiPriority w:val="42"/>
    <w:rsid w:val="00D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bbildungsverzeichnis">
    <w:name w:val="table of figures"/>
    <w:basedOn w:val="Standard"/>
    <w:next w:val="Standard"/>
    <w:uiPriority w:val="99"/>
    <w:unhideWhenUsed/>
    <w:rsid w:val="0020167E"/>
  </w:style>
  <w:style w:type="paragraph" w:customStyle="1" w:styleId="pw-post-body-paragraph">
    <w:name w:val="pw-post-body-paragraph"/>
    <w:basedOn w:val="Standard"/>
    <w:rsid w:val="00A210E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y2iqfc">
    <w:name w:val="y2iqfc"/>
    <w:basedOn w:val="Absatz-Standardschriftart"/>
    <w:rsid w:val="00F837F0"/>
  </w:style>
  <w:style w:type="character" w:customStyle="1" w:styleId="fontstyle01">
    <w:name w:val="fontstyle01"/>
    <w:basedOn w:val="Absatz-Standardschriftart"/>
    <w:rsid w:val="00A10431"/>
    <w:rPr>
      <w:rFonts w:ascii="TimesNewRomanPSMT" w:hAnsi="TimesNewRomanPSMT"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48275589">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7329">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077508">
      <w:bodyDiv w:val="1"/>
      <w:marLeft w:val="0"/>
      <w:marRight w:val="0"/>
      <w:marTop w:val="0"/>
      <w:marBottom w:val="0"/>
      <w:divBdr>
        <w:top w:val="none" w:sz="0" w:space="0" w:color="auto"/>
        <w:left w:val="none" w:sz="0" w:space="0" w:color="auto"/>
        <w:bottom w:val="none" w:sz="0" w:space="0" w:color="auto"/>
        <w:right w:val="none" w:sz="0" w:space="0" w:color="auto"/>
      </w:divBdr>
      <w:divsChild>
        <w:div w:id="1217279087">
          <w:marLeft w:val="0"/>
          <w:marRight w:val="0"/>
          <w:marTop w:val="0"/>
          <w:marBottom w:val="0"/>
          <w:divBdr>
            <w:top w:val="none" w:sz="0" w:space="0" w:color="auto"/>
            <w:left w:val="none" w:sz="0" w:space="0" w:color="auto"/>
            <w:bottom w:val="none" w:sz="0" w:space="0" w:color="auto"/>
            <w:right w:val="none" w:sz="0" w:space="0" w:color="auto"/>
          </w:divBdr>
          <w:divsChild>
            <w:div w:id="83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297876415">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20882315">
      <w:bodyDiv w:val="1"/>
      <w:marLeft w:val="0"/>
      <w:marRight w:val="0"/>
      <w:marTop w:val="0"/>
      <w:marBottom w:val="0"/>
      <w:divBdr>
        <w:top w:val="none" w:sz="0" w:space="0" w:color="auto"/>
        <w:left w:val="none" w:sz="0" w:space="0" w:color="auto"/>
        <w:bottom w:val="none" w:sz="0" w:space="0" w:color="auto"/>
        <w:right w:val="none" w:sz="0" w:space="0" w:color="auto"/>
      </w:divBdr>
      <w:divsChild>
        <w:div w:id="873999864">
          <w:marLeft w:val="0"/>
          <w:marRight w:val="0"/>
          <w:marTop w:val="0"/>
          <w:marBottom w:val="0"/>
          <w:divBdr>
            <w:top w:val="none" w:sz="0" w:space="0" w:color="auto"/>
            <w:left w:val="none" w:sz="0" w:space="0" w:color="auto"/>
            <w:bottom w:val="none" w:sz="0" w:space="0" w:color="auto"/>
            <w:right w:val="none" w:sz="0" w:space="0" w:color="auto"/>
          </w:divBdr>
          <w:divsChild>
            <w:div w:id="199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022">
      <w:bodyDiv w:val="1"/>
      <w:marLeft w:val="0"/>
      <w:marRight w:val="0"/>
      <w:marTop w:val="0"/>
      <w:marBottom w:val="0"/>
      <w:divBdr>
        <w:top w:val="none" w:sz="0" w:space="0" w:color="auto"/>
        <w:left w:val="none" w:sz="0" w:space="0" w:color="auto"/>
        <w:bottom w:val="none" w:sz="0" w:space="0" w:color="auto"/>
        <w:right w:val="none" w:sz="0" w:space="0" w:color="auto"/>
      </w:divBdr>
      <w:divsChild>
        <w:div w:id="14232319">
          <w:marLeft w:val="0"/>
          <w:marRight w:val="0"/>
          <w:marTop w:val="0"/>
          <w:marBottom w:val="0"/>
          <w:divBdr>
            <w:top w:val="none" w:sz="0" w:space="0" w:color="auto"/>
            <w:left w:val="none" w:sz="0" w:space="0" w:color="auto"/>
            <w:bottom w:val="none" w:sz="0" w:space="0" w:color="auto"/>
            <w:right w:val="none" w:sz="0" w:space="0" w:color="auto"/>
          </w:divBdr>
          <w:divsChild>
            <w:div w:id="70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15465560">
      <w:bodyDiv w:val="1"/>
      <w:marLeft w:val="0"/>
      <w:marRight w:val="0"/>
      <w:marTop w:val="0"/>
      <w:marBottom w:val="0"/>
      <w:divBdr>
        <w:top w:val="none" w:sz="0" w:space="0" w:color="auto"/>
        <w:left w:val="none" w:sz="0" w:space="0" w:color="auto"/>
        <w:bottom w:val="none" w:sz="0" w:space="0" w:color="auto"/>
        <w:right w:val="none" w:sz="0" w:space="0" w:color="auto"/>
      </w:divBdr>
      <w:divsChild>
        <w:div w:id="117064472">
          <w:marLeft w:val="446"/>
          <w:marRight w:val="0"/>
          <w:marTop w:val="0"/>
          <w:marBottom w:val="0"/>
          <w:divBdr>
            <w:top w:val="none" w:sz="0" w:space="0" w:color="auto"/>
            <w:left w:val="none" w:sz="0" w:space="0" w:color="auto"/>
            <w:bottom w:val="none" w:sz="0" w:space="0" w:color="auto"/>
            <w:right w:val="none" w:sz="0" w:space="0" w:color="auto"/>
          </w:divBdr>
        </w:div>
      </w:divsChild>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45020470">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7239853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49428086">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86910336">
      <w:bodyDiv w:val="1"/>
      <w:marLeft w:val="0"/>
      <w:marRight w:val="0"/>
      <w:marTop w:val="0"/>
      <w:marBottom w:val="0"/>
      <w:divBdr>
        <w:top w:val="none" w:sz="0" w:space="0" w:color="auto"/>
        <w:left w:val="none" w:sz="0" w:space="0" w:color="auto"/>
        <w:bottom w:val="none" w:sz="0" w:space="0" w:color="auto"/>
        <w:right w:val="none" w:sz="0" w:space="0" w:color="auto"/>
      </w:divBdr>
      <w:divsChild>
        <w:div w:id="497035742">
          <w:marLeft w:val="0"/>
          <w:marRight w:val="0"/>
          <w:marTop w:val="0"/>
          <w:marBottom w:val="0"/>
          <w:divBdr>
            <w:top w:val="none" w:sz="0" w:space="0" w:color="auto"/>
            <w:left w:val="none" w:sz="0" w:space="0" w:color="auto"/>
            <w:bottom w:val="none" w:sz="0" w:space="0" w:color="auto"/>
            <w:right w:val="none" w:sz="0" w:space="0" w:color="auto"/>
          </w:divBdr>
          <w:divsChild>
            <w:div w:id="15241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32587791">
      <w:bodyDiv w:val="1"/>
      <w:marLeft w:val="0"/>
      <w:marRight w:val="0"/>
      <w:marTop w:val="0"/>
      <w:marBottom w:val="0"/>
      <w:divBdr>
        <w:top w:val="none" w:sz="0" w:space="0" w:color="auto"/>
        <w:left w:val="none" w:sz="0" w:space="0" w:color="auto"/>
        <w:bottom w:val="none" w:sz="0" w:space="0" w:color="auto"/>
        <w:right w:val="none" w:sz="0" w:space="0" w:color="auto"/>
      </w:divBdr>
    </w:div>
    <w:div w:id="940793451">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74212365">
      <w:bodyDiv w:val="1"/>
      <w:marLeft w:val="0"/>
      <w:marRight w:val="0"/>
      <w:marTop w:val="0"/>
      <w:marBottom w:val="0"/>
      <w:divBdr>
        <w:top w:val="none" w:sz="0" w:space="0" w:color="auto"/>
        <w:left w:val="none" w:sz="0" w:space="0" w:color="auto"/>
        <w:bottom w:val="none" w:sz="0" w:space="0" w:color="auto"/>
        <w:right w:val="none" w:sz="0" w:space="0" w:color="auto"/>
      </w:divBdr>
      <w:divsChild>
        <w:div w:id="1771464799">
          <w:marLeft w:val="0"/>
          <w:marRight w:val="0"/>
          <w:marTop w:val="0"/>
          <w:marBottom w:val="0"/>
          <w:divBdr>
            <w:top w:val="none" w:sz="0" w:space="0" w:color="auto"/>
            <w:left w:val="none" w:sz="0" w:space="0" w:color="auto"/>
            <w:bottom w:val="none" w:sz="0" w:space="0" w:color="auto"/>
            <w:right w:val="none" w:sz="0" w:space="0" w:color="auto"/>
          </w:divBdr>
        </w:div>
        <w:div w:id="483398550">
          <w:marLeft w:val="0"/>
          <w:marRight w:val="0"/>
          <w:marTop w:val="0"/>
          <w:marBottom w:val="0"/>
          <w:divBdr>
            <w:top w:val="none" w:sz="0" w:space="0" w:color="auto"/>
            <w:left w:val="none" w:sz="0" w:space="0" w:color="auto"/>
            <w:bottom w:val="none" w:sz="0" w:space="0" w:color="auto"/>
            <w:right w:val="none" w:sz="0" w:space="0" w:color="auto"/>
          </w:divBdr>
        </w:div>
        <w:div w:id="1674449272">
          <w:marLeft w:val="0"/>
          <w:marRight w:val="0"/>
          <w:marTop w:val="0"/>
          <w:marBottom w:val="0"/>
          <w:divBdr>
            <w:top w:val="none" w:sz="0" w:space="0" w:color="auto"/>
            <w:left w:val="none" w:sz="0" w:space="0" w:color="auto"/>
            <w:bottom w:val="none" w:sz="0" w:space="0" w:color="auto"/>
            <w:right w:val="none" w:sz="0" w:space="0" w:color="auto"/>
          </w:divBdr>
        </w:div>
      </w:divsChild>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28845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5">
          <w:marLeft w:val="0"/>
          <w:marRight w:val="0"/>
          <w:marTop w:val="0"/>
          <w:marBottom w:val="0"/>
          <w:divBdr>
            <w:top w:val="none" w:sz="0" w:space="0" w:color="auto"/>
            <w:left w:val="none" w:sz="0" w:space="0" w:color="auto"/>
            <w:bottom w:val="none" w:sz="0" w:space="0" w:color="auto"/>
            <w:right w:val="none" w:sz="0" w:space="0" w:color="auto"/>
          </w:divBdr>
          <w:divsChild>
            <w:div w:id="185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71567048">
      <w:bodyDiv w:val="1"/>
      <w:marLeft w:val="0"/>
      <w:marRight w:val="0"/>
      <w:marTop w:val="0"/>
      <w:marBottom w:val="0"/>
      <w:divBdr>
        <w:top w:val="none" w:sz="0" w:space="0" w:color="auto"/>
        <w:left w:val="none" w:sz="0" w:space="0" w:color="auto"/>
        <w:bottom w:val="none" w:sz="0" w:space="0" w:color="auto"/>
        <w:right w:val="none" w:sz="0" w:space="0" w:color="auto"/>
      </w:divBdr>
      <w:divsChild>
        <w:div w:id="522716579">
          <w:marLeft w:val="0"/>
          <w:marRight w:val="0"/>
          <w:marTop w:val="0"/>
          <w:marBottom w:val="0"/>
          <w:divBdr>
            <w:top w:val="none" w:sz="0" w:space="0" w:color="auto"/>
            <w:left w:val="none" w:sz="0" w:space="0" w:color="auto"/>
            <w:bottom w:val="none" w:sz="0" w:space="0" w:color="auto"/>
            <w:right w:val="none" w:sz="0" w:space="0" w:color="auto"/>
          </w:divBdr>
          <w:divsChild>
            <w:div w:id="3063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18401489">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4493379">
      <w:bodyDiv w:val="1"/>
      <w:marLeft w:val="0"/>
      <w:marRight w:val="0"/>
      <w:marTop w:val="0"/>
      <w:marBottom w:val="0"/>
      <w:divBdr>
        <w:top w:val="none" w:sz="0" w:space="0" w:color="auto"/>
        <w:left w:val="none" w:sz="0" w:space="0" w:color="auto"/>
        <w:bottom w:val="none" w:sz="0" w:space="0" w:color="auto"/>
        <w:right w:val="none" w:sz="0" w:space="0" w:color="auto"/>
      </w:divBdr>
      <w:divsChild>
        <w:div w:id="542980636">
          <w:marLeft w:val="0"/>
          <w:marRight w:val="0"/>
          <w:marTop w:val="0"/>
          <w:marBottom w:val="0"/>
          <w:divBdr>
            <w:top w:val="none" w:sz="0" w:space="0" w:color="auto"/>
            <w:left w:val="none" w:sz="0" w:space="0" w:color="auto"/>
            <w:bottom w:val="none" w:sz="0" w:space="0" w:color="auto"/>
            <w:right w:val="none" w:sz="0" w:space="0" w:color="auto"/>
          </w:divBdr>
          <w:divsChild>
            <w:div w:id="9943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1929543">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0032194">
      <w:bodyDiv w:val="1"/>
      <w:marLeft w:val="0"/>
      <w:marRight w:val="0"/>
      <w:marTop w:val="0"/>
      <w:marBottom w:val="0"/>
      <w:divBdr>
        <w:top w:val="none" w:sz="0" w:space="0" w:color="auto"/>
        <w:left w:val="none" w:sz="0" w:space="0" w:color="auto"/>
        <w:bottom w:val="none" w:sz="0" w:space="0" w:color="auto"/>
        <w:right w:val="none" w:sz="0" w:space="0" w:color="auto"/>
      </w:divBdr>
      <w:divsChild>
        <w:div w:id="1107310455">
          <w:marLeft w:val="0"/>
          <w:marRight w:val="0"/>
          <w:marTop w:val="0"/>
          <w:marBottom w:val="0"/>
          <w:divBdr>
            <w:top w:val="none" w:sz="0" w:space="0" w:color="auto"/>
            <w:left w:val="none" w:sz="0" w:space="0" w:color="auto"/>
            <w:bottom w:val="none" w:sz="0" w:space="0" w:color="auto"/>
            <w:right w:val="none" w:sz="0" w:space="0" w:color="auto"/>
          </w:divBdr>
        </w:div>
      </w:divsChild>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2.xml><?xml version="1.0" encoding="utf-8"?>
<ds:datastoreItem xmlns:ds="http://schemas.openxmlformats.org/officeDocument/2006/customXml" ds:itemID="{6A5A3DE1-DD86-41F3-BAC2-2390BE3D768A}">
  <ds:schemaRefs>
    <ds:schemaRef ds:uri="http://schemas.microsoft.com/sharepoint/v3/contenttype/forms"/>
  </ds:schemaRefs>
</ds:datastoreItem>
</file>

<file path=customXml/itemProps3.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45DBA2-DCF6-46BF-858B-9A8CC8161B4D}">
  <ds:schemaRefs/>
</ds:datastoreItem>
</file>

<file path=customXml/itemProps5.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0</TotalTime>
  <Pages>11</Pages>
  <Words>6232</Words>
  <Characters>39263</Characters>
  <Application>Microsoft Office Word</Application>
  <DocSecurity>0</DocSecurity>
  <Lines>327</Lines>
  <Paragraphs>90</Paragraphs>
  <ScaleCrop>false</ScaleCrop>
  <HeadingPairs>
    <vt:vector size="8" baseType="variant">
      <vt:variant>
        <vt:lpstr>Titel</vt:lpstr>
      </vt:variant>
      <vt:variant>
        <vt:i4>1</vt:i4>
      </vt:variant>
      <vt:variant>
        <vt:lpstr>Titre</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45405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Sara</cp:lastModifiedBy>
  <cp:revision>3</cp:revision>
  <cp:lastPrinted>2023-11-15T04:17:00Z</cp:lastPrinted>
  <dcterms:created xsi:type="dcterms:W3CDTF">2024-01-23T21:15:00Z</dcterms:created>
  <dcterms:modified xsi:type="dcterms:W3CDTF">2024-01-23T21:49:00Z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y fmtid="{D5CDD505-2E9C-101B-9397-08002B2CF9AE}" pid="9" name="ZOTERO_PREF_1">
    <vt:lpwstr>&lt;data data-version="3" zotero-version="6.0.30"&gt;&lt;session id="toCQiW4R"/&gt;&lt;style id="http://www.zotero.org/styles/ieee" locale="de-DE"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