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Sara Scheucher</w:t>
            </w:r>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530BC30F" w:rsidR="00406444" w:rsidRPr="00586A35" w:rsidRDefault="00406444" w:rsidP="00406444">
      <w:pPr>
        <w:pStyle w:val="Abstract"/>
      </w:pPr>
      <w:r>
        <w:t>In this paper</w:t>
      </w:r>
      <w:r w:rsidR="007667EA">
        <w:t>,</w:t>
      </w:r>
      <w:r>
        <w:t xml:space="preserve"> a rudimentary </w:t>
      </w:r>
      <w:r w:rsidR="00B23FEA">
        <w:t>text</w:t>
      </w:r>
      <w:r>
        <w:t>-based retrieval system is being developed.</w:t>
      </w:r>
      <w:r w:rsidR="0022162C" w:rsidRPr="0022162C">
        <w:t xml:space="preserve"> The goal of this paper is to test the effect of different combinations of similarity measures and word embeddings in </w:t>
      </w:r>
      <w:r w:rsidR="0022162C">
        <w:t xml:space="preserve">a </w:t>
      </w:r>
      <w:r w:rsidR="0022162C" w:rsidRPr="0022162C">
        <w:t>retriev</w:t>
      </w:r>
      <w:r w:rsidR="0022162C">
        <w:t>al</w:t>
      </w:r>
      <w:r w:rsidR="0022162C" w:rsidRPr="0022162C">
        <w:t xml:space="preserve"> system on its results</w:t>
      </w:r>
      <w:r>
        <w:t xml:space="preserve">. For calculating this similarity measure only </w:t>
      </w:r>
      <w:r w:rsidR="007A6BCE">
        <w:t>text features</w:t>
      </w:r>
      <w:r>
        <w:t xml:space="preserve"> are used. This paper compares </w:t>
      </w:r>
      <w:r w:rsidR="0022162C">
        <w:t>the results of</w:t>
      </w:r>
      <w:r w:rsidR="00C14EAA">
        <w:t xml:space="preserve"> </w:t>
      </w:r>
      <w:proofErr w:type="spellStart"/>
      <w:r>
        <w:t>tf-idf</w:t>
      </w:r>
      <w:proofErr w:type="spellEnd"/>
      <w:r w:rsidR="0022162C">
        <w:t>,</w:t>
      </w:r>
      <w:r>
        <w:t xml:space="preserve"> word2vec </w:t>
      </w:r>
      <w:r w:rsidR="009C0967">
        <w:t>a</w:t>
      </w:r>
      <w:r w:rsidR="0022162C">
        <w:t>s well as the transformer-based BERT. The similarity measure is in all cases the cos-sim-similarity.</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E9C3330" w:rsidR="00624E64" w:rsidRDefault="00624E64" w:rsidP="00624E64">
      <w:pPr>
        <w:pStyle w:val="Algorithm"/>
      </w:pPr>
      <w:r>
        <w:t xml:space="preserve">Concretely, the cos-sim-similarity </w:t>
      </w:r>
      <w:r w:rsidR="00C14EAA">
        <w:t>is used as a similarity measure and</w:t>
      </w:r>
      <w:r>
        <w:t xml:space="preserve"> </w:t>
      </w:r>
      <w:proofErr w:type="spellStart"/>
      <w:r>
        <w:t>tf-idf</w:t>
      </w:r>
      <w:proofErr w:type="spellEnd"/>
      <w:r w:rsidR="00C14EAA">
        <w:t xml:space="preserve">, </w:t>
      </w:r>
      <w:r>
        <w:t>word2ve</w:t>
      </w:r>
      <w:r w:rsidR="00C14EAA">
        <w:t xml:space="preserve">c and </w:t>
      </w:r>
      <w:r w:rsidR="004272EF">
        <w:t>BERT</w:t>
      </w:r>
      <w:r w:rsidR="00C14EAA">
        <w:t xml:space="preserve"> as word embeddings.</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137887C3" w:rsidR="00A564AE" w:rsidRDefault="00B234DB" w:rsidP="00B234DB">
      <w:pPr>
        <w:pStyle w:val="Abstract"/>
      </w:pPr>
      <w:r>
        <w:t xml:space="preserve">For implementing the assignment, the programming language Python is used as it </w:t>
      </w:r>
      <w:r w:rsidR="0022162C">
        <w:t xml:space="preserve">is most suitable </w:t>
      </w:r>
      <w:r>
        <w:t xml:space="preserve">for data analysis and data science purposes. The coding environment used is </w:t>
      </w:r>
      <w:proofErr w:type="spellStart"/>
      <w:r w:rsidR="003D754E">
        <w:t>Jupyter</w:t>
      </w:r>
      <w:proofErr w:type="spellEnd"/>
      <w:r w:rsidR="003D754E">
        <w:t xml:space="preserve"> Notebook as it supports the programming language </w:t>
      </w:r>
      <w:r w:rsidR="00390534">
        <w:t>Python</w:t>
      </w:r>
      <w:r w:rsidR="00A564AE">
        <w:t>.</w:t>
      </w:r>
      <w:r w:rsidR="003D754E">
        <w:t xml:space="preserve"> We also used the libraries NumPy and pandas</w:t>
      </w:r>
      <w:r w:rsidR="007269D1">
        <w:t xml:space="preserve"> as well as Scikit-learn which provide us with different similarity functions</w:t>
      </w:r>
      <w:r w:rsidR="003D754E">
        <w:t>.</w:t>
      </w:r>
      <w:r w:rsidR="00751CFE">
        <w:t xml:space="preserve"> The code repository is hosted on the platform </w:t>
      </w:r>
      <w:r w:rsidR="00390534">
        <w:t>GitHub</w:t>
      </w:r>
      <w:r w:rsidR="00751CFE">
        <w:t xml:space="preserve">. The coordination and integration of code contributions of each team member is therefore ensured </w:t>
      </w:r>
      <w:r w:rsidR="003D754E">
        <w:t>using</w:t>
      </w:r>
      <w:r w:rsidR="00751CFE">
        <w:t xml:space="preserve"> Git.</w:t>
      </w:r>
      <w:r w:rsidR="003D754E">
        <w:t xml:space="preserve"> </w:t>
      </w:r>
    </w:p>
    <w:p w14:paraId="4230D1CC" w14:textId="06C99B4E" w:rsidR="00212CDA" w:rsidRDefault="00B234DB" w:rsidP="00B234DB">
      <w:pPr>
        <w:pStyle w:val="Abstract"/>
      </w:pPr>
      <w:r>
        <w:t>To ensure that new functionality as well as new algorithms can easily be added</w:t>
      </w:r>
      <w:r w:rsidR="0091244A">
        <w:t xml:space="preserve"> to</w:t>
      </w:r>
      <w:r>
        <w:t xml:space="preserve"> the text-based music recommender system in the future</w:t>
      </w:r>
      <w:r w:rsidR="00F71F61">
        <w:t>,</w:t>
      </w:r>
      <w:r>
        <w:t xml:space="preserve"> a large focus is set on making the code modular.</w:t>
      </w:r>
      <w:r w:rsidR="002E0311">
        <w:t xml:space="preserve"> </w:t>
      </w:r>
    </w:p>
    <w:p w14:paraId="7903CEE5" w14:textId="1113673B" w:rsidR="00751CFE" w:rsidRDefault="00751CFE" w:rsidP="00934FBD">
      <w:pPr>
        <w:pStyle w:val="Abstract"/>
      </w:pPr>
      <w:r>
        <w:t xml:space="preserve">The input of the </w:t>
      </w:r>
      <w:r w:rsidR="00934FBD">
        <w:t>system</w:t>
      </w:r>
      <w:r w:rsidR="007667EA">
        <w:t xml:space="preserve"> </w:t>
      </w:r>
      <w:r>
        <w:t>is the</w:t>
      </w:r>
      <w:r w:rsidR="00934FBD">
        <w:t xml:space="preserve"> string</w:t>
      </w:r>
      <w:r w:rsidR="00934FBD">
        <w:rPr>
          <w:lang w:eastAsia="zh-CN"/>
        </w:rPr>
        <w:t xml:space="preserve"> </w:t>
      </w:r>
      <w:r w:rsidR="00934FBD">
        <w:rPr>
          <w:rFonts w:hint="eastAsia"/>
          <w:lang w:eastAsia="zh-CN"/>
        </w:rPr>
        <w:t>which</w:t>
      </w:r>
      <w:r w:rsidR="00934FBD">
        <w:rPr>
          <w:lang w:eastAsia="zh-CN"/>
        </w:rPr>
        <w:t xml:space="preserve"> </w:t>
      </w:r>
      <w:r w:rsidR="00934FBD">
        <w:rPr>
          <w:rFonts w:hint="eastAsia"/>
          <w:lang w:eastAsia="zh-CN"/>
        </w:rPr>
        <w:t>contains</w:t>
      </w:r>
      <w:r w:rsidR="00934FBD">
        <w:rPr>
          <w:lang w:eastAsia="zh-CN"/>
        </w:rPr>
        <w:t xml:space="preserve"> </w:t>
      </w:r>
      <w:r w:rsidR="00934FBD">
        <w:rPr>
          <w:rFonts w:hint="eastAsia"/>
          <w:lang w:eastAsia="zh-CN"/>
        </w:rPr>
        <w:t>the</w:t>
      </w:r>
      <w:r w:rsidR="007667EA">
        <w:rPr>
          <w:lang w:eastAsia="zh-CN"/>
        </w:rPr>
        <w:t xml:space="preserve"> </w:t>
      </w:r>
      <w:r>
        <w:t xml:space="preserve">name </w:t>
      </w:r>
      <w:r w:rsidR="00934FBD">
        <w:rPr>
          <w:rFonts w:hint="eastAsia"/>
          <w:lang w:eastAsia="zh-CN"/>
        </w:rPr>
        <w:t xml:space="preserve">and </w:t>
      </w:r>
      <w:r w:rsidR="00934FBD">
        <w:rPr>
          <w:lang w:eastAsia="zh-CN"/>
        </w:rPr>
        <w:t>the artist of the query track</w:t>
      </w:r>
      <w:r>
        <w:t xml:space="preserve">. The recommender system should output a </w:t>
      </w:r>
      <w:r w:rsidR="0008070F">
        <w:t>l</w:t>
      </w:r>
      <w:r>
        <w:t>ist of songs with the title and the artist-</w:t>
      </w:r>
    </w:p>
    <w:p w14:paraId="4F085FE0" w14:textId="306BF1B7" w:rsidR="002E0311" w:rsidRDefault="002E0311">
      <w:pPr>
        <w:pStyle w:val="Abstract"/>
      </w:pPr>
      <w:r>
        <w:t>To be</w:t>
      </w:r>
      <w:r w:rsidR="00934FBD">
        <w:t xml:space="preserve"> </w:t>
      </w:r>
      <w:r>
        <w:t xml:space="preserve">able to </w:t>
      </w:r>
      <w:r w:rsidR="00934FBD">
        <w:t>better</w:t>
      </w:r>
      <w:r w:rsidR="00934FBD">
        <w:rPr>
          <w:rFonts w:hint="eastAsia"/>
        </w:rPr>
        <w:t xml:space="preserve"> </w:t>
      </w:r>
      <w:r>
        <w:t>analyze the results of the recommender system th</w:t>
      </w:r>
      <w:r w:rsidR="00751CFE">
        <w:t>is</w:t>
      </w:r>
      <w:r>
        <w:t xml:space="preserve"> output of the script is saved in a</w:t>
      </w:r>
      <w:r w:rsidR="00934FBD">
        <w:t xml:space="preserve"> </w:t>
      </w:r>
      <w:r w:rsidR="007667EA">
        <w:t>Python</w:t>
      </w:r>
      <w:r>
        <w:t xml:space="preserve"> dictionary.</w:t>
      </w:r>
    </w:p>
    <w:p w14:paraId="394690CB" w14:textId="10010D3F" w:rsidR="00C83008" w:rsidRDefault="00C83008" w:rsidP="00934FBD">
      <w:pPr>
        <w:pStyle w:val="Abstract"/>
      </w:pPr>
      <w:r>
        <w:t>To keep the code modular and make it reusable we first implemented some basic functions</w:t>
      </w:r>
      <w:r w:rsidR="002A2864">
        <w:t xml:space="preserve"> in a </w:t>
      </w:r>
      <w:r w:rsidR="007667EA">
        <w:t>separate</w:t>
      </w:r>
      <w:r w:rsidR="002A2864">
        <w:t xml:space="preserve"> </w:t>
      </w:r>
      <w:r w:rsidR="007667EA">
        <w:t>Python</w:t>
      </w:r>
      <w:r w:rsidR="002A2864">
        <w:t xml:space="preserve"> file</w:t>
      </w:r>
      <w:r>
        <w:t xml:space="preserve">. First, we defined a function to get information about the artist and song name from the </w:t>
      </w:r>
      <w:r w:rsidR="002A2864">
        <w:t>ID</w:t>
      </w:r>
      <w:r>
        <w:t xml:space="preserve">s. The function takes a list of ids as input and </w:t>
      </w:r>
      <w:r w:rsidR="00934FBD">
        <w:t>returns</w:t>
      </w:r>
      <w:r>
        <w:t xml:space="preserve"> </w:t>
      </w:r>
      <w:r w:rsidR="00934FBD">
        <w:t>a</w:t>
      </w:r>
      <w:r>
        <w:t xml:space="preserve"> list of</w:t>
      </w:r>
      <w:r w:rsidR="00934FBD">
        <w:t xml:space="preserve"> tuples</w:t>
      </w:r>
      <w:r w:rsidR="00927CE2">
        <w:t xml:space="preserve"> of strings</w:t>
      </w:r>
      <w:r w:rsidR="00934FBD">
        <w:t xml:space="preserve"> containing the name and</w:t>
      </w:r>
      <w:r w:rsidR="00927CE2">
        <w:t xml:space="preserve"> artist of tracks</w:t>
      </w:r>
      <w:r w:rsidR="00934FBD">
        <w:t xml:space="preserve"> </w:t>
      </w:r>
      <w:r>
        <w:t xml:space="preserve">as the output. </w:t>
      </w:r>
      <w:r w:rsidR="00927CE2">
        <w:t>Then</w:t>
      </w:r>
      <w:r w:rsidR="002A2864">
        <w:t xml:space="preserve"> we implemented a function, which can be used for all </w:t>
      </w:r>
      <w:r w:rsidR="007667EA">
        <w:t>text-based</w:t>
      </w:r>
      <w:r w:rsidR="002A2864">
        <w:t xml:space="preserve"> analysis. The function it</w:t>
      </w:r>
      <w:r w:rsidR="0091244A">
        <w:t xml:space="preserve">self </w:t>
      </w:r>
      <w:r w:rsidR="004B76D4">
        <w:t>is called “text-based” a</w:t>
      </w:r>
      <w:r w:rsidR="00AD43E9">
        <w:t xml:space="preserve">nd </w:t>
      </w:r>
      <w:r w:rsidR="002A2864">
        <w:t>takes as input parameters</w:t>
      </w:r>
      <w:r w:rsidR="00927CE2">
        <w:t xml:space="preserve"> “id”,</w:t>
      </w:r>
      <w:r w:rsidR="002A2864">
        <w:t xml:space="preserve"> the id of the query song,</w:t>
      </w:r>
      <w:r w:rsidR="00927CE2">
        <w:t xml:space="preserve"> “</w:t>
      </w:r>
      <w:proofErr w:type="spellStart"/>
      <w:r w:rsidR="00927CE2">
        <w:t>repr</w:t>
      </w:r>
      <w:proofErr w:type="spellEnd"/>
      <w:r w:rsidR="00927CE2">
        <w:t>”</w:t>
      </w:r>
      <w:r w:rsidR="002A2864">
        <w:t xml:space="preserve"> the</w:t>
      </w:r>
      <w:r w:rsidR="00927CE2">
        <w:t xml:space="preserve"> string which represents the word embedding</w:t>
      </w:r>
      <w:r w:rsidR="002A2864">
        <w:t xml:space="preserve"> </w:t>
      </w:r>
      <w:r w:rsidR="00927CE2">
        <w:t xml:space="preserve">used in the data, </w:t>
      </w:r>
      <w:r w:rsidR="002A2864">
        <w:t>for example</w:t>
      </w:r>
      <w:r w:rsidR="00927CE2">
        <w:t>,</w:t>
      </w:r>
      <w:r w:rsidR="002A2864">
        <w:t xml:space="preserve"> the </w:t>
      </w:r>
      <w:proofErr w:type="spellStart"/>
      <w:r w:rsidR="002A2864">
        <w:t>tf-idf</w:t>
      </w:r>
      <w:proofErr w:type="spellEnd"/>
      <w:r w:rsidR="002A2864">
        <w:t xml:space="preserve">, </w:t>
      </w:r>
      <w:r w:rsidR="00927CE2">
        <w:t xml:space="preserve">“N”, </w:t>
      </w:r>
      <w:r w:rsidR="002A2864">
        <w:t xml:space="preserve">the number of tracks retrieved as well as the similarity function for example </w:t>
      </w:r>
      <w:r w:rsidR="00F71F61">
        <w:t>C</w:t>
      </w:r>
      <w:r w:rsidR="002A2864">
        <w:t xml:space="preserve">osine similarity or </w:t>
      </w:r>
      <w:r w:rsidR="00F71F61">
        <w:t>Euclidean</w:t>
      </w:r>
      <w:r w:rsidR="002A2864">
        <w:t xml:space="preserve"> similarity. </w:t>
      </w:r>
      <w:r w:rsidR="001806B0">
        <w:t>These measures help increase the flexibility and reusability of the code.</w:t>
      </w:r>
      <w:r w:rsidR="003D754E">
        <w:t xml:space="preserve"> Then we imported the functions into the main file where they can be </w:t>
      </w:r>
      <w:r w:rsidR="001806B0">
        <w:t>called</w:t>
      </w:r>
      <w:r w:rsidR="003D754E">
        <w:t xml:space="preserve"> with different input parameters. </w:t>
      </w:r>
    </w:p>
    <w:p w14:paraId="5E16064B" w14:textId="3A6FF82E" w:rsidR="00624E64" w:rsidRDefault="00624E64" w:rsidP="009125BA">
      <w:pPr>
        <w:pStyle w:val="Head2"/>
      </w:pPr>
      <w:r>
        <w:t>2.1</w:t>
      </w:r>
      <w:r>
        <w:tab/>
        <w:t>The dataset</w:t>
      </w:r>
    </w:p>
    <w:p w14:paraId="615F3336" w14:textId="0902D9A2" w:rsidR="00390534" w:rsidRDefault="00212CDA" w:rsidP="00212CDA">
      <w:pPr>
        <w:pStyle w:val="Algorithm"/>
      </w:pPr>
      <w:r>
        <w:t xml:space="preserve">Music4All-Onion is a large-scale, multi-modal music data set, which expands the Music4All-dataset with additional features and meta-data. </w:t>
      </w:r>
      <w:r w:rsidR="002E0311">
        <w:t>For this task</w:t>
      </w:r>
      <w:r w:rsidR="007667EA">
        <w:t>,</w:t>
      </w:r>
      <w:r w:rsidR="002E0311">
        <w:t xml:space="preserve"> only text-based features</w:t>
      </w:r>
      <w:r w:rsidR="00390534">
        <w:t xml:space="preserve"> </w:t>
      </w:r>
      <w:r w:rsidR="002E0311">
        <w:t>are considered</w:t>
      </w:r>
      <w:r w:rsidR="00390534">
        <w:t xml:space="preserve"> (i.e.: title, lyrics, artist, album name and ID)</w:t>
      </w:r>
      <w:r w:rsidR="002E0311">
        <w:t>.</w:t>
      </w:r>
    </w:p>
    <w:p w14:paraId="27508B84" w14:textId="77777777" w:rsidR="004E09A0" w:rsidRDefault="004E09A0" w:rsidP="00212CDA">
      <w:pPr>
        <w:pStyle w:val="Algorithm"/>
      </w:pPr>
    </w:p>
    <w:p w14:paraId="244DF380" w14:textId="3FBFBC3E" w:rsidR="004E09A0" w:rsidRDefault="004E09A0" w:rsidP="004E09A0">
      <w:pPr>
        <w:pStyle w:val="Algorithm"/>
      </w:pPr>
      <w:bookmarkStart w:id="0" w:name="_Hlk150894136"/>
      <w:r>
        <w:t>The provided data is presented in four TSV files (</w:t>
      </w:r>
      <w:r w:rsidRPr="00A03591">
        <w:t>Tab-Separated Values file</w:t>
      </w:r>
      <w:r>
        <w:t xml:space="preserve">) this type of file is </w:t>
      </w:r>
      <w:proofErr w:type="gramStart"/>
      <w:r>
        <w:t>similar to</w:t>
      </w:r>
      <w:proofErr w:type="gramEnd"/>
      <w:r>
        <w:t xml:space="preserve"> t</w:t>
      </w:r>
      <w:r w:rsidR="00A41E85">
        <w:t>he</w:t>
      </w:r>
      <w:r>
        <w:t xml:space="preserve"> CSV (</w:t>
      </w:r>
      <w:r w:rsidRPr="00A03591">
        <w:t>Comma-Separated Values</w:t>
      </w:r>
      <w:r>
        <w:t xml:space="preserve">) data </w:t>
      </w:r>
      <w:r w:rsidR="00390534">
        <w:t>format,</w:t>
      </w:r>
      <w:r>
        <w:t xml:space="preserve"> but it uses tabs to separate the </w:t>
      </w:r>
      <w:r w:rsidR="00A41E85">
        <w:t>values.</w:t>
      </w:r>
      <w:r>
        <w:t xml:space="preserve"> To read these files we use </w:t>
      </w:r>
      <w:r w:rsidR="00390534">
        <w:t xml:space="preserve">the </w:t>
      </w:r>
      <w:r>
        <w:t xml:space="preserve">Pandas library </w:t>
      </w:r>
      <w:r w:rsidR="00A41E85">
        <w:t>which interprets the files as data frames.</w:t>
      </w:r>
    </w:p>
    <w:p w14:paraId="5D832CF2" w14:textId="77777777" w:rsidR="004E09A0" w:rsidRDefault="004E09A0" w:rsidP="004E09A0">
      <w:pPr>
        <w:pStyle w:val="Algorithm"/>
      </w:pPr>
    </w:p>
    <w:p w14:paraId="0C6029A4" w14:textId="77777777" w:rsidR="004E09A0" w:rsidRDefault="004E09A0" w:rsidP="004E09A0">
      <w:pPr>
        <w:pStyle w:val="Algorithm"/>
      </w:pPr>
      <w:r>
        <w:t>The four files are:</w:t>
      </w:r>
    </w:p>
    <w:p w14:paraId="602A375E" w14:textId="77777777" w:rsidR="004E09A0" w:rsidRDefault="004E09A0" w:rsidP="004E09A0">
      <w:pPr>
        <w:pStyle w:val="Algorithm"/>
        <w:numPr>
          <w:ilvl w:val="0"/>
          <w:numId w:val="32"/>
        </w:numPr>
      </w:pPr>
      <w:proofErr w:type="spellStart"/>
      <w:r w:rsidRPr="00EF2E65">
        <w:t>id_information_mmsr.tsv</w:t>
      </w:r>
      <w:proofErr w:type="spellEnd"/>
      <w:r>
        <w:t>: contains the track IDs in the first column,</w:t>
      </w:r>
      <w:r w:rsidRPr="00EF2E65">
        <w:t xml:space="preserve"> the artist, song, and album name</w:t>
      </w:r>
      <w:r>
        <w:t xml:space="preserve"> are contained in the remaining columns.</w:t>
      </w:r>
    </w:p>
    <w:p w14:paraId="4E9AF33B" w14:textId="77777777" w:rsidR="004E09A0" w:rsidRDefault="004E09A0" w:rsidP="004E09A0">
      <w:pPr>
        <w:pStyle w:val="Algorithm"/>
        <w:numPr>
          <w:ilvl w:val="0"/>
          <w:numId w:val="32"/>
        </w:numPr>
      </w:pPr>
      <w:proofErr w:type="spellStart"/>
      <w:r w:rsidRPr="00EF2E65">
        <w:t>id_lyrics_bert_mmsr.tsv</w:t>
      </w:r>
      <w:proofErr w:type="spellEnd"/>
      <w:r>
        <w:t>: presents the data using the BERT feature vectors with one column for the IDs.</w:t>
      </w:r>
    </w:p>
    <w:p w14:paraId="2971EF5C" w14:textId="77777777" w:rsidR="004E09A0" w:rsidRDefault="004E09A0" w:rsidP="004E09A0">
      <w:pPr>
        <w:pStyle w:val="Algorithm"/>
        <w:numPr>
          <w:ilvl w:val="0"/>
          <w:numId w:val="32"/>
        </w:numPr>
      </w:pPr>
      <w:proofErr w:type="spellStart"/>
      <w:r w:rsidRPr="00EF2E65">
        <w:t>id_lyrics_tf-idf_mmsr.tsv</w:t>
      </w:r>
      <w:proofErr w:type="spellEnd"/>
      <w:r>
        <w:t xml:space="preserve">: presents the data using the </w:t>
      </w:r>
      <w:r w:rsidRPr="00EF2E65">
        <w:t>Term Frequency-Inverse Document Frequency</w:t>
      </w:r>
      <w:r>
        <w:t xml:space="preserve"> feature vectors with one column for the IDs.</w:t>
      </w:r>
    </w:p>
    <w:p w14:paraId="12F8567F" w14:textId="77777777" w:rsidR="004E09A0" w:rsidRDefault="004E09A0" w:rsidP="004E09A0">
      <w:pPr>
        <w:pStyle w:val="Algorithm"/>
        <w:numPr>
          <w:ilvl w:val="0"/>
          <w:numId w:val="32"/>
        </w:numPr>
      </w:pPr>
      <w:r w:rsidRPr="00EF2E65">
        <w:lastRenderedPageBreak/>
        <w:t>id_lyrics_word2vec_mmsr.tsv</w:t>
      </w:r>
      <w:r>
        <w:t>: presents the data using the word2vec feature vectors with one column containing the IDs.</w:t>
      </w:r>
    </w:p>
    <w:p w14:paraId="5C1AF0D8" w14:textId="77777777" w:rsidR="004E09A0" w:rsidRDefault="004E09A0" w:rsidP="004E09A0">
      <w:pPr>
        <w:pStyle w:val="Algorithm"/>
      </w:pPr>
    </w:p>
    <w:p w14:paraId="10967CD7" w14:textId="7015E832" w:rsidR="004E09A0" w:rsidRDefault="004E09A0" w:rsidP="004E09A0">
      <w:pPr>
        <w:pStyle w:val="Algorithm"/>
      </w:pPr>
      <w:r w:rsidRPr="008C070E">
        <w:rPr>
          <w:b/>
          <w:bCs/>
        </w:rPr>
        <w:t>BERT:</w:t>
      </w:r>
      <w:r>
        <w:t xml:space="preserve"> is a text-based </w:t>
      </w:r>
      <w:r w:rsidR="00A41E85">
        <w:t xml:space="preserve">word-embedding </w:t>
      </w:r>
      <w:r>
        <w:t xml:space="preserve">model trained on a </w:t>
      </w:r>
      <w:r w:rsidR="00C14EAA">
        <w:t>collection</w:t>
      </w:r>
      <w:r>
        <w:t xml:space="preserve"> of words </w:t>
      </w:r>
      <w:r w:rsidR="00A41E85">
        <w:t xml:space="preserve">that </w:t>
      </w:r>
      <w:proofErr w:type="gramStart"/>
      <w:r w:rsidR="00A41E85">
        <w:t>is</w:t>
      </w:r>
      <w:r>
        <w:t xml:space="preserve"> capable of capturing</w:t>
      </w:r>
      <w:proofErr w:type="gramEnd"/>
      <w:r>
        <w:t xml:space="preserve"> </w:t>
      </w:r>
      <w:r w:rsidRPr="00EF2E65">
        <w:t xml:space="preserve">rich contextual information in </w:t>
      </w:r>
      <w:r w:rsidR="00A41E85">
        <w:t>natural language. This</w:t>
      </w:r>
      <w:r>
        <w:t xml:space="preserve"> allows BERT to understand the </w:t>
      </w:r>
      <w:r w:rsidRPr="00F54A1E">
        <w:t>meanings of words</w:t>
      </w:r>
      <w:r>
        <w:t xml:space="preserve"> </w:t>
      </w:r>
      <w:proofErr w:type="gramStart"/>
      <w:r>
        <w:t>in a given</w:t>
      </w:r>
      <w:proofErr w:type="gramEnd"/>
      <w:r>
        <w:t xml:space="preserve"> phrase</w:t>
      </w:r>
      <w:r w:rsidR="00A41E85">
        <w:t xml:space="preserve">. </w:t>
      </w:r>
      <w:r>
        <w:t>This method is widely used in NLP tasks.</w:t>
      </w:r>
    </w:p>
    <w:p w14:paraId="78400CEF" w14:textId="77777777" w:rsidR="004E09A0" w:rsidRDefault="004E09A0" w:rsidP="004E09A0">
      <w:pPr>
        <w:pStyle w:val="Algorithm"/>
      </w:pPr>
    </w:p>
    <w:p w14:paraId="4C3D1BF1" w14:textId="77777777" w:rsidR="004E09A0" w:rsidRDefault="004E09A0" w:rsidP="004E09A0">
      <w:pPr>
        <w:pStyle w:val="Algorithm"/>
      </w:pPr>
      <w:r w:rsidRPr="008C070E">
        <w:rPr>
          <w:b/>
          <w:bCs/>
        </w:rPr>
        <w:t>TF-IDF:</w:t>
      </w:r>
      <w:r>
        <w:t xml:space="preserve"> this method is the mix of two components TF </w:t>
      </w:r>
      <w:r w:rsidRPr="00706353">
        <w:t>(Term Frequency)</w:t>
      </w:r>
      <w:r>
        <w:t xml:space="preserve"> and IDF (</w:t>
      </w:r>
      <w:r w:rsidRPr="00706353">
        <w:t>Inverse Document Frequency</w:t>
      </w:r>
      <w:r>
        <w:t>), this combination yields a vector capturing the relevance of words in a document relative to a corpus.</w:t>
      </w:r>
    </w:p>
    <w:p w14:paraId="5F65D4C6" w14:textId="22A5F750" w:rsidR="004E09A0" w:rsidRDefault="004E09A0" w:rsidP="004E09A0">
      <w:pPr>
        <w:pStyle w:val="Algorithm"/>
      </w:pPr>
      <w:r>
        <w:t xml:space="preserve">TF calculates the occurrence of a word </w:t>
      </w:r>
      <w:r w:rsidR="00390534">
        <w:t>for</w:t>
      </w:r>
      <w: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Default="004E09A0" w:rsidP="004E09A0">
      <w:pPr>
        <w:pStyle w:val="Algorithm"/>
      </w:pPr>
    </w:p>
    <w:p w14:paraId="0DA09066" w14:textId="451DF3A4" w:rsidR="004E09A0" w:rsidRDefault="004E09A0" w:rsidP="004E09A0">
      <w:pPr>
        <w:pStyle w:val="Algorithm"/>
      </w:pPr>
      <w:r w:rsidRPr="008C070E">
        <w:rPr>
          <w:b/>
          <w:bCs/>
        </w:rPr>
        <w:t xml:space="preserve">Word2vec: </w:t>
      </w:r>
      <w:r>
        <w:t>is an embedding technique that uses vector space. Words with similar context or meaning have similar vector representations (close vectors in the vector space). Th</w:t>
      </w:r>
      <w:r w:rsidR="00A41E85">
        <w:t xml:space="preserve">rough this, </w:t>
      </w:r>
      <w:r w:rsidRPr="008C070E">
        <w:t>semantic relationships</w:t>
      </w:r>
      <w:r>
        <w:t xml:space="preserve"> between words </w:t>
      </w:r>
      <w:r w:rsidR="00A41E85">
        <w:t>can be captured</w:t>
      </w:r>
      <w:r>
        <w:t>. Th</w:t>
      </w:r>
      <w:r w:rsidR="00A41E85">
        <w:t>is</w:t>
      </w:r>
      <w:r>
        <w:t xml:space="preserve"> method is based on </w:t>
      </w:r>
      <w:r w:rsidR="004B76D4">
        <w:t xml:space="preserve">representing each word as </w:t>
      </w:r>
      <w:r w:rsidR="00F71F61">
        <w:t>a</w:t>
      </w:r>
      <w:r w:rsidR="004B76D4">
        <w:t xml:space="preserve"> high-dimensional feature vector and </w:t>
      </w:r>
      <w:r>
        <w:t xml:space="preserve">training a neural network </w:t>
      </w:r>
      <w:r w:rsidR="004B76D4">
        <w:t xml:space="preserve">to </w:t>
      </w:r>
      <w:r>
        <w:t>learn their continuou</w:t>
      </w:r>
      <w:r w:rsidR="004B76D4">
        <w:t>s</w:t>
      </w:r>
      <w:r>
        <w:t xml:space="preserve"> vector space</w:t>
      </w:r>
      <w:r w:rsidR="00A41E85">
        <w:t xml:space="preserve"> representation</w:t>
      </w:r>
      <w:r w:rsidR="004B76D4">
        <w:t>.</w:t>
      </w:r>
    </w:p>
    <w:bookmarkEnd w:id="0"/>
    <w:p w14:paraId="3BCE4D2D" w14:textId="77777777" w:rsidR="004E09A0" w:rsidRPr="004E09A0" w:rsidRDefault="004E09A0" w:rsidP="004E09A0">
      <w:pPr>
        <w:pStyle w:val="Algorithm"/>
      </w:pPr>
    </w:p>
    <w:p w14:paraId="17C0849B" w14:textId="2C022792" w:rsidR="00CE5614" w:rsidRDefault="00A27D78" w:rsidP="009125BA">
      <w:pPr>
        <w:pStyle w:val="Head2"/>
      </w:pPr>
      <w:r>
        <w:t>2.</w:t>
      </w:r>
      <w:r w:rsidR="004E09A0">
        <w:t>2</w:t>
      </w:r>
      <w:r>
        <w:tab/>
      </w:r>
      <w:r w:rsidR="00CE5614">
        <w:t>Random baseline</w:t>
      </w:r>
    </w:p>
    <w:p w14:paraId="4FB6F668" w14:textId="777CFCBC" w:rsidR="004272EF" w:rsidRDefault="001806B0" w:rsidP="001806B0">
      <w:pPr>
        <w:pStyle w:val="Algorithm"/>
      </w:pPr>
      <w:r>
        <w:t>F</w:t>
      </w:r>
      <w:r w:rsidR="002B7EE5">
        <w:t>or the random baseline</w:t>
      </w:r>
      <w:r w:rsidR="00EF13D3">
        <w:t>,</w:t>
      </w:r>
      <w:r w:rsidR="002B7EE5">
        <w:t xml:space="preserve"> we first shuffled the songs </w:t>
      </w:r>
      <w:r w:rsidR="004B76D4">
        <w:t>in a random order</w:t>
      </w:r>
      <w:r w:rsidR="002B7EE5">
        <w:t xml:space="preserve">, so we get a different result each time the function is called. Then we excluded the query song from the data </w:t>
      </w:r>
      <w:r w:rsidR="00FA1C57">
        <w:t>frame,</w:t>
      </w:r>
      <w:r w:rsidR="002B7EE5">
        <w:t xml:space="preserve"> so it does not appear in the </w:t>
      </w:r>
      <w:r w:rsidR="00EF13D3">
        <w:t>result list</w:t>
      </w:r>
      <w:r w:rsidR="002B7EE5">
        <w:t>. Afterwards</w:t>
      </w:r>
      <w:r w:rsidR="00EF13D3">
        <w:t>,</w:t>
      </w:r>
      <w:r w:rsidR="002B7EE5">
        <w:t xml:space="preserve"> we retrieve </w:t>
      </w:r>
      <w:r w:rsidR="00EF13D3">
        <w:t xml:space="preserve">the </w:t>
      </w:r>
      <w:r w:rsidR="002B7EE5">
        <w:t>top N random songs and s</w:t>
      </w:r>
      <w:r>
        <w:t>tore</w:t>
      </w:r>
      <w:r w:rsidR="004B76D4">
        <w:t>d</w:t>
      </w:r>
      <w:r w:rsidR="002B7EE5">
        <w:t xml:space="preserve"> them </w:t>
      </w:r>
      <w:r>
        <w:t>in</w:t>
      </w:r>
      <w:r w:rsidR="002B7EE5">
        <w:t xml:space="preserve"> the result list.</w:t>
      </w:r>
    </w:p>
    <w:p w14:paraId="5F5919BD" w14:textId="59E1318F" w:rsidR="00A27D78" w:rsidRDefault="00CE5614" w:rsidP="009125BA">
      <w:pPr>
        <w:pStyle w:val="Head2"/>
      </w:pPr>
      <w:r>
        <w:t>2.</w:t>
      </w:r>
      <w:r w:rsidR="004E09A0">
        <w:t>3</w:t>
      </w:r>
      <w:r>
        <w:tab/>
        <w:t xml:space="preserve">Cos-sim based on </w:t>
      </w:r>
      <w:proofErr w:type="spellStart"/>
      <w:r>
        <w:t>tf-</w:t>
      </w:r>
      <w:proofErr w:type="gramStart"/>
      <w:r>
        <w:t>idf</w:t>
      </w:r>
      <w:proofErr w:type="spellEnd"/>
      <w:proofErr w:type="gramEnd"/>
    </w:p>
    <w:p w14:paraId="1EDEEE15" w14:textId="3197F805" w:rsidR="00696A64" w:rsidRDefault="00FA1C57" w:rsidP="001806B0">
      <w:pPr>
        <w:pStyle w:val="Algorithm"/>
      </w:pPr>
      <w:r>
        <w:t xml:space="preserve">To calculate the cosine-similarity of the </w:t>
      </w:r>
      <w:proofErr w:type="spellStart"/>
      <w:r>
        <w:t>tf-idf</w:t>
      </w:r>
      <w:proofErr w:type="spellEnd"/>
      <w:r>
        <w:t xml:space="preserve"> representation of the lyrics, we created a wrapper function </w:t>
      </w:r>
      <w:r w:rsidR="00696A64">
        <w:t>called “</w:t>
      </w:r>
      <w:proofErr w:type="spellStart"/>
      <w:r w:rsidR="00696A64">
        <w:t>cos</w:t>
      </w:r>
      <w:r w:rsidR="004B76D4">
        <w:t>_</w:t>
      </w:r>
      <w:r w:rsidR="00696A64">
        <w:t>sim</w:t>
      </w:r>
      <w:proofErr w:type="spellEnd"/>
      <w:r w:rsidR="00696A64">
        <w:t xml:space="preserve">” </w:t>
      </w:r>
      <w:r>
        <w:t xml:space="preserve">that takes two </w:t>
      </w:r>
      <w:proofErr w:type="spellStart"/>
      <w:r>
        <w:t>Numpy</w:t>
      </w:r>
      <w:proofErr w:type="spellEnd"/>
      <w:r>
        <w:t>-arrays as input</w:t>
      </w:r>
      <w:r w:rsidR="007269D1">
        <w:t xml:space="preserve"> and reshapes them to 2d arrays so they can be used in the cosine similarity function which is provided by the </w:t>
      </w:r>
      <w:r w:rsidR="00F71F61">
        <w:t>S</w:t>
      </w:r>
      <w:r w:rsidR="007269D1">
        <w:t xml:space="preserve">cikit-learn </w:t>
      </w:r>
      <w:r w:rsidR="00EF13D3">
        <w:t>library. The</w:t>
      </w:r>
      <w:r w:rsidR="00696A64">
        <w:t xml:space="preserve"> result of the </w:t>
      </w:r>
      <w:proofErr w:type="spellStart"/>
      <w:r w:rsidR="00696A64">
        <w:t>cos</w:t>
      </w:r>
      <w:r w:rsidR="004B76D4">
        <w:t>_</w:t>
      </w:r>
      <w:r w:rsidR="00696A64">
        <w:t>sim</w:t>
      </w:r>
      <w:proofErr w:type="spellEnd"/>
      <w:r w:rsidR="00696A64">
        <w:t xml:space="preserve"> function is the similarity score of the two arrays.</w:t>
      </w:r>
      <w:r w:rsidR="007269D1">
        <w:t xml:space="preserve"> </w:t>
      </w:r>
      <w:r w:rsidR="00476675">
        <w:t xml:space="preserve">The similarity function </w:t>
      </w:r>
      <w:proofErr w:type="spellStart"/>
      <w:r w:rsidR="00476675">
        <w:t>cos_sim</w:t>
      </w:r>
      <w:proofErr w:type="spellEnd"/>
      <w:r w:rsidR="00476675">
        <w:t xml:space="preserve"> is then passed to the “</w:t>
      </w:r>
      <w:proofErr w:type="spellStart"/>
      <w:r w:rsidR="00476675">
        <w:t>text_based</w:t>
      </w:r>
      <w:proofErr w:type="spellEnd"/>
      <w:r w:rsidR="00476675">
        <w:t xml:space="preserve">” function, as well as the query song-id and the dataset containing the </w:t>
      </w:r>
      <w:proofErr w:type="spellStart"/>
      <w:r w:rsidR="00476675">
        <w:t>tf-idf</w:t>
      </w:r>
      <w:proofErr w:type="spellEnd"/>
      <w:r w:rsidR="00476675">
        <w:t xml:space="preserve"> values. </w:t>
      </w:r>
      <w:r w:rsidR="00696A64">
        <w:t xml:space="preserve">The first thing the </w:t>
      </w:r>
      <w:proofErr w:type="spellStart"/>
      <w:r w:rsidR="00696A64">
        <w:t>test_based</w:t>
      </w:r>
      <w:proofErr w:type="spellEnd"/>
      <w:r w:rsidR="00696A64">
        <w:t xml:space="preserve"> function does is search for the query song in the </w:t>
      </w:r>
      <w:proofErr w:type="spellStart"/>
      <w:r w:rsidR="00696A64">
        <w:t>tf-idf</w:t>
      </w:r>
      <w:proofErr w:type="spellEnd"/>
      <w:r w:rsidR="00696A64">
        <w:t xml:space="preserve"> dataset and </w:t>
      </w:r>
      <w:r w:rsidR="004F22AD">
        <w:t>extract the</w:t>
      </w:r>
      <w:r w:rsidR="001806B0">
        <w:t xml:space="preserve"> row</w:t>
      </w:r>
      <w:r w:rsidR="004F22AD">
        <w:t xml:space="preserve"> vector </w:t>
      </w:r>
      <w:r w:rsidR="001806B0">
        <w:t xml:space="preserve">representing </w:t>
      </w:r>
      <w:r w:rsidR="004F22AD">
        <w:t>the queried song. Then we create an array which is called similarities</w:t>
      </w:r>
      <w:r w:rsidR="001806B0">
        <w:t xml:space="preserve"> to store the similarity scores</w:t>
      </w:r>
      <w:r w:rsidR="004F22AD">
        <w:t>.</w:t>
      </w:r>
    </w:p>
    <w:p w14:paraId="59406B65" w14:textId="0F018915" w:rsidR="00E846AE" w:rsidRDefault="004F22AD" w:rsidP="00443CFB">
      <w:pPr>
        <w:pStyle w:val="Algorithm"/>
      </w:pPr>
      <w:r>
        <w:t>Afterwards</w:t>
      </w:r>
      <w:r w:rsidR="00EF13D3">
        <w:t>,</w:t>
      </w:r>
      <w:r w:rsidR="00476675">
        <w:t xml:space="preserve"> the</w:t>
      </w:r>
      <w:r w:rsidR="00696A64">
        <w:t xml:space="preserve"> “</w:t>
      </w:r>
      <w:proofErr w:type="spellStart"/>
      <w:r w:rsidR="00696A64">
        <w:t>text_based</w:t>
      </w:r>
      <w:proofErr w:type="spellEnd"/>
      <w:r w:rsidR="00696A64">
        <w:t>”</w:t>
      </w:r>
      <w:r w:rsidR="00476675">
        <w:t xml:space="preserve"> function </w:t>
      </w:r>
      <w:r w:rsidR="00696A64">
        <w:t>iterates</w:t>
      </w:r>
      <w:r w:rsidR="00476675">
        <w:t xml:space="preserve"> through all the rows in the </w:t>
      </w:r>
      <w:proofErr w:type="spellStart"/>
      <w:r w:rsidR="00476675">
        <w:t>tf-idf</w:t>
      </w:r>
      <w:proofErr w:type="spellEnd"/>
      <w:r w:rsidR="00476675">
        <w:t xml:space="preserve"> </w:t>
      </w:r>
      <w:r w:rsidR="009125BA">
        <w:t>dataset</w:t>
      </w:r>
      <w:r w:rsidR="001806B0">
        <w:t xml:space="preserve">. </w:t>
      </w:r>
      <w:r>
        <w:t xml:space="preserve">The similarities between the query-vector and track-vector are then calculated using the </w:t>
      </w:r>
      <w:proofErr w:type="spellStart"/>
      <w:r>
        <w:t>cos_sim</w:t>
      </w:r>
      <w:proofErr w:type="spellEnd"/>
      <w:r>
        <w:t xml:space="preserve"> function. The song-id as well as the similarity-score are then saved in the similarities </w:t>
      </w:r>
      <w:r w:rsidR="00130D84">
        <w:t>list</w:t>
      </w:r>
      <w:r>
        <w:t>. Afterwards</w:t>
      </w:r>
      <w:r w:rsidR="009125BA">
        <w:t>,</w:t>
      </w:r>
      <w:r>
        <w:t xml:space="preserve"> we sort the list </w:t>
      </w:r>
      <w:r w:rsidR="00443CFB">
        <w:t>in decreasing order of the similarity score</w:t>
      </w:r>
      <w:r>
        <w:t xml:space="preserve"> and retrieve the ids of the 10 most similar songs.</w:t>
      </w:r>
    </w:p>
    <w:p w14:paraId="0EE4677D" w14:textId="56418EA0" w:rsidR="00CE5614" w:rsidRDefault="00CE5614" w:rsidP="009125BA">
      <w:pPr>
        <w:pStyle w:val="Head2"/>
      </w:pPr>
      <w:r>
        <w:t>2.</w:t>
      </w:r>
      <w:r w:rsidR="004E09A0">
        <w:t>4</w:t>
      </w:r>
      <w:r>
        <w:tab/>
        <w:t xml:space="preserve">Cos-sim based on </w:t>
      </w:r>
      <w:proofErr w:type="gramStart"/>
      <w:r>
        <w:t>word2vec</w:t>
      </w:r>
      <w:proofErr w:type="gramEnd"/>
    </w:p>
    <w:p w14:paraId="10BA33A6" w14:textId="7C05C52F" w:rsidR="00B36298" w:rsidRDefault="00B36298" w:rsidP="00B36298">
      <w:pPr>
        <w:pStyle w:val="Abstract"/>
      </w:pPr>
      <w:r>
        <w:t xml:space="preserve">The next retrieval system uses the word2vec-embedding with the cos-sim-similarity measure. The flow of the code is the same as </w:t>
      </w:r>
      <w:proofErr w:type="spellStart"/>
      <w:r>
        <w:t>tf-</w:t>
      </w:r>
      <w:r>
        <w:t>idf</w:t>
      </w:r>
      <w:proofErr w:type="spellEnd"/>
      <w:r>
        <w:t xml:space="preserve">. </w:t>
      </w:r>
      <w:r w:rsidRPr="007D06CE">
        <w:t xml:space="preserve">So only </w:t>
      </w:r>
      <w:r w:rsidR="004E09A0">
        <w:t xml:space="preserve">one </w:t>
      </w:r>
      <w:r w:rsidRPr="007D06CE">
        <w:t xml:space="preserve">parameter </w:t>
      </w:r>
      <w:proofErr w:type="gramStart"/>
      <w:r w:rsidRPr="007D06CE">
        <w:t>has to</w:t>
      </w:r>
      <w:proofErr w:type="gramEnd"/>
      <w:r w:rsidRPr="007D06CE">
        <w:t xml:space="preserve"> be changed when calling the function</w:t>
      </w:r>
      <w:r>
        <w:t>.</w:t>
      </w:r>
    </w:p>
    <w:p w14:paraId="2F9A3D2B" w14:textId="77777777" w:rsidR="009125BA" w:rsidRDefault="009125BA" w:rsidP="009125BA">
      <w:pPr>
        <w:pStyle w:val="Head2"/>
      </w:pPr>
      <w:r>
        <w:t>2.5</w:t>
      </w:r>
      <w:r>
        <w:tab/>
        <w:t xml:space="preserve">Cos-sim based on </w:t>
      </w:r>
      <w:proofErr w:type="gramStart"/>
      <w:r>
        <w:t>BERT</w:t>
      </w:r>
      <w:proofErr w:type="gramEnd"/>
      <w:r>
        <w:t xml:space="preserve"> </w:t>
      </w:r>
    </w:p>
    <w:p w14:paraId="36CD8B2F" w14:textId="7878A80B" w:rsidR="009125BA" w:rsidRDefault="009125BA" w:rsidP="00B36298">
      <w:pPr>
        <w:pStyle w:val="Abstract"/>
      </w:pPr>
      <w:r w:rsidRPr="009125BA">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9125BA">
        <w:t>repr</w:t>
      </w:r>
      <w:proofErr w:type="spellEnd"/>
      <w:r w:rsidRPr="009125BA">
        <w:t xml:space="preserve"> parameter of the </w:t>
      </w:r>
      <w:proofErr w:type="spellStart"/>
      <w:r w:rsidRPr="009125BA">
        <w:t>text_base</w:t>
      </w:r>
      <w:proofErr w:type="spellEnd"/>
      <w:r w:rsidRPr="009125BA">
        <w:t xml:space="preserve"> function to “</w:t>
      </w:r>
      <w:proofErr w:type="spellStart"/>
      <w:r w:rsidRPr="009125BA">
        <w:t>bert</w:t>
      </w:r>
      <w:proofErr w:type="spellEnd"/>
      <w:r w:rsidRPr="009125BA">
        <w:t xml:space="preserve">”, and the </w:t>
      </w:r>
      <w:proofErr w:type="spellStart"/>
      <w:r w:rsidRPr="009125BA">
        <w:t>sim_func</w:t>
      </w:r>
      <w:proofErr w:type="spellEnd"/>
      <w:r w:rsidRPr="009125BA">
        <w:t xml:space="preserve"> parameter to “cos-sim.” The flow of execution is the same as when using the other two representations.</w:t>
      </w:r>
    </w:p>
    <w:p w14:paraId="23E8858E" w14:textId="2A5863F7" w:rsidR="0008070F" w:rsidRDefault="00A27D78" w:rsidP="0008070F">
      <w:pPr>
        <w:pStyle w:val="Head1"/>
      </w:pPr>
      <w:r>
        <w:t>3</w:t>
      </w:r>
      <w:r>
        <w:tab/>
        <w:t>Qualitative Analysis</w:t>
      </w:r>
    </w:p>
    <w:p w14:paraId="3EFE088F" w14:textId="0377A66C" w:rsidR="0008070F" w:rsidRDefault="0008070F" w:rsidP="0008070F">
      <w:pPr>
        <w:pStyle w:val="Algorithm"/>
      </w:pPr>
      <w:r>
        <w:t>For the qualitative analysis</w:t>
      </w:r>
      <w:r w:rsidR="006735AF">
        <w:t>,</w:t>
      </w:r>
      <w:r>
        <w:t xml:space="preserve">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3.1</w:t>
      </w:r>
      <w:r w:rsidRPr="00505DC2">
        <w:rPr>
          <w:rFonts w:eastAsia="Times New Roman" w:cs="Linux Libertine"/>
          <w:b/>
          <w:sz w:val="22"/>
          <w:szCs w:val="20"/>
        </w:rPr>
        <w:tab/>
        <w:t>Random baseline</w:t>
      </w:r>
    </w:p>
    <w:p w14:paraId="3A85CD5D" w14:textId="071FD6F5" w:rsidR="00601236" w:rsidRDefault="00601236" w:rsidP="00505DC2">
      <w:pPr>
        <w:pStyle w:val="AckPara"/>
      </w:pPr>
      <w:r>
        <w:t xml:space="preserve">The random baseline function will </w:t>
      </w:r>
      <w:r w:rsidR="006735AF">
        <w:t>generate a random</w:t>
      </w:r>
      <w:r>
        <w:t xml:space="preserve"> </w:t>
      </w:r>
      <w:r w:rsidR="006735AF">
        <w:t xml:space="preserve">set of tracks </w:t>
      </w:r>
      <w:r w:rsidR="00E677F8">
        <w:t>every time</w:t>
      </w:r>
      <w:r>
        <w:t xml:space="preserve"> it is called, </w:t>
      </w:r>
      <w:r w:rsidR="006735AF">
        <w:t>irrespective of the query track</w:t>
      </w:r>
      <w:r>
        <w:t xml:space="preserve">. It </w:t>
      </w:r>
      <w:r w:rsidR="004B76D4">
        <w:t>often returns</w:t>
      </w:r>
      <w:r w:rsidR="006735AF">
        <w:t xml:space="preserve"> </w:t>
      </w:r>
      <w:r>
        <w:t xml:space="preserve">songs of different genres </w:t>
      </w:r>
      <w:r w:rsidR="00E677F8">
        <w:t xml:space="preserve">that </w:t>
      </w:r>
      <w:r w:rsidR="006735AF">
        <w:t>are unrelated to</w:t>
      </w:r>
      <w:r w:rsidR="00E677F8">
        <w:t xml:space="preserve"> the query </w:t>
      </w:r>
      <w:r w:rsidR="006735AF">
        <w:t>track</w:t>
      </w:r>
      <w:r w:rsidR="00E677F8">
        <w:t>.</w:t>
      </w:r>
    </w:p>
    <w:p w14:paraId="09011613" w14:textId="77777777" w:rsidR="003D754E" w:rsidRDefault="003D754E" w:rsidP="00505DC2">
      <w:pPr>
        <w:pStyle w:val="AckPara"/>
      </w:pPr>
    </w:p>
    <w:p w14:paraId="3A94A469" w14:textId="1D9016C7"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3.2</w:t>
      </w:r>
      <w:r w:rsidRPr="00505DC2">
        <w:rPr>
          <w:rFonts w:eastAsia="Times New Roman" w:cs="Linux Libertine"/>
          <w:b/>
          <w:sz w:val="22"/>
          <w:szCs w:val="20"/>
        </w:rPr>
        <w:tab/>
      </w:r>
      <w:r w:rsidR="00544AEE" w:rsidRPr="00505DC2">
        <w:rPr>
          <w:rFonts w:eastAsia="Times New Roman" w:cs="Linux Libertine"/>
          <w:b/>
          <w:sz w:val="22"/>
          <w:szCs w:val="20"/>
        </w:rPr>
        <w:t>RS&lt;</w:t>
      </w:r>
      <w:r w:rsidRPr="00505DC2">
        <w:rPr>
          <w:rFonts w:eastAsia="Times New Roman" w:cs="Linux Libertine"/>
          <w:b/>
          <w:sz w:val="22"/>
          <w:szCs w:val="20"/>
        </w:rPr>
        <w:t>Cos-</w:t>
      </w:r>
      <w:proofErr w:type="gramStart"/>
      <w:r w:rsidRPr="00505DC2">
        <w:rPr>
          <w:rFonts w:eastAsia="Times New Roman" w:cs="Linux Libertine"/>
          <w:b/>
          <w:sz w:val="22"/>
          <w:szCs w:val="20"/>
        </w:rPr>
        <w:t>sim</w:t>
      </w:r>
      <w:r w:rsidR="00544AEE" w:rsidRPr="00505DC2">
        <w:rPr>
          <w:rFonts w:eastAsia="Times New Roman" w:cs="Linux Libertine"/>
          <w:b/>
          <w:sz w:val="22"/>
          <w:szCs w:val="20"/>
        </w:rPr>
        <w:t xml:space="preserve">, </w:t>
      </w:r>
      <w:r w:rsidRPr="00505DC2">
        <w:rPr>
          <w:rFonts w:eastAsia="Times New Roman" w:cs="Linux Libertine"/>
          <w:b/>
          <w:sz w:val="22"/>
          <w:szCs w:val="20"/>
        </w:rPr>
        <w:t xml:space="preserve"> </w:t>
      </w:r>
      <w:proofErr w:type="spellStart"/>
      <w:r w:rsidRPr="00505DC2">
        <w:rPr>
          <w:rFonts w:eastAsia="Times New Roman" w:cs="Linux Libertine"/>
          <w:b/>
          <w:sz w:val="22"/>
          <w:szCs w:val="20"/>
        </w:rPr>
        <w:t>tf</w:t>
      </w:r>
      <w:proofErr w:type="gramEnd"/>
      <w:r w:rsidRPr="00505DC2">
        <w:rPr>
          <w:rFonts w:eastAsia="Times New Roman" w:cs="Linux Libertine"/>
          <w:b/>
          <w:sz w:val="22"/>
          <w:szCs w:val="20"/>
        </w:rPr>
        <w:t>-idf</w:t>
      </w:r>
      <w:proofErr w:type="spellEnd"/>
      <w:r w:rsidR="00544AEE" w:rsidRPr="00505DC2">
        <w:rPr>
          <w:rFonts w:eastAsia="Times New Roman" w:cs="Linux Libertine"/>
          <w:b/>
          <w:sz w:val="22"/>
          <w:szCs w:val="20"/>
        </w:rPr>
        <w:t>&gt;</w:t>
      </w:r>
    </w:p>
    <w:p w14:paraId="2C60BB55" w14:textId="3BC685DE" w:rsidR="0008070F" w:rsidRDefault="0008070F" w:rsidP="00505DC2">
      <w:pPr>
        <w:pStyle w:val="AckPara"/>
      </w:pPr>
      <w:r>
        <w:t xml:space="preserve">Query </w:t>
      </w:r>
      <w:r w:rsidR="00544AEE">
        <w:t>Track</w:t>
      </w:r>
      <w:r>
        <w:t xml:space="preserve"> 1: Love me by the 1975:</w:t>
      </w:r>
    </w:p>
    <w:p w14:paraId="782DDC92" w14:textId="6A24321C" w:rsidR="007F03ED" w:rsidRPr="009125BA" w:rsidRDefault="007F03ED" w:rsidP="00505DC2">
      <w:pPr>
        <w:pStyle w:val="AckPara"/>
      </w:pPr>
      <w:r w:rsidRPr="009125BA">
        <w:t>Result list:</w:t>
      </w:r>
    </w:p>
    <w:tbl>
      <w:tblPr>
        <w:tblStyle w:val="Tabellenraster"/>
        <w:tblW w:w="4673" w:type="dxa"/>
        <w:tblLook w:val="04A0" w:firstRow="1" w:lastRow="0" w:firstColumn="1" w:lastColumn="0" w:noHBand="0" w:noVBand="1"/>
      </w:tblPr>
      <w:tblGrid>
        <w:gridCol w:w="1156"/>
        <w:gridCol w:w="1391"/>
        <w:gridCol w:w="1086"/>
        <w:gridCol w:w="1040"/>
      </w:tblGrid>
      <w:tr w:rsidR="0008070F" w:rsidRPr="0008070F" w14:paraId="5983FF01" w14:textId="77777777" w:rsidTr="00D15128">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91" w:type="dxa"/>
            <w:noWrap/>
            <w:hideMark/>
          </w:tcPr>
          <w:p w14:paraId="62799905" w14:textId="77777777" w:rsidR="0008070F" w:rsidRPr="0008070F" w:rsidRDefault="0008070F" w:rsidP="0008070F">
            <w:pPr>
              <w:pStyle w:val="Abstract"/>
            </w:pPr>
            <w:r w:rsidRPr="0008070F">
              <w:t>Oh Yeah</w:t>
            </w:r>
          </w:p>
        </w:tc>
        <w:tc>
          <w:tcPr>
            <w:tcW w:w="1086" w:type="dxa"/>
            <w:noWrap/>
            <w:hideMark/>
          </w:tcPr>
          <w:p w14:paraId="6DF04488" w14:textId="77777777" w:rsidR="0008070F" w:rsidRPr="0008070F" w:rsidRDefault="0008070F" w:rsidP="0008070F">
            <w:pPr>
              <w:pStyle w:val="Abstract"/>
            </w:pPr>
            <w:r w:rsidRPr="0008070F">
              <w:t>Artist</w:t>
            </w:r>
          </w:p>
        </w:tc>
        <w:tc>
          <w:tcPr>
            <w:tcW w:w="1040"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D15128">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91" w:type="dxa"/>
            <w:noWrap/>
            <w:hideMark/>
          </w:tcPr>
          <w:p w14:paraId="59327962" w14:textId="77777777" w:rsidR="0008070F" w:rsidRPr="0008070F" w:rsidRDefault="0008070F" w:rsidP="0008070F">
            <w:pPr>
              <w:pStyle w:val="Abstract"/>
            </w:pPr>
            <w:r w:rsidRPr="0008070F">
              <w:t>The Gospel</w:t>
            </w:r>
          </w:p>
        </w:tc>
        <w:tc>
          <w:tcPr>
            <w:tcW w:w="1086" w:type="dxa"/>
            <w:noWrap/>
            <w:hideMark/>
          </w:tcPr>
          <w:p w14:paraId="006777A0" w14:textId="77777777" w:rsidR="0008070F" w:rsidRPr="0008070F" w:rsidRDefault="0008070F" w:rsidP="0008070F">
            <w:pPr>
              <w:pStyle w:val="Abstract"/>
            </w:pPr>
            <w:r w:rsidRPr="0008070F">
              <w:t>Artist</w:t>
            </w:r>
          </w:p>
        </w:tc>
        <w:tc>
          <w:tcPr>
            <w:tcW w:w="1040"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D15128">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91" w:type="dxa"/>
            <w:noWrap/>
            <w:hideMark/>
          </w:tcPr>
          <w:p w14:paraId="5E4D588B" w14:textId="77777777" w:rsidR="0008070F" w:rsidRPr="0008070F" w:rsidRDefault="0008070F" w:rsidP="0008070F">
            <w:pPr>
              <w:pStyle w:val="Abstract"/>
            </w:pPr>
            <w:r w:rsidRPr="0008070F">
              <w:t>Fire Starter</w:t>
            </w:r>
          </w:p>
        </w:tc>
        <w:tc>
          <w:tcPr>
            <w:tcW w:w="1086" w:type="dxa"/>
            <w:noWrap/>
            <w:hideMark/>
          </w:tcPr>
          <w:p w14:paraId="584AA223" w14:textId="77777777" w:rsidR="0008070F" w:rsidRPr="0008070F" w:rsidRDefault="0008070F" w:rsidP="0008070F">
            <w:pPr>
              <w:pStyle w:val="Abstract"/>
            </w:pPr>
            <w:r w:rsidRPr="0008070F">
              <w:t>Artist</w:t>
            </w:r>
          </w:p>
        </w:tc>
        <w:tc>
          <w:tcPr>
            <w:tcW w:w="1040"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D15128">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91" w:type="dxa"/>
            <w:noWrap/>
            <w:hideMark/>
          </w:tcPr>
          <w:p w14:paraId="50C3983F" w14:textId="77777777" w:rsidR="0008070F" w:rsidRPr="0008070F" w:rsidRDefault="0008070F" w:rsidP="0008070F">
            <w:pPr>
              <w:pStyle w:val="Abstract"/>
            </w:pPr>
            <w:r w:rsidRPr="0008070F">
              <w:t>Rat Fink</w:t>
            </w:r>
          </w:p>
        </w:tc>
        <w:tc>
          <w:tcPr>
            <w:tcW w:w="1086" w:type="dxa"/>
            <w:noWrap/>
            <w:hideMark/>
          </w:tcPr>
          <w:p w14:paraId="7AB477DC" w14:textId="77777777" w:rsidR="0008070F" w:rsidRPr="0008070F" w:rsidRDefault="0008070F" w:rsidP="0008070F">
            <w:pPr>
              <w:pStyle w:val="Abstract"/>
            </w:pPr>
            <w:r w:rsidRPr="0008070F">
              <w:t>Artist</w:t>
            </w:r>
          </w:p>
        </w:tc>
        <w:tc>
          <w:tcPr>
            <w:tcW w:w="1040"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D15128">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91" w:type="dxa"/>
            <w:noWrap/>
            <w:hideMark/>
          </w:tcPr>
          <w:p w14:paraId="3FBB2BCF" w14:textId="77777777" w:rsidR="0008070F" w:rsidRPr="0008070F" w:rsidRDefault="0008070F" w:rsidP="0008070F">
            <w:pPr>
              <w:pStyle w:val="Abstract"/>
            </w:pPr>
            <w:r w:rsidRPr="0008070F">
              <w:t>How Bad Do You Want It (Oh Yeah)</w:t>
            </w:r>
          </w:p>
        </w:tc>
        <w:tc>
          <w:tcPr>
            <w:tcW w:w="1086" w:type="dxa"/>
            <w:noWrap/>
            <w:hideMark/>
          </w:tcPr>
          <w:p w14:paraId="0A8C67DD" w14:textId="77777777" w:rsidR="0008070F" w:rsidRPr="0008070F" w:rsidRDefault="0008070F" w:rsidP="0008070F">
            <w:pPr>
              <w:pStyle w:val="Abstract"/>
            </w:pPr>
            <w:r w:rsidRPr="0008070F">
              <w:t>Artist</w:t>
            </w:r>
          </w:p>
        </w:tc>
        <w:tc>
          <w:tcPr>
            <w:tcW w:w="1040"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D15128">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91" w:type="dxa"/>
            <w:noWrap/>
            <w:hideMark/>
          </w:tcPr>
          <w:p w14:paraId="500435A3" w14:textId="0937114D" w:rsidR="0008070F" w:rsidRPr="0008070F" w:rsidRDefault="0008070F" w:rsidP="0008070F">
            <w:pPr>
              <w:pStyle w:val="Abstract"/>
            </w:pPr>
            <w:r w:rsidRPr="0008070F">
              <w:t>Yeah! (</w:t>
            </w:r>
            <w:proofErr w:type="gramStart"/>
            <w:r w:rsidRPr="0008070F">
              <w:t>feat</w:t>
            </w:r>
            <w:proofErr w:type="gramEnd"/>
            <w:r w:rsidRPr="0008070F">
              <w:t>. Lil Jon &amp; Ludacris</w:t>
            </w:r>
          </w:p>
        </w:tc>
        <w:tc>
          <w:tcPr>
            <w:tcW w:w="1086" w:type="dxa"/>
            <w:noWrap/>
            <w:hideMark/>
          </w:tcPr>
          <w:p w14:paraId="4C8A9FF5" w14:textId="77777777" w:rsidR="0008070F" w:rsidRPr="0008070F" w:rsidRDefault="0008070F" w:rsidP="0008070F">
            <w:pPr>
              <w:pStyle w:val="Abstract"/>
            </w:pPr>
            <w:r w:rsidRPr="0008070F">
              <w:t>Artist</w:t>
            </w:r>
          </w:p>
        </w:tc>
        <w:tc>
          <w:tcPr>
            <w:tcW w:w="1040"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D15128">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91" w:type="dxa"/>
            <w:noWrap/>
            <w:hideMark/>
          </w:tcPr>
          <w:p w14:paraId="755762D6" w14:textId="77777777" w:rsidR="0008070F" w:rsidRPr="0008070F" w:rsidRDefault="0008070F" w:rsidP="0008070F">
            <w:pPr>
              <w:pStyle w:val="Abstract"/>
            </w:pPr>
            <w:proofErr w:type="spellStart"/>
            <w:r w:rsidRPr="0008070F">
              <w:t>Regarde-moi</w:t>
            </w:r>
            <w:proofErr w:type="spellEnd"/>
          </w:p>
        </w:tc>
        <w:tc>
          <w:tcPr>
            <w:tcW w:w="1086" w:type="dxa"/>
            <w:noWrap/>
            <w:hideMark/>
          </w:tcPr>
          <w:p w14:paraId="34779145" w14:textId="77777777" w:rsidR="0008070F" w:rsidRPr="0008070F" w:rsidRDefault="0008070F" w:rsidP="0008070F">
            <w:pPr>
              <w:pStyle w:val="Abstract"/>
            </w:pPr>
            <w:r w:rsidRPr="0008070F">
              <w:t>Artist</w:t>
            </w:r>
          </w:p>
        </w:tc>
        <w:tc>
          <w:tcPr>
            <w:tcW w:w="1040"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D15128">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91" w:type="dxa"/>
            <w:noWrap/>
            <w:hideMark/>
          </w:tcPr>
          <w:p w14:paraId="0F16DE1D" w14:textId="77777777" w:rsidR="0008070F" w:rsidRPr="0008070F" w:rsidRDefault="0008070F" w:rsidP="0008070F">
            <w:pPr>
              <w:pStyle w:val="Abstract"/>
            </w:pPr>
            <w:r w:rsidRPr="0008070F">
              <w:t>Miss Independent</w:t>
            </w:r>
          </w:p>
        </w:tc>
        <w:tc>
          <w:tcPr>
            <w:tcW w:w="1086" w:type="dxa"/>
            <w:noWrap/>
            <w:hideMark/>
          </w:tcPr>
          <w:p w14:paraId="7B53A8B7" w14:textId="77777777" w:rsidR="0008070F" w:rsidRPr="0008070F" w:rsidRDefault="0008070F" w:rsidP="0008070F">
            <w:pPr>
              <w:pStyle w:val="Abstract"/>
            </w:pPr>
            <w:r w:rsidRPr="0008070F">
              <w:t>Artist</w:t>
            </w:r>
          </w:p>
        </w:tc>
        <w:tc>
          <w:tcPr>
            <w:tcW w:w="1040"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D15128">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91" w:type="dxa"/>
            <w:noWrap/>
            <w:hideMark/>
          </w:tcPr>
          <w:p w14:paraId="2CCC5A2D" w14:textId="77777777" w:rsidR="0008070F" w:rsidRPr="0008070F" w:rsidRDefault="0008070F" w:rsidP="0008070F">
            <w:pPr>
              <w:pStyle w:val="Abstract"/>
            </w:pPr>
            <w:r w:rsidRPr="0008070F">
              <w:t>Euphoria</w:t>
            </w:r>
          </w:p>
        </w:tc>
        <w:tc>
          <w:tcPr>
            <w:tcW w:w="1086" w:type="dxa"/>
            <w:noWrap/>
            <w:hideMark/>
          </w:tcPr>
          <w:p w14:paraId="36AC2DCA" w14:textId="77777777" w:rsidR="0008070F" w:rsidRPr="0008070F" w:rsidRDefault="0008070F" w:rsidP="0008070F">
            <w:pPr>
              <w:pStyle w:val="Abstract"/>
            </w:pPr>
            <w:r w:rsidRPr="0008070F">
              <w:t>Artist</w:t>
            </w:r>
          </w:p>
        </w:tc>
        <w:tc>
          <w:tcPr>
            <w:tcW w:w="1040"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D15128">
        <w:trPr>
          <w:trHeight w:val="457"/>
        </w:trPr>
        <w:tc>
          <w:tcPr>
            <w:tcW w:w="1156" w:type="dxa"/>
            <w:noWrap/>
            <w:hideMark/>
          </w:tcPr>
          <w:p w14:paraId="46CF758F" w14:textId="77777777" w:rsidR="0008070F" w:rsidRPr="0008070F" w:rsidRDefault="0008070F" w:rsidP="00400782">
            <w:pPr>
              <w:pStyle w:val="Abstract"/>
            </w:pPr>
            <w:r w:rsidRPr="0008070F">
              <w:t>Song</w:t>
            </w:r>
          </w:p>
        </w:tc>
        <w:tc>
          <w:tcPr>
            <w:tcW w:w="1391" w:type="dxa"/>
            <w:noWrap/>
            <w:hideMark/>
          </w:tcPr>
          <w:p w14:paraId="1FDDCF9C" w14:textId="77777777" w:rsidR="0008070F" w:rsidRPr="0008070F" w:rsidRDefault="0008070F" w:rsidP="00400782">
            <w:pPr>
              <w:pStyle w:val="Abstract"/>
            </w:pPr>
            <w:r w:rsidRPr="0008070F">
              <w:t>Let There Be Love</w:t>
            </w:r>
          </w:p>
        </w:tc>
        <w:tc>
          <w:tcPr>
            <w:tcW w:w="1086" w:type="dxa"/>
            <w:noWrap/>
            <w:hideMark/>
          </w:tcPr>
          <w:p w14:paraId="1B72534A" w14:textId="77777777" w:rsidR="0008070F" w:rsidRPr="0008070F" w:rsidRDefault="0008070F" w:rsidP="00400782">
            <w:pPr>
              <w:pStyle w:val="Abstract"/>
            </w:pPr>
            <w:r w:rsidRPr="0008070F">
              <w:t>Artist</w:t>
            </w:r>
          </w:p>
        </w:tc>
        <w:tc>
          <w:tcPr>
            <w:tcW w:w="1040" w:type="dxa"/>
            <w:noWrap/>
            <w:hideMark/>
          </w:tcPr>
          <w:p w14:paraId="0BF1F987" w14:textId="77777777" w:rsidR="0008070F" w:rsidRPr="0008070F" w:rsidRDefault="0008070F" w:rsidP="00400782">
            <w:pPr>
              <w:pStyle w:val="Abstract"/>
            </w:pPr>
            <w:r w:rsidRPr="0008070F">
              <w:t>Simple Minds</w:t>
            </w:r>
          </w:p>
        </w:tc>
      </w:tr>
    </w:tbl>
    <w:p w14:paraId="1BE6B94A" w14:textId="16D44594" w:rsidR="000C4598" w:rsidRDefault="00F047DC" w:rsidP="00505DC2">
      <w:pPr>
        <w:pStyle w:val="AckPara"/>
      </w:pPr>
      <w:r>
        <w:t>In the result</w:t>
      </w:r>
      <w:r w:rsidR="00505459">
        <w:t>s</w:t>
      </w:r>
      <w:r w:rsidR="006735AF">
        <w:t>, there</w:t>
      </w:r>
      <w:r>
        <w:t xml:space="preserve"> are songs of different genres like R&amp;B, K-Pop, Pop, Indie-Rock, and Punk. </w:t>
      </w:r>
      <w:r w:rsidR="000C4598">
        <w:t>The lyrics of the query song</w:t>
      </w:r>
      <w:r w:rsidR="004D56E7">
        <w:t xml:space="preserve"> “Love me”</w:t>
      </w:r>
      <w:r w:rsidR="000C4598">
        <w:t xml:space="preserve"> </w:t>
      </w:r>
      <w:r w:rsidR="006735AF">
        <w:lastRenderedPageBreak/>
        <w:t>contain</w:t>
      </w:r>
      <w:r w:rsidR="000C4598">
        <w:t xml:space="preserve"> many </w:t>
      </w:r>
      <w:r w:rsidR="009125BA">
        <w:t>occurrences</w:t>
      </w:r>
      <w:r w:rsidR="006735AF">
        <w:t xml:space="preserve"> </w:t>
      </w:r>
      <w:r w:rsidR="000C4598">
        <w:t>of the</w:t>
      </w:r>
      <w:r w:rsidR="006735AF">
        <w:t xml:space="preserve"> token</w:t>
      </w:r>
      <w:r w:rsidR="004D56E7">
        <w:t>s</w:t>
      </w:r>
      <w:r w:rsidR="000C4598">
        <w:t xml:space="preserve"> “yeah”</w:t>
      </w:r>
      <w:r w:rsidR="004D56E7">
        <w:t xml:space="preserve"> and “love”. By </w:t>
      </w:r>
      <w:r w:rsidR="006735AF">
        <w:t>examining</w:t>
      </w:r>
      <w:r w:rsidR="004D56E7">
        <w:t xml:space="preserve"> the lyrics of the retrieved songs</w:t>
      </w:r>
      <w:r w:rsidR="00C72F68">
        <w:t>,</w:t>
      </w:r>
      <w:r w:rsidR="004D56E7">
        <w:t xml:space="preserve"> we </w:t>
      </w:r>
      <w:r w:rsidR="00C72F68">
        <w:t xml:space="preserve">also </w:t>
      </w:r>
      <w:r w:rsidR="004D56E7">
        <w:t xml:space="preserve">noticed </w:t>
      </w:r>
      <w:r w:rsidR="00C72F68">
        <w:t xml:space="preserve">a high number of </w:t>
      </w:r>
      <w:r w:rsidR="009125BA">
        <w:t>occurrences</w:t>
      </w:r>
      <w:r w:rsidR="004D56E7">
        <w:t xml:space="preserve"> of the </w:t>
      </w:r>
      <w:r w:rsidR="00C72F68">
        <w:t xml:space="preserve">token </w:t>
      </w:r>
      <w:r w:rsidR="004D56E7">
        <w:t xml:space="preserve">“Yeah”. The </w:t>
      </w:r>
      <w:r w:rsidR="00C72F68">
        <w:t xml:space="preserve">tracks </w:t>
      </w:r>
      <w:r w:rsidR="004D56E7">
        <w:t>“Let There Be Love” and “Miss Independent” also</w:t>
      </w:r>
      <w:r w:rsidR="00C72F68">
        <w:t xml:space="preserve"> exhibit</w:t>
      </w:r>
      <w:r w:rsidR="004D56E7">
        <w:t xml:space="preserve"> </w:t>
      </w:r>
      <w:r w:rsidR="00C72F68">
        <w:t xml:space="preserve">a high </w:t>
      </w:r>
      <w:r w:rsidR="009125BA">
        <w:t>occurrence</w:t>
      </w:r>
      <w:r w:rsidR="004D56E7">
        <w:t xml:space="preserve"> of the word “Love”</w:t>
      </w:r>
      <w:r w:rsidR="00C72F68">
        <w:t xml:space="preserve"> respectively</w:t>
      </w:r>
      <w:r w:rsidR="004D56E7">
        <w:t xml:space="preser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505DC2">
      <w:pPr>
        <w:pStyle w:val="AckPara"/>
      </w:pPr>
    </w:p>
    <w:p w14:paraId="3BD7DBBA" w14:textId="2D056203" w:rsidR="007F03ED" w:rsidRDefault="007F03ED" w:rsidP="00505DC2">
      <w:pPr>
        <w:pStyle w:val="AckPara"/>
      </w:pPr>
      <w:r>
        <w:t xml:space="preserve">Query </w:t>
      </w:r>
      <w:r w:rsidR="00544AEE">
        <w:t>Track</w:t>
      </w:r>
      <w:r>
        <w:t xml:space="preserve"> 2: One by U2</w:t>
      </w:r>
    </w:p>
    <w:p w14:paraId="5762157A" w14:textId="3C9B0C06" w:rsidR="0008070F" w:rsidRPr="009125BA" w:rsidRDefault="007F03ED" w:rsidP="00505DC2">
      <w:pPr>
        <w:pStyle w:val="AckPara"/>
      </w:pPr>
      <w:r w:rsidRPr="009125BA">
        <w:t>Result list:</w:t>
      </w:r>
    </w:p>
    <w:tbl>
      <w:tblPr>
        <w:tblStyle w:val="Tabellenraster"/>
        <w:tblW w:w="0" w:type="auto"/>
        <w:tblLook w:val="04A0" w:firstRow="1" w:lastRow="0" w:firstColumn="1" w:lastColumn="0" w:noHBand="0" w:noVBand="1"/>
      </w:tblPr>
      <w:tblGrid>
        <w:gridCol w:w="1077"/>
        <w:gridCol w:w="1260"/>
        <w:gridCol w:w="1078"/>
        <w:gridCol w:w="1258"/>
      </w:tblGrid>
      <w:tr w:rsidR="007F03ED" w:rsidRPr="007F03ED" w14:paraId="483907EF" w14:textId="77777777" w:rsidTr="00D15128">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258"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D15128">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258"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D15128">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258"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D15128">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258"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D15128">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258"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D15128">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258" w:type="dxa"/>
            <w:noWrap/>
            <w:hideMark/>
          </w:tcPr>
          <w:p w14:paraId="58050D07" w14:textId="77777777" w:rsidR="007F03ED" w:rsidRPr="007F03ED" w:rsidRDefault="007F03ED" w:rsidP="007F03ED">
            <w:pPr>
              <w:pStyle w:val="Abstract"/>
            </w:pPr>
            <w:proofErr w:type="spellStart"/>
            <w:r w:rsidRPr="007F03ED">
              <w:t>Phuture</w:t>
            </w:r>
            <w:proofErr w:type="spellEnd"/>
            <w:r w:rsidRPr="007F03ED">
              <w:t xml:space="preserve"> Noize</w:t>
            </w:r>
          </w:p>
        </w:tc>
      </w:tr>
      <w:tr w:rsidR="007F03ED" w:rsidRPr="007F03ED" w14:paraId="4FEAB518" w14:textId="77777777" w:rsidTr="00D15128">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258"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D15128">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258"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D15128">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proofErr w:type="spellStart"/>
            <w:r w:rsidRPr="007F03ED">
              <w:t>Palavras</w:t>
            </w:r>
            <w:proofErr w:type="spellEnd"/>
            <w:r w:rsidRPr="007F03ED">
              <w:t xml:space="preserve"> No </w:t>
            </w:r>
            <w:proofErr w:type="spellStart"/>
            <w:r w:rsidRPr="007F03ED">
              <w:t>Corpo</w:t>
            </w:r>
            <w:proofErr w:type="spellEnd"/>
          </w:p>
        </w:tc>
        <w:tc>
          <w:tcPr>
            <w:tcW w:w="1078" w:type="dxa"/>
            <w:noWrap/>
            <w:hideMark/>
          </w:tcPr>
          <w:p w14:paraId="101B6818" w14:textId="77777777" w:rsidR="007F03ED" w:rsidRPr="007F03ED" w:rsidRDefault="007F03ED" w:rsidP="007F03ED">
            <w:pPr>
              <w:pStyle w:val="Abstract"/>
            </w:pPr>
            <w:r w:rsidRPr="007F03ED">
              <w:t>Artist</w:t>
            </w:r>
          </w:p>
        </w:tc>
        <w:tc>
          <w:tcPr>
            <w:tcW w:w="1258"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D15128">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258"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505DC2">
      <w:pPr>
        <w:pStyle w:val="AckPara"/>
      </w:pPr>
    </w:p>
    <w:p w14:paraId="015D8D01" w14:textId="63F9CEF9" w:rsidR="00F047DC" w:rsidRDefault="00F047DC" w:rsidP="00505DC2">
      <w:pPr>
        <w:pStyle w:val="AckPara"/>
      </w:pPr>
      <w:r>
        <w:t xml:space="preserve">For the second query </w:t>
      </w:r>
      <w:r w:rsidR="00C72F68">
        <w:t>track</w:t>
      </w:r>
      <w:r>
        <w:t>, we picked “One” by U2</w:t>
      </w:r>
      <w:r w:rsidR="00C72F68">
        <w:t xml:space="preserve">. </w:t>
      </w:r>
      <w:r>
        <w:t xml:space="preserve"> </w:t>
      </w:r>
      <w:r w:rsidR="00C72F68">
        <w:rPr>
          <w:rFonts w:hint="eastAsia"/>
        </w:rPr>
        <w:t>T</w:t>
      </w:r>
      <w:r w:rsidR="00C72F68">
        <w:t xml:space="preserve">he data also includes a cover version of </w:t>
      </w:r>
      <w:r w:rsidR="00130D84">
        <w:t>this song</w:t>
      </w:r>
      <w:r>
        <w:t xml:space="preserve"> by Mary J. Blige, </w:t>
      </w:r>
      <w:r w:rsidR="00C72F68">
        <w:t xml:space="preserve">which </w:t>
      </w:r>
      <w:r>
        <w:t xml:space="preserve">appears first in the result set because </w:t>
      </w:r>
      <w:r w:rsidR="00C72F68">
        <w:t>of the identical lyrics. The result</w:t>
      </w:r>
      <w:r w:rsidR="00505459">
        <w:t>s</w:t>
      </w:r>
      <w:r w:rsidR="00C72F68">
        <w:t xml:space="preserve"> also display a diversity in genre. </w:t>
      </w:r>
      <w:r w:rsidR="004D56E7">
        <w:t xml:space="preserve">The </w:t>
      </w:r>
      <w:r w:rsidR="00C72F68">
        <w:t xml:space="preserve">genre of the </w:t>
      </w:r>
      <w:r w:rsidR="004D56E7">
        <w:t>query</w:t>
      </w:r>
      <w:r w:rsidR="00C72F68">
        <w:t xml:space="preserve"> track</w:t>
      </w:r>
      <w:r w:rsidR="004D56E7">
        <w:t xml:space="preserve"> </w:t>
      </w:r>
      <w:r w:rsidR="00C72F68">
        <w:t>best described as</w:t>
      </w:r>
      <w:r w:rsidR="004D56E7">
        <w:t xml:space="preserve"> </w:t>
      </w:r>
      <w:r w:rsidR="00505DC2">
        <w:t xml:space="preserve">a </w:t>
      </w:r>
      <w:r w:rsidR="004D56E7">
        <w:t>rock ballad,</w:t>
      </w:r>
      <w:r w:rsidR="00C72F68">
        <w:t xml:space="preserve"> whereas</w:t>
      </w:r>
      <w:r w:rsidR="004D56E7">
        <w:t xml:space="preserve"> the</w:t>
      </w:r>
      <w:r w:rsidR="00C72F68">
        <w:t xml:space="preserve"> genre of the</w:t>
      </w:r>
      <w:r w:rsidR="004D56E7">
        <w:t xml:space="preserve"> retrieved songs</w:t>
      </w:r>
      <w:r w:rsidR="00C72F68">
        <w:t xml:space="preserve"> ranges</w:t>
      </w:r>
      <w:r w:rsidR="004D56E7">
        <w:t xml:space="preserve"> from the genres R&amp;B, Grunge, EDM and Pop-Rock. There is also one Spanish song in the result</w:t>
      </w:r>
      <w:r w:rsidR="00505459">
        <w:t>s</w:t>
      </w:r>
      <w:r w:rsidR="004D56E7">
        <w:t xml:space="preserve">. </w:t>
      </w:r>
    </w:p>
    <w:p w14:paraId="7D493D09" w14:textId="77777777" w:rsidR="00F047DC" w:rsidRDefault="00F047DC" w:rsidP="00505DC2">
      <w:pPr>
        <w:pStyle w:val="AckPara"/>
      </w:pPr>
    </w:p>
    <w:p w14:paraId="7CC58ABC" w14:textId="5B25C72C" w:rsidR="007F03ED" w:rsidRDefault="007F03ED" w:rsidP="00505DC2">
      <w:pPr>
        <w:pStyle w:val="AckPara"/>
      </w:pPr>
      <w:r>
        <w:t>Query</w:t>
      </w:r>
      <w:r w:rsidR="00544AEE">
        <w:t xml:space="preserve"> Track</w:t>
      </w:r>
      <w:r>
        <w:t xml:space="preserve"> 3: </w:t>
      </w:r>
      <w:r w:rsidR="00717018">
        <w:t>Every Christmas by Kelly Clarkson</w:t>
      </w:r>
    </w:p>
    <w:p w14:paraId="0F76C27B" w14:textId="315D1909" w:rsidR="007F03ED" w:rsidRPr="00505DC2" w:rsidRDefault="007F03ED" w:rsidP="00505DC2">
      <w:pPr>
        <w:pStyle w:val="AckPara"/>
      </w:pPr>
      <w:r w:rsidRPr="00505DC2">
        <w:t>Result list:</w:t>
      </w:r>
    </w:p>
    <w:tbl>
      <w:tblPr>
        <w:tblStyle w:val="Tabellenraster"/>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505DC2">
            <w:pPr>
              <w:pStyle w:val="AckPara"/>
              <w:rPr>
                <w:lang w:val="de-DE"/>
              </w:rPr>
            </w:pPr>
            <w:r w:rsidRPr="00717018">
              <w:t>Song</w:t>
            </w:r>
          </w:p>
        </w:tc>
        <w:tc>
          <w:tcPr>
            <w:tcW w:w="2332" w:type="dxa"/>
            <w:noWrap/>
            <w:hideMark/>
          </w:tcPr>
          <w:p w14:paraId="1AFB59C0" w14:textId="77777777" w:rsidR="00717018" w:rsidRPr="00717018" w:rsidRDefault="00717018" w:rsidP="00505DC2">
            <w:pPr>
              <w:pStyle w:val="AckPara"/>
            </w:pPr>
            <w:r w:rsidRPr="00717018">
              <w:t>Christmas Conga</w:t>
            </w:r>
          </w:p>
        </w:tc>
        <w:tc>
          <w:tcPr>
            <w:tcW w:w="749" w:type="dxa"/>
            <w:noWrap/>
            <w:hideMark/>
          </w:tcPr>
          <w:p w14:paraId="37AEE561" w14:textId="77777777" w:rsidR="00717018" w:rsidRPr="00717018" w:rsidRDefault="00717018" w:rsidP="00505DC2">
            <w:pPr>
              <w:pStyle w:val="AckPara"/>
            </w:pPr>
            <w:r w:rsidRPr="00717018">
              <w:t>Artist</w:t>
            </w:r>
          </w:p>
        </w:tc>
        <w:tc>
          <w:tcPr>
            <w:tcW w:w="1109" w:type="dxa"/>
            <w:noWrap/>
            <w:hideMark/>
          </w:tcPr>
          <w:p w14:paraId="4BA290C8" w14:textId="77777777" w:rsidR="00717018" w:rsidRPr="00717018" w:rsidRDefault="00717018" w:rsidP="00505DC2">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505DC2">
            <w:pPr>
              <w:pStyle w:val="AckPara"/>
            </w:pPr>
            <w:r w:rsidRPr="00717018">
              <w:t>Song</w:t>
            </w:r>
          </w:p>
        </w:tc>
        <w:tc>
          <w:tcPr>
            <w:tcW w:w="2332" w:type="dxa"/>
            <w:noWrap/>
            <w:hideMark/>
          </w:tcPr>
          <w:p w14:paraId="3F67F712" w14:textId="77777777" w:rsidR="00717018" w:rsidRPr="00717018" w:rsidRDefault="00717018" w:rsidP="00505DC2">
            <w:pPr>
              <w:pStyle w:val="AckPara"/>
            </w:pPr>
            <w:r w:rsidRPr="00717018">
              <w:t>Three Ships</w:t>
            </w:r>
          </w:p>
        </w:tc>
        <w:tc>
          <w:tcPr>
            <w:tcW w:w="749" w:type="dxa"/>
            <w:noWrap/>
            <w:hideMark/>
          </w:tcPr>
          <w:p w14:paraId="127E3ACB" w14:textId="77777777" w:rsidR="00717018" w:rsidRPr="00717018" w:rsidRDefault="00717018" w:rsidP="00505DC2">
            <w:pPr>
              <w:pStyle w:val="AckPara"/>
            </w:pPr>
            <w:r w:rsidRPr="00717018">
              <w:t>Artist</w:t>
            </w:r>
          </w:p>
        </w:tc>
        <w:tc>
          <w:tcPr>
            <w:tcW w:w="1109" w:type="dxa"/>
            <w:noWrap/>
            <w:hideMark/>
          </w:tcPr>
          <w:p w14:paraId="0FA23BA4" w14:textId="77777777" w:rsidR="00717018" w:rsidRPr="00717018" w:rsidRDefault="00717018" w:rsidP="00505DC2">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505DC2">
            <w:pPr>
              <w:pStyle w:val="AckPara"/>
            </w:pPr>
            <w:r w:rsidRPr="00717018">
              <w:t>Song</w:t>
            </w:r>
          </w:p>
        </w:tc>
        <w:tc>
          <w:tcPr>
            <w:tcW w:w="2332" w:type="dxa"/>
            <w:noWrap/>
            <w:hideMark/>
          </w:tcPr>
          <w:p w14:paraId="633745E5" w14:textId="77777777" w:rsidR="00717018" w:rsidRPr="00717018" w:rsidRDefault="00717018" w:rsidP="00505DC2">
            <w:pPr>
              <w:pStyle w:val="AckPara"/>
            </w:pPr>
            <w:r w:rsidRPr="00717018">
              <w:t>Hellhound On My Trail</w:t>
            </w:r>
          </w:p>
        </w:tc>
        <w:tc>
          <w:tcPr>
            <w:tcW w:w="749" w:type="dxa"/>
            <w:noWrap/>
            <w:hideMark/>
          </w:tcPr>
          <w:p w14:paraId="5A815D86" w14:textId="77777777" w:rsidR="00717018" w:rsidRPr="00717018" w:rsidRDefault="00717018" w:rsidP="00505DC2">
            <w:pPr>
              <w:pStyle w:val="AckPara"/>
            </w:pPr>
            <w:r w:rsidRPr="00717018">
              <w:t>Artist</w:t>
            </w:r>
          </w:p>
        </w:tc>
        <w:tc>
          <w:tcPr>
            <w:tcW w:w="1109" w:type="dxa"/>
            <w:noWrap/>
            <w:hideMark/>
          </w:tcPr>
          <w:p w14:paraId="2FEDB6C5" w14:textId="77777777" w:rsidR="00717018" w:rsidRPr="00717018" w:rsidRDefault="00717018" w:rsidP="00505DC2">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505DC2">
            <w:pPr>
              <w:pStyle w:val="AckPara"/>
            </w:pPr>
            <w:r w:rsidRPr="00717018">
              <w:t>Song</w:t>
            </w:r>
          </w:p>
        </w:tc>
        <w:tc>
          <w:tcPr>
            <w:tcW w:w="2332" w:type="dxa"/>
            <w:noWrap/>
            <w:hideMark/>
          </w:tcPr>
          <w:p w14:paraId="5AD5972B" w14:textId="77777777" w:rsidR="00717018" w:rsidRPr="00717018" w:rsidRDefault="00717018" w:rsidP="00505DC2">
            <w:pPr>
              <w:pStyle w:val="AckPara"/>
            </w:pPr>
            <w:r w:rsidRPr="00717018">
              <w:t>St. Patrick's Day</w:t>
            </w:r>
          </w:p>
        </w:tc>
        <w:tc>
          <w:tcPr>
            <w:tcW w:w="749" w:type="dxa"/>
            <w:noWrap/>
            <w:hideMark/>
          </w:tcPr>
          <w:p w14:paraId="4F153B97" w14:textId="77777777" w:rsidR="00717018" w:rsidRPr="00717018" w:rsidRDefault="00717018" w:rsidP="00505DC2">
            <w:pPr>
              <w:pStyle w:val="AckPara"/>
            </w:pPr>
            <w:r w:rsidRPr="00717018">
              <w:t>Artist</w:t>
            </w:r>
          </w:p>
        </w:tc>
        <w:tc>
          <w:tcPr>
            <w:tcW w:w="1109" w:type="dxa"/>
            <w:noWrap/>
            <w:hideMark/>
          </w:tcPr>
          <w:p w14:paraId="7C9BEA11" w14:textId="77777777" w:rsidR="00717018" w:rsidRPr="00717018" w:rsidRDefault="00717018" w:rsidP="00505DC2">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505DC2">
            <w:pPr>
              <w:pStyle w:val="AckPara"/>
            </w:pPr>
            <w:r w:rsidRPr="00717018">
              <w:t>Song</w:t>
            </w:r>
          </w:p>
        </w:tc>
        <w:tc>
          <w:tcPr>
            <w:tcW w:w="2332" w:type="dxa"/>
            <w:noWrap/>
            <w:hideMark/>
          </w:tcPr>
          <w:p w14:paraId="1A024CF7" w14:textId="77777777" w:rsidR="00717018" w:rsidRPr="00717018" w:rsidRDefault="00717018" w:rsidP="00505DC2">
            <w:pPr>
              <w:pStyle w:val="AckPara"/>
            </w:pPr>
            <w:r w:rsidRPr="00717018">
              <w:t>Last Christmas</w:t>
            </w:r>
          </w:p>
        </w:tc>
        <w:tc>
          <w:tcPr>
            <w:tcW w:w="749" w:type="dxa"/>
            <w:noWrap/>
            <w:hideMark/>
          </w:tcPr>
          <w:p w14:paraId="654F55C0" w14:textId="77777777" w:rsidR="00717018" w:rsidRPr="00717018" w:rsidRDefault="00717018" w:rsidP="00505DC2">
            <w:pPr>
              <w:pStyle w:val="AckPara"/>
            </w:pPr>
            <w:r w:rsidRPr="00717018">
              <w:t>Artist</w:t>
            </w:r>
          </w:p>
        </w:tc>
        <w:tc>
          <w:tcPr>
            <w:tcW w:w="1109" w:type="dxa"/>
            <w:noWrap/>
            <w:hideMark/>
          </w:tcPr>
          <w:p w14:paraId="2F99A588" w14:textId="77777777" w:rsidR="00717018" w:rsidRPr="00717018" w:rsidRDefault="00717018" w:rsidP="00505DC2">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505DC2">
            <w:pPr>
              <w:pStyle w:val="AckPara"/>
            </w:pPr>
            <w:r w:rsidRPr="00717018">
              <w:t>Song</w:t>
            </w:r>
          </w:p>
        </w:tc>
        <w:tc>
          <w:tcPr>
            <w:tcW w:w="2332" w:type="dxa"/>
            <w:noWrap/>
            <w:hideMark/>
          </w:tcPr>
          <w:p w14:paraId="1B0E2A84" w14:textId="77777777" w:rsidR="00717018" w:rsidRPr="00717018" w:rsidRDefault="00717018" w:rsidP="00505DC2">
            <w:pPr>
              <w:pStyle w:val="AckPara"/>
            </w:pPr>
            <w:r w:rsidRPr="00717018">
              <w:t>My Only Wish (This Year)</w:t>
            </w:r>
          </w:p>
        </w:tc>
        <w:tc>
          <w:tcPr>
            <w:tcW w:w="749" w:type="dxa"/>
            <w:noWrap/>
            <w:hideMark/>
          </w:tcPr>
          <w:p w14:paraId="0981CBE5" w14:textId="77777777" w:rsidR="00717018" w:rsidRPr="00717018" w:rsidRDefault="00717018" w:rsidP="00505DC2">
            <w:pPr>
              <w:pStyle w:val="AckPara"/>
            </w:pPr>
            <w:r w:rsidRPr="00717018">
              <w:t>Artist</w:t>
            </w:r>
          </w:p>
        </w:tc>
        <w:tc>
          <w:tcPr>
            <w:tcW w:w="1109" w:type="dxa"/>
            <w:noWrap/>
            <w:hideMark/>
          </w:tcPr>
          <w:p w14:paraId="5377BDAC" w14:textId="77777777" w:rsidR="00717018" w:rsidRPr="00717018" w:rsidRDefault="00717018" w:rsidP="00505DC2">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505DC2">
            <w:pPr>
              <w:pStyle w:val="AckPara"/>
            </w:pPr>
            <w:r w:rsidRPr="00717018">
              <w:t>Song</w:t>
            </w:r>
          </w:p>
        </w:tc>
        <w:tc>
          <w:tcPr>
            <w:tcW w:w="2332" w:type="dxa"/>
            <w:noWrap/>
            <w:hideMark/>
          </w:tcPr>
          <w:p w14:paraId="4A7995B8" w14:textId="77777777" w:rsidR="00717018" w:rsidRPr="00717018" w:rsidRDefault="00717018" w:rsidP="00505DC2">
            <w:pPr>
              <w:pStyle w:val="AckPara"/>
            </w:pPr>
            <w:r w:rsidRPr="00717018">
              <w:t>Christmas Vacation</w:t>
            </w:r>
          </w:p>
        </w:tc>
        <w:tc>
          <w:tcPr>
            <w:tcW w:w="749" w:type="dxa"/>
            <w:noWrap/>
            <w:hideMark/>
          </w:tcPr>
          <w:p w14:paraId="35718CC9" w14:textId="77777777" w:rsidR="00717018" w:rsidRPr="00717018" w:rsidRDefault="00717018" w:rsidP="00505DC2">
            <w:pPr>
              <w:pStyle w:val="AckPara"/>
            </w:pPr>
            <w:r w:rsidRPr="00717018">
              <w:t>Artist</w:t>
            </w:r>
          </w:p>
        </w:tc>
        <w:tc>
          <w:tcPr>
            <w:tcW w:w="1109" w:type="dxa"/>
            <w:noWrap/>
            <w:hideMark/>
          </w:tcPr>
          <w:p w14:paraId="6032C5CC" w14:textId="77777777" w:rsidR="00717018" w:rsidRPr="00717018" w:rsidRDefault="00717018" w:rsidP="00505DC2">
            <w:pPr>
              <w:pStyle w:val="AckPara"/>
            </w:pPr>
            <w:proofErr w:type="spellStart"/>
            <w:r w:rsidRPr="00717018">
              <w:t>Descendents</w:t>
            </w:r>
            <w:proofErr w:type="spellEnd"/>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505DC2">
            <w:pPr>
              <w:pStyle w:val="AckPara"/>
            </w:pPr>
            <w:r w:rsidRPr="00717018">
              <w:t>Song</w:t>
            </w:r>
          </w:p>
        </w:tc>
        <w:tc>
          <w:tcPr>
            <w:tcW w:w="2332" w:type="dxa"/>
            <w:noWrap/>
            <w:hideMark/>
          </w:tcPr>
          <w:p w14:paraId="17E04B25" w14:textId="77777777" w:rsidR="00717018" w:rsidRPr="00717018" w:rsidRDefault="00717018" w:rsidP="00505DC2">
            <w:pPr>
              <w:pStyle w:val="AckPara"/>
            </w:pPr>
            <w:r w:rsidRPr="00717018">
              <w:t>Last Christmas - Studio Version</w:t>
            </w:r>
          </w:p>
        </w:tc>
        <w:tc>
          <w:tcPr>
            <w:tcW w:w="749" w:type="dxa"/>
            <w:noWrap/>
            <w:hideMark/>
          </w:tcPr>
          <w:p w14:paraId="12AF8138" w14:textId="77777777" w:rsidR="00717018" w:rsidRPr="00717018" w:rsidRDefault="00717018" w:rsidP="00505DC2">
            <w:pPr>
              <w:pStyle w:val="AckPara"/>
            </w:pPr>
            <w:r w:rsidRPr="00717018">
              <w:t>Artist</w:t>
            </w:r>
          </w:p>
        </w:tc>
        <w:tc>
          <w:tcPr>
            <w:tcW w:w="1109" w:type="dxa"/>
            <w:noWrap/>
            <w:hideMark/>
          </w:tcPr>
          <w:p w14:paraId="71FCEC5A" w14:textId="77777777" w:rsidR="00717018" w:rsidRPr="00717018" w:rsidRDefault="00717018" w:rsidP="00505DC2">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505DC2">
            <w:pPr>
              <w:pStyle w:val="AckPara"/>
            </w:pPr>
            <w:r w:rsidRPr="00717018">
              <w:t>Song</w:t>
            </w:r>
          </w:p>
        </w:tc>
        <w:tc>
          <w:tcPr>
            <w:tcW w:w="2332" w:type="dxa"/>
            <w:noWrap/>
            <w:hideMark/>
          </w:tcPr>
          <w:p w14:paraId="5BCB8CA9" w14:textId="77777777" w:rsidR="00717018" w:rsidRPr="00717018" w:rsidRDefault="00717018" w:rsidP="00505DC2">
            <w:pPr>
              <w:pStyle w:val="AckPara"/>
            </w:pPr>
            <w:r w:rsidRPr="00717018">
              <w:t xml:space="preserve">The Christmas Song (Merry Christmas </w:t>
            </w:r>
            <w:proofErr w:type="gramStart"/>
            <w:r w:rsidRPr="00717018">
              <w:t>To</w:t>
            </w:r>
            <w:proofErr w:type="gramEnd"/>
            <w:r w:rsidRPr="00717018">
              <w:t xml:space="preserve"> You)</w:t>
            </w:r>
          </w:p>
        </w:tc>
        <w:tc>
          <w:tcPr>
            <w:tcW w:w="749" w:type="dxa"/>
            <w:noWrap/>
            <w:hideMark/>
          </w:tcPr>
          <w:p w14:paraId="2AE00557" w14:textId="77777777" w:rsidR="00717018" w:rsidRPr="00717018" w:rsidRDefault="00717018" w:rsidP="00505DC2">
            <w:pPr>
              <w:pStyle w:val="AckPara"/>
            </w:pPr>
            <w:r w:rsidRPr="00717018">
              <w:t>Artist</w:t>
            </w:r>
          </w:p>
        </w:tc>
        <w:tc>
          <w:tcPr>
            <w:tcW w:w="1109" w:type="dxa"/>
            <w:noWrap/>
            <w:hideMark/>
          </w:tcPr>
          <w:p w14:paraId="6F399B31" w14:textId="77777777" w:rsidR="00717018" w:rsidRPr="00717018" w:rsidRDefault="00717018" w:rsidP="00505DC2">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505DC2">
            <w:pPr>
              <w:pStyle w:val="AckPara"/>
            </w:pPr>
            <w:r w:rsidRPr="00717018">
              <w:t>Song</w:t>
            </w:r>
          </w:p>
        </w:tc>
        <w:tc>
          <w:tcPr>
            <w:tcW w:w="2332" w:type="dxa"/>
            <w:noWrap/>
            <w:hideMark/>
          </w:tcPr>
          <w:p w14:paraId="51CA1D5D" w14:textId="77777777" w:rsidR="00717018" w:rsidRPr="00717018" w:rsidRDefault="00717018" w:rsidP="00505DC2">
            <w:pPr>
              <w:pStyle w:val="AckPara"/>
            </w:pPr>
            <w:r w:rsidRPr="00717018">
              <w:t>I Shut Doors and Windows</w:t>
            </w:r>
          </w:p>
        </w:tc>
        <w:tc>
          <w:tcPr>
            <w:tcW w:w="749" w:type="dxa"/>
            <w:noWrap/>
            <w:hideMark/>
          </w:tcPr>
          <w:p w14:paraId="51D5644E" w14:textId="77777777" w:rsidR="00717018" w:rsidRPr="00717018" w:rsidRDefault="00717018" w:rsidP="00505DC2">
            <w:pPr>
              <w:pStyle w:val="AckPara"/>
            </w:pPr>
            <w:r w:rsidRPr="00717018">
              <w:t>Artist</w:t>
            </w:r>
          </w:p>
        </w:tc>
        <w:tc>
          <w:tcPr>
            <w:tcW w:w="1109" w:type="dxa"/>
            <w:noWrap/>
            <w:hideMark/>
          </w:tcPr>
          <w:p w14:paraId="0275F748" w14:textId="77777777" w:rsidR="00717018" w:rsidRPr="00717018" w:rsidRDefault="00717018" w:rsidP="00505DC2">
            <w:pPr>
              <w:pStyle w:val="AckPara"/>
            </w:pPr>
            <w:r w:rsidRPr="00717018">
              <w:t>September Malevolence</w:t>
            </w:r>
          </w:p>
        </w:tc>
      </w:tr>
    </w:tbl>
    <w:p w14:paraId="2EEBF0C2" w14:textId="77777777" w:rsidR="007F03ED" w:rsidRDefault="007F03ED" w:rsidP="00505DC2">
      <w:pPr>
        <w:pStyle w:val="AckPara"/>
      </w:pPr>
    </w:p>
    <w:p w14:paraId="254FB116" w14:textId="64FE5BBE" w:rsidR="00717018" w:rsidRDefault="00717018" w:rsidP="00505DC2">
      <w:pPr>
        <w:pStyle w:val="AckPara"/>
      </w:pPr>
      <w:r>
        <w:t>For the third query</w:t>
      </w:r>
      <w:r w:rsidR="00C72F68">
        <w:t>,</w:t>
      </w:r>
      <w:r>
        <w:t xml:space="preserve"> we analyze</w:t>
      </w:r>
      <w:r w:rsidR="00C72F68">
        <w:t>d</w:t>
      </w:r>
      <w:r>
        <w:t xml:space="preserve"> a Christmas song because Christmas songs usually </w:t>
      </w:r>
      <w:r w:rsidR="00C72F68">
        <w:t>contain</w:t>
      </w:r>
      <w:r>
        <w:t xml:space="preserve"> </w:t>
      </w:r>
      <w:r w:rsidR="00C72F68">
        <w:t xml:space="preserve">recurring tokens </w:t>
      </w:r>
      <w:r>
        <w:t>in the lyrics</w:t>
      </w:r>
      <w:r w:rsidR="00C72F68">
        <w:t>,</w:t>
      </w:r>
      <w:r>
        <w:t xml:space="preserve"> for example</w:t>
      </w:r>
      <w:r w:rsidR="00C72F68">
        <w:t>,</w:t>
      </w:r>
      <w:r>
        <w:t xml:space="preserve"> the</w:t>
      </w:r>
      <w:r w:rsidR="00C72F68">
        <w:t xml:space="preserve"> token</w:t>
      </w:r>
      <w:r>
        <w:t xml:space="preserve">s </w:t>
      </w:r>
      <w:r w:rsidR="00C72F68">
        <w:t>“</w:t>
      </w:r>
      <w:r>
        <w:t>year</w:t>
      </w:r>
      <w:r w:rsidR="00C72F68">
        <w:t>”</w:t>
      </w:r>
      <w:r w:rsidR="00F047DC">
        <w:t xml:space="preserve">, </w:t>
      </w:r>
      <w:r w:rsidR="00C72F68">
        <w:t>“</w:t>
      </w:r>
      <w:r w:rsidR="00F047DC">
        <w:t>wish</w:t>
      </w:r>
      <w:r w:rsidR="00C72F68">
        <w:t>”</w:t>
      </w:r>
      <w:r w:rsidR="00F047DC">
        <w:t xml:space="preserve"> or </w:t>
      </w:r>
      <w:r w:rsidR="00C72F68">
        <w:t>“</w:t>
      </w:r>
      <w:r w:rsidR="00F047DC">
        <w:t>mistletoe</w:t>
      </w:r>
      <w:r w:rsidR="00C72F68">
        <w:t>”</w:t>
      </w:r>
      <w:r w:rsidR="00505DC2">
        <w:t xml:space="preserve">. </w:t>
      </w:r>
      <w:r w:rsidR="00C83008">
        <w:t>As we can see in the result</w:t>
      </w:r>
      <w:r w:rsidR="00505459">
        <w:t>s</w:t>
      </w:r>
      <w:r w:rsidR="00C83008">
        <w:t xml:space="preserve">, we retrieved </w:t>
      </w:r>
      <w:r w:rsidR="00F047DC">
        <w:t xml:space="preserve">9 Christmas songs and </w:t>
      </w:r>
      <w:r w:rsidR="00505DC2">
        <w:t>one</w:t>
      </w:r>
      <w:r w:rsidR="00F047DC">
        <w:t xml:space="preserve"> song</w:t>
      </w:r>
      <w:r w:rsidR="00C72F68">
        <w:t xml:space="preserve"> </w:t>
      </w:r>
      <w:r w:rsidR="00505DC2">
        <w:t>with</w:t>
      </w:r>
      <w:r w:rsidR="00C72F68">
        <w:t xml:space="preserve"> </w:t>
      </w:r>
      <w:r w:rsidR="00505DC2">
        <w:t xml:space="preserve">a </w:t>
      </w:r>
      <w:r w:rsidR="00C72F68">
        <w:t>different theme</w:t>
      </w:r>
      <w:r w:rsidR="004D56E7">
        <w:t xml:space="preserve">. The </w:t>
      </w:r>
      <w:r w:rsidR="002020F5">
        <w:t>s</w:t>
      </w:r>
      <w:r w:rsidR="004D56E7">
        <w:t>ong</w:t>
      </w:r>
      <w:r w:rsidR="00C72F68">
        <w:t xml:space="preserve"> </w:t>
      </w:r>
      <w:r w:rsidR="00F047DC">
        <w:t>“I Shut Doors and Windows”</w:t>
      </w:r>
      <w:r w:rsidR="004D56E7">
        <w:t xml:space="preserve"> by </w:t>
      </w:r>
      <w:r w:rsidR="004D56E7" w:rsidRPr="00717018">
        <w:t>September Malevolence</w:t>
      </w:r>
      <w:r w:rsidR="004D56E7">
        <w:t xml:space="preserve"> </w:t>
      </w:r>
      <w:r w:rsidR="00C72F68">
        <w:t xml:space="preserve">could not </w:t>
      </w:r>
      <w:r w:rsidR="00544AEE">
        <w:t>be described as</w:t>
      </w:r>
      <w:r w:rsidR="00505DC2">
        <w:t xml:space="preserve"> </w:t>
      </w:r>
      <w:r w:rsidR="004D56E7">
        <w:t>a Christmas song but</w:t>
      </w:r>
      <w:r w:rsidR="00544AEE">
        <w:t xml:space="preserve"> </w:t>
      </w:r>
      <w:r w:rsidR="00F047DC">
        <w:t>also</w:t>
      </w:r>
      <w:r w:rsidR="00544AEE">
        <w:t xml:space="preserve"> contains </w:t>
      </w:r>
      <w:r w:rsidR="00505DC2">
        <w:t>one</w:t>
      </w:r>
      <w:r w:rsidR="00544AEE">
        <w:t xml:space="preserve"> </w:t>
      </w:r>
      <w:r w:rsidR="00505DC2">
        <w:t>occurrence</w:t>
      </w:r>
      <w:r w:rsidR="00F047DC">
        <w:t xml:space="preserve"> of the </w:t>
      </w:r>
      <w:r w:rsidR="00544AEE">
        <w:t xml:space="preserve">token </w:t>
      </w:r>
      <w:r w:rsidR="00F047DC">
        <w:t>“Christmas”</w:t>
      </w:r>
      <w:r w:rsidR="004D56E7">
        <w:t xml:space="preserve"> in </w:t>
      </w:r>
      <w:r w:rsidR="00544AEE">
        <w:t>its</w:t>
      </w:r>
      <w:r w:rsidR="004D56E7">
        <w:t xml:space="preserve"> lyrics</w:t>
      </w:r>
      <w:r w:rsidR="00C00C1F">
        <w:t xml:space="preserve">. </w:t>
      </w:r>
      <w:r w:rsidR="00544AEE">
        <w:t>The result</w:t>
      </w:r>
      <w:r w:rsidR="00505459">
        <w:t>s</w:t>
      </w:r>
      <w:r w:rsidR="00544AEE">
        <w:t xml:space="preserve"> include </w:t>
      </w:r>
      <w:r w:rsidR="00505DC2">
        <w:t>two</w:t>
      </w:r>
      <w:r w:rsidR="00C00C1F">
        <w:t xml:space="preserve"> </w:t>
      </w:r>
      <w:r w:rsidR="00EF13D3">
        <w:t>tracks</w:t>
      </w:r>
      <w:r w:rsidR="00C00C1F">
        <w:t xml:space="preserve"> from the same artist “Cyndi Lauper”</w:t>
      </w:r>
      <w:r w:rsidR="00544AEE">
        <w:t xml:space="preserve">, which also happens to be </w:t>
      </w:r>
      <w:r w:rsidR="00C00C1F">
        <w:t xml:space="preserve">from the same </w:t>
      </w:r>
      <w:r w:rsidR="00505DC2">
        <w:t>Christmas-themed</w:t>
      </w:r>
      <w:r w:rsidR="00544AEE">
        <w:t xml:space="preserve"> </w:t>
      </w:r>
      <w:r w:rsidR="00C00C1F">
        <w:t xml:space="preserve">album. </w:t>
      </w:r>
    </w:p>
    <w:p w14:paraId="7C48FFB5" w14:textId="77777777" w:rsidR="00E677F8" w:rsidRDefault="00E677F8" w:rsidP="00505DC2">
      <w:pPr>
        <w:pStyle w:val="AckPara"/>
      </w:pPr>
    </w:p>
    <w:p w14:paraId="25799F34" w14:textId="31675168" w:rsidR="00E677F8" w:rsidRPr="00505DC2" w:rsidRDefault="00E677F8" w:rsidP="00505DC2">
      <w:pPr>
        <w:pStyle w:val="AckPara"/>
      </w:pPr>
      <w:r w:rsidRPr="00505DC2">
        <w:rPr>
          <w:rFonts w:eastAsia="Times New Roman" w:cs="Linux Libertine"/>
          <w:b/>
          <w:sz w:val="22"/>
          <w:szCs w:val="20"/>
        </w:rPr>
        <w:t xml:space="preserve">3.3 </w:t>
      </w:r>
      <w:r w:rsidR="00544AEE" w:rsidRPr="00505DC2">
        <w:rPr>
          <w:rFonts w:eastAsia="Times New Roman" w:cs="Linux Libertine"/>
          <w:b/>
          <w:sz w:val="22"/>
          <w:szCs w:val="20"/>
        </w:rPr>
        <w:t>RS&lt;</w:t>
      </w:r>
      <w:r w:rsidRPr="00505DC2">
        <w:rPr>
          <w:rFonts w:eastAsia="Times New Roman" w:cs="Linux Libertine"/>
          <w:b/>
          <w:sz w:val="22"/>
          <w:szCs w:val="20"/>
        </w:rPr>
        <w:t>Cos-</w:t>
      </w:r>
      <w:proofErr w:type="gramStart"/>
      <w:r w:rsidRPr="00505DC2">
        <w:rPr>
          <w:rFonts w:eastAsia="Times New Roman" w:cs="Linux Libertine"/>
          <w:b/>
          <w:sz w:val="22"/>
          <w:szCs w:val="20"/>
        </w:rPr>
        <w:t>sim</w:t>
      </w:r>
      <w:r w:rsidR="00544AEE" w:rsidRPr="00505DC2">
        <w:rPr>
          <w:rFonts w:eastAsia="Times New Roman" w:cs="Linux Libertine"/>
          <w:b/>
          <w:sz w:val="22"/>
          <w:szCs w:val="20"/>
        </w:rPr>
        <w:t>,</w:t>
      </w:r>
      <w:r w:rsidRPr="00505DC2">
        <w:rPr>
          <w:rFonts w:eastAsia="Times New Roman" w:cs="Linux Libertine"/>
          <w:b/>
          <w:sz w:val="22"/>
          <w:szCs w:val="20"/>
        </w:rPr>
        <w:t xml:space="preserve">  word</w:t>
      </w:r>
      <w:proofErr w:type="gramEnd"/>
      <w:r w:rsidRPr="00505DC2">
        <w:rPr>
          <w:rFonts w:eastAsia="Times New Roman" w:cs="Linux Libertine"/>
          <w:b/>
          <w:sz w:val="22"/>
          <w:szCs w:val="20"/>
        </w:rPr>
        <w:t>2vec</w:t>
      </w:r>
      <w:r w:rsidR="00544AEE" w:rsidRPr="00505DC2">
        <w:rPr>
          <w:rFonts w:eastAsia="Times New Roman" w:cs="Linux Libertine"/>
          <w:b/>
          <w:sz w:val="22"/>
          <w:szCs w:val="20"/>
        </w:rPr>
        <w:t>&gt;</w:t>
      </w:r>
    </w:p>
    <w:p w14:paraId="76DADAA1" w14:textId="77777777" w:rsidR="00E677F8" w:rsidRDefault="00E677F8" w:rsidP="00505DC2">
      <w:pPr>
        <w:pStyle w:val="AckPara"/>
      </w:pPr>
    </w:p>
    <w:p w14:paraId="6312D59C" w14:textId="77777777" w:rsidR="00E97958" w:rsidRDefault="00E97958" w:rsidP="00505DC2">
      <w:pPr>
        <w:pStyle w:val="AckPara"/>
      </w:pPr>
      <w:r>
        <w:t>Query song 1: Love me by the 1975:</w:t>
      </w:r>
    </w:p>
    <w:p w14:paraId="6499A6AC" w14:textId="77777777" w:rsidR="00E97958" w:rsidRPr="00505DC2" w:rsidRDefault="00E97958" w:rsidP="00505DC2">
      <w:pPr>
        <w:pStyle w:val="AckPara"/>
      </w:pPr>
      <w:r w:rsidRPr="00505DC2">
        <w:t>Result list:</w:t>
      </w:r>
    </w:p>
    <w:tbl>
      <w:tblPr>
        <w:tblStyle w:val="Tabellenraster"/>
        <w:tblW w:w="4957" w:type="dxa"/>
        <w:tblLook w:val="04A0" w:firstRow="1" w:lastRow="0" w:firstColumn="1" w:lastColumn="0" w:noHBand="0" w:noVBand="1"/>
      </w:tblPr>
      <w:tblGrid>
        <w:gridCol w:w="988"/>
        <w:gridCol w:w="1701"/>
        <w:gridCol w:w="903"/>
        <w:gridCol w:w="1365"/>
      </w:tblGrid>
      <w:tr w:rsidR="00E677F8" w14:paraId="1BE7B89E" w14:textId="77777777" w:rsidTr="00E677F8">
        <w:tc>
          <w:tcPr>
            <w:tcW w:w="988" w:type="dxa"/>
          </w:tcPr>
          <w:p w14:paraId="7FBF665F" w14:textId="1823B351" w:rsidR="00E677F8" w:rsidRDefault="00E677F8" w:rsidP="00505DC2">
            <w:pPr>
              <w:pStyle w:val="AckPara"/>
            </w:pPr>
            <w:r w:rsidRPr="00717018">
              <w:t>Song</w:t>
            </w:r>
          </w:p>
        </w:tc>
        <w:tc>
          <w:tcPr>
            <w:tcW w:w="1701" w:type="dxa"/>
          </w:tcPr>
          <w:p w14:paraId="163EC382" w14:textId="77777777" w:rsidR="00E677F8" w:rsidRPr="00E677F8" w:rsidRDefault="00E677F8" w:rsidP="00505DC2">
            <w:pPr>
              <w:pStyle w:val="AckPara"/>
            </w:pPr>
            <w:r w:rsidRPr="00E677F8">
              <w:t xml:space="preserve">Miss Independent </w:t>
            </w:r>
          </w:p>
          <w:p w14:paraId="6CC74CCF" w14:textId="77777777" w:rsidR="00E677F8" w:rsidRDefault="00E677F8" w:rsidP="00505DC2">
            <w:pPr>
              <w:pStyle w:val="AckPara"/>
            </w:pPr>
          </w:p>
        </w:tc>
        <w:tc>
          <w:tcPr>
            <w:tcW w:w="903" w:type="dxa"/>
          </w:tcPr>
          <w:p w14:paraId="34DA9C9B" w14:textId="5A4F2942" w:rsidR="00E677F8" w:rsidRDefault="00E677F8" w:rsidP="00505DC2">
            <w:pPr>
              <w:pStyle w:val="AckPara"/>
            </w:pPr>
            <w:r w:rsidRPr="00717018">
              <w:t>Artist</w:t>
            </w:r>
          </w:p>
        </w:tc>
        <w:tc>
          <w:tcPr>
            <w:tcW w:w="1365" w:type="dxa"/>
          </w:tcPr>
          <w:p w14:paraId="28CAC5DE" w14:textId="77777777" w:rsidR="00E677F8" w:rsidRPr="00E677F8" w:rsidRDefault="00E677F8" w:rsidP="00505DC2">
            <w:pPr>
              <w:pStyle w:val="AckPara"/>
            </w:pPr>
            <w:r w:rsidRPr="00E677F8">
              <w:t>Ne-Yo</w:t>
            </w:r>
          </w:p>
          <w:p w14:paraId="41B6C671" w14:textId="77777777" w:rsidR="00E677F8" w:rsidRDefault="00E677F8" w:rsidP="00505DC2">
            <w:pPr>
              <w:pStyle w:val="AckPara"/>
            </w:pPr>
          </w:p>
        </w:tc>
      </w:tr>
      <w:tr w:rsidR="00E677F8" w14:paraId="1157B8EF" w14:textId="77777777" w:rsidTr="00E677F8">
        <w:tc>
          <w:tcPr>
            <w:tcW w:w="988" w:type="dxa"/>
          </w:tcPr>
          <w:p w14:paraId="23A23787" w14:textId="2CA2F1C2" w:rsidR="00E677F8" w:rsidRDefault="00E677F8" w:rsidP="00505DC2">
            <w:pPr>
              <w:pStyle w:val="AckPara"/>
            </w:pPr>
            <w:r w:rsidRPr="00717018">
              <w:t>Song</w:t>
            </w:r>
          </w:p>
        </w:tc>
        <w:tc>
          <w:tcPr>
            <w:tcW w:w="1701" w:type="dxa"/>
          </w:tcPr>
          <w:p w14:paraId="4608D3F0" w14:textId="77777777" w:rsidR="00E677F8" w:rsidRPr="00E677F8" w:rsidRDefault="00E677F8" w:rsidP="00505DC2">
            <w:pPr>
              <w:pStyle w:val="AckPara"/>
            </w:pPr>
            <w:r w:rsidRPr="00E677F8">
              <w:t xml:space="preserve">If Our Love Is Wrong </w:t>
            </w:r>
          </w:p>
          <w:p w14:paraId="2138FD60" w14:textId="77777777" w:rsidR="00E677F8" w:rsidRDefault="00E677F8" w:rsidP="00505DC2">
            <w:pPr>
              <w:pStyle w:val="AckPara"/>
            </w:pPr>
          </w:p>
        </w:tc>
        <w:tc>
          <w:tcPr>
            <w:tcW w:w="903" w:type="dxa"/>
          </w:tcPr>
          <w:p w14:paraId="225D22B8" w14:textId="29EEBD58" w:rsidR="00E677F8" w:rsidRDefault="00E677F8" w:rsidP="00505DC2">
            <w:pPr>
              <w:pStyle w:val="AckPara"/>
            </w:pPr>
            <w:r w:rsidRPr="00717018">
              <w:t>Artist</w:t>
            </w:r>
          </w:p>
        </w:tc>
        <w:tc>
          <w:tcPr>
            <w:tcW w:w="1365" w:type="dxa"/>
          </w:tcPr>
          <w:p w14:paraId="1433C421" w14:textId="77777777" w:rsidR="00E677F8" w:rsidRPr="00E677F8" w:rsidRDefault="00E677F8" w:rsidP="00505DC2">
            <w:pPr>
              <w:pStyle w:val="AckPara"/>
            </w:pPr>
            <w:r w:rsidRPr="00E677F8">
              <w:t>Calum Scott</w:t>
            </w:r>
          </w:p>
          <w:p w14:paraId="6A09B453" w14:textId="77777777" w:rsidR="00E677F8" w:rsidRDefault="00E677F8" w:rsidP="00505DC2">
            <w:pPr>
              <w:pStyle w:val="AckPara"/>
            </w:pPr>
          </w:p>
        </w:tc>
      </w:tr>
      <w:tr w:rsidR="00E677F8" w14:paraId="488B2362" w14:textId="77777777" w:rsidTr="00E677F8">
        <w:tc>
          <w:tcPr>
            <w:tcW w:w="988" w:type="dxa"/>
          </w:tcPr>
          <w:p w14:paraId="6D5E6810" w14:textId="02217653" w:rsidR="00E677F8" w:rsidRDefault="00E677F8" w:rsidP="00505DC2">
            <w:pPr>
              <w:pStyle w:val="AckPara"/>
            </w:pPr>
            <w:r w:rsidRPr="00717018">
              <w:t>Song</w:t>
            </w:r>
          </w:p>
        </w:tc>
        <w:tc>
          <w:tcPr>
            <w:tcW w:w="1701" w:type="dxa"/>
          </w:tcPr>
          <w:p w14:paraId="498F7982" w14:textId="77777777" w:rsidR="00E677F8" w:rsidRPr="00E677F8" w:rsidRDefault="00E677F8" w:rsidP="00505DC2">
            <w:pPr>
              <w:pStyle w:val="AckPara"/>
            </w:pPr>
            <w:r w:rsidRPr="00E677F8">
              <w:t>Looking For Clues</w:t>
            </w:r>
          </w:p>
          <w:p w14:paraId="59CB1357" w14:textId="77777777" w:rsidR="00E677F8" w:rsidRDefault="00E677F8" w:rsidP="00505DC2">
            <w:pPr>
              <w:pStyle w:val="AckPara"/>
            </w:pPr>
          </w:p>
        </w:tc>
        <w:tc>
          <w:tcPr>
            <w:tcW w:w="903" w:type="dxa"/>
          </w:tcPr>
          <w:p w14:paraId="5EB1CF3D" w14:textId="46E28FD1" w:rsidR="00E677F8" w:rsidRDefault="00E677F8" w:rsidP="00505DC2">
            <w:pPr>
              <w:pStyle w:val="AckPara"/>
            </w:pPr>
            <w:r w:rsidRPr="00717018">
              <w:t>Artist</w:t>
            </w:r>
          </w:p>
        </w:tc>
        <w:tc>
          <w:tcPr>
            <w:tcW w:w="1365" w:type="dxa"/>
          </w:tcPr>
          <w:p w14:paraId="17DDFBDE" w14:textId="77777777" w:rsidR="00E677F8" w:rsidRPr="00E677F8" w:rsidRDefault="00E677F8" w:rsidP="00505DC2">
            <w:pPr>
              <w:pStyle w:val="AckPara"/>
            </w:pPr>
            <w:r w:rsidRPr="00E677F8">
              <w:t>Robert Palmer</w:t>
            </w:r>
          </w:p>
          <w:p w14:paraId="666840CF" w14:textId="77777777" w:rsidR="00E677F8" w:rsidRDefault="00E677F8" w:rsidP="00505DC2">
            <w:pPr>
              <w:pStyle w:val="AckPara"/>
            </w:pPr>
          </w:p>
        </w:tc>
      </w:tr>
      <w:tr w:rsidR="00E677F8" w14:paraId="3AEA31D6" w14:textId="77777777" w:rsidTr="00E677F8">
        <w:tc>
          <w:tcPr>
            <w:tcW w:w="988" w:type="dxa"/>
          </w:tcPr>
          <w:p w14:paraId="1CD94CCE" w14:textId="58C4EF45" w:rsidR="00E677F8" w:rsidRDefault="00E677F8" w:rsidP="00505DC2">
            <w:pPr>
              <w:pStyle w:val="AckPara"/>
            </w:pPr>
            <w:r w:rsidRPr="00717018">
              <w:t>Song</w:t>
            </w:r>
          </w:p>
        </w:tc>
        <w:tc>
          <w:tcPr>
            <w:tcW w:w="1701" w:type="dxa"/>
          </w:tcPr>
          <w:p w14:paraId="10B31E96" w14:textId="77777777" w:rsidR="00E677F8" w:rsidRPr="00E677F8" w:rsidRDefault="00E677F8" w:rsidP="00505DC2">
            <w:pPr>
              <w:pStyle w:val="AckPara"/>
            </w:pPr>
            <w:r w:rsidRPr="00E677F8">
              <w:t xml:space="preserve">Out on the Tiles </w:t>
            </w:r>
          </w:p>
          <w:p w14:paraId="57644B62" w14:textId="77777777" w:rsidR="00E677F8" w:rsidRDefault="00E677F8" w:rsidP="00505DC2">
            <w:pPr>
              <w:pStyle w:val="AckPara"/>
            </w:pPr>
          </w:p>
        </w:tc>
        <w:tc>
          <w:tcPr>
            <w:tcW w:w="903" w:type="dxa"/>
          </w:tcPr>
          <w:p w14:paraId="3DACD28E" w14:textId="7CB41D43" w:rsidR="00E677F8" w:rsidRDefault="00E677F8" w:rsidP="00505DC2">
            <w:pPr>
              <w:pStyle w:val="AckPara"/>
            </w:pPr>
            <w:r w:rsidRPr="00717018">
              <w:t>Artist</w:t>
            </w:r>
          </w:p>
        </w:tc>
        <w:tc>
          <w:tcPr>
            <w:tcW w:w="1365" w:type="dxa"/>
          </w:tcPr>
          <w:p w14:paraId="048F565B" w14:textId="77777777" w:rsidR="00E677F8" w:rsidRPr="00E677F8" w:rsidRDefault="00E677F8" w:rsidP="00505DC2">
            <w:pPr>
              <w:pStyle w:val="AckPara"/>
            </w:pPr>
            <w:r w:rsidRPr="00E677F8">
              <w:t>Led Zeppelin</w:t>
            </w:r>
          </w:p>
          <w:p w14:paraId="2A167744" w14:textId="77777777" w:rsidR="00E677F8" w:rsidRDefault="00E677F8" w:rsidP="00505DC2">
            <w:pPr>
              <w:pStyle w:val="AckPara"/>
            </w:pPr>
          </w:p>
        </w:tc>
      </w:tr>
      <w:tr w:rsidR="00E677F8" w14:paraId="668FECD4" w14:textId="77777777" w:rsidTr="00E677F8">
        <w:tc>
          <w:tcPr>
            <w:tcW w:w="988" w:type="dxa"/>
          </w:tcPr>
          <w:p w14:paraId="529F4CBF" w14:textId="161C0EDA" w:rsidR="00E677F8" w:rsidRDefault="00E677F8" w:rsidP="00505DC2">
            <w:pPr>
              <w:pStyle w:val="AckPara"/>
            </w:pPr>
            <w:r w:rsidRPr="00717018">
              <w:t>Song</w:t>
            </w:r>
          </w:p>
        </w:tc>
        <w:tc>
          <w:tcPr>
            <w:tcW w:w="1701" w:type="dxa"/>
          </w:tcPr>
          <w:p w14:paraId="228A7F4F" w14:textId="77777777" w:rsidR="00E677F8" w:rsidRPr="00E677F8" w:rsidRDefault="00E677F8" w:rsidP="00505DC2">
            <w:pPr>
              <w:pStyle w:val="AckPara"/>
            </w:pPr>
            <w:r w:rsidRPr="00E677F8">
              <w:t>So Much Love</w:t>
            </w:r>
          </w:p>
          <w:p w14:paraId="445017D9" w14:textId="77777777" w:rsidR="00E677F8" w:rsidRPr="00E677F8" w:rsidRDefault="00E677F8" w:rsidP="00505DC2">
            <w:pPr>
              <w:pStyle w:val="AckPara"/>
            </w:pPr>
          </w:p>
        </w:tc>
        <w:tc>
          <w:tcPr>
            <w:tcW w:w="903" w:type="dxa"/>
          </w:tcPr>
          <w:p w14:paraId="4FAFBF37" w14:textId="24D39977" w:rsidR="00E677F8" w:rsidRDefault="00E677F8" w:rsidP="00505DC2">
            <w:pPr>
              <w:pStyle w:val="AckPara"/>
            </w:pPr>
            <w:r w:rsidRPr="00717018">
              <w:t>Artist</w:t>
            </w:r>
          </w:p>
        </w:tc>
        <w:tc>
          <w:tcPr>
            <w:tcW w:w="1365" w:type="dxa"/>
          </w:tcPr>
          <w:p w14:paraId="489F28FF" w14:textId="77777777" w:rsidR="00E677F8" w:rsidRPr="00E677F8" w:rsidRDefault="00E677F8" w:rsidP="00505DC2">
            <w:pPr>
              <w:pStyle w:val="AckPara"/>
            </w:pPr>
            <w:r w:rsidRPr="00E677F8">
              <w:t>The Rocket Summer</w:t>
            </w:r>
          </w:p>
          <w:p w14:paraId="24478397" w14:textId="77777777" w:rsidR="00E677F8" w:rsidRPr="00E677F8" w:rsidRDefault="00E677F8" w:rsidP="00505DC2">
            <w:pPr>
              <w:pStyle w:val="AckPara"/>
            </w:pPr>
          </w:p>
        </w:tc>
      </w:tr>
      <w:tr w:rsidR="00E677F8" w14:paraId="0A3ECC07" w14:textId="77777777" w:rsidTr="00E677F8">
        <w:tc>
          <w:tcPr>
            <w:tcW w:w="988" w:type="dxa"/>
          </w:tcPr>
          <w:p w14:paraId="5BDC14B8" w14:textId="4D727113" w:rsidR="00E677F8" w:rsidRDefault="00E677F8" w:rsidP="00505DC2">
            <w:pPr>
              <w:pStyle w:val="AckPara"/>
            </w:pPr>
            <w:r w:rsidRPr="00717018">
              <w:t>Song</w:t>
            </w:r>
          </w:p>
        </w:tc>
        <w:tc>
          <w:tcPr>
            <w:tcW w:w="1701" w:type="dxa"/>
          </w:tcPr>
          <w:p w14:paraId="0F2048A0" w14:textId="77777777" w:rsidR="00E677F8" w:rsidRPr="00E677F8" w:rsidRDefault="00E677F8" w:rsidP="00505DC2">
            <w:pPr>
              <w:pStyle w:val="AckPara"/>
            </w:pPr>
            <w:r w:rsidRPr="00E677F8">
              <w:t>Let There Be Love</w:t>
            </w:r>
          </w:p>
          <w:p w14:paraId="2513ADEA" w14:textId="77777777" w:rsidR="00E677F8" w:rsidRPr="00E677F8" w:rsidRDefault="00E677F8" w:rsidP="00505DC2">
            <w:pPr>
              <w:pStyle w:val="AckPara"/>
            </w:pPr>
          </w:p>
        </w:tc>
        <w:tc>
          <w:tcPr>
            <w:tcW w:w="903" w:type="dxa"/>
          </w:tcPr>
          <w:p w14:paraId="7F03B708" w14:textId="64B32319" w:rsidR="00E677F8" w:rsidRDefault="00E677F8" w:rsidP="00505DC2">
            <w:pPr>
              <w:pStyle w:val="AckPara"/>
            </w:pPr>
            <w:r w:rsidRPr="00717018">
              <w:t>Artist</w:t>
            </w:r>
          </w:p>
        </w:tc>
        <w:tc>
          <w:tcPr>
            <w:tcW w:w="1365" w:type="dxa"/>
          </w:tcPr>
          <w:p w14:paraId="08ACF568" w14:textId="77777777" w:rsidR="00E677F8" w:rsidRPr="00E677F8" w:rsidRDefault="00E677F8" w:rsidP="00505DC2">
            <w:pPr>
              <w:pStyle w:val="AckPara"/>
            </w:pPr>
            <w:r w:rsidRPr="00E677F8">
              <w:t>Simple Minds</w:t>
            </w:r>
          </w:p>
          <w:p w14:paraId="4C91A39E" w14:textId="77777777" w:rsidR="00E677F8" w:rsidRPr="00E677F8" w:rsidRDefault="00E677F8" w:rsidP="00505DC2">
            <w:pPr>
              <w:pStyle w:val="AckPara"/>
            </w:pPr>
          </w:p>
        </w:tc>
      </w:tr>
      <w:tr w:rsidR="00E677F8" w14:paraId="13F388B7" w14:textId="77777777" w:rsidTr="00E677F8">
        <w:tc>
          <w:tcPr>
            <w:tcW w:w="988" w:type="dxa"/>
          </w:tcPr>
          <w:p w14:paraId="35C5DAE9" w14:textId="3A68C25D" w:rsidR="00E677F8" w:rsidRDefault="00E677F8" w:rsidP="00505DC2">
            <w:pPr>
              <w:pStyle w:val="AckPara"/>
            </w:pPr>
            <w:r w:rsidRPr="00717018">
              <w:t>Song</w:t>
            </w:r>
          </w:p>
        </w:tc>
        <w:tc>
          <w:tcPr>
            <w:tcW w:w="1701" w:type="dxa"/>
          </w:tcPr>
          <w:p w14:paraId="3BD36D9E" w14:textId="77777777" w:rsidR="00E677F8" w:rsidRPr="00E677F8" w:rsidRDefault="00E677F8" w:rsidP="00505DC2">
            <w:pPr>
              <w:pStyle w:val="AckPara"/>
            </w:pPr>
            <w:r w:rsidRPr="00E677F8">
              <w:t>In the Evening</w:t>
            </w:r>
          </w:p>
          <w:p w14:paraId="026BFE81" w14:textId="77777777" w:rsidR="00E677F8" w:rsidRPr="00E677F8" w:rsidRDefault="00E677F8" w:rsidP="00505DC2">
            <w:pPr>
              <w:pStyle w:val="AckPara"/>
            </w:pPr>
          </w:p>
        </w:tc>
        <w:tc>
          <w:tcPr>
            <w:tcW w:w="903" w:type="dxa"/>
          </w:tcPr>
          <w:p w14:paraId="040F56E3" w14:textId="55646735" w:rsidR="00E677F8" w:rsidRDefault="00E677F8" w:rsidP="00505DC2">
            <w:pPr>
              <w:pStyle w:val="AckPara"/>
            </w:pPr>
            <w:r w:rsidRPr="00717018">
              <w:t>Artist</w:t>
            </w:r>
          </w:p>
        </w:tc>
        <w:tc>
          <w:tcPr>
            <w:tcW w:w="1365" w:type="dxa"/>
          </w:tcPr>
          <w:p w14:paraId="2E2AFE7C" w14:textId="77777777" w:rsidR="00E677F8" w:rsidRPr="00E677F8" w:rsidRDefault="00E677F8" w:rsidP="00505DC2">
            <w:pPr>
              <w:pStyle w:val="AckPara"/>
            </w:pPr>
            <w:r w:rsidRPr="00E677F8">
              <w:t>Led Zeppelin</w:t>
            </w:r>
          </w:p>
          <w:p w14:paraId="5B84E289" w14:textId="77777777" w:rsidR="00E677F8" w:rsidRPr="00E677F8" w:rsidRDefault="00E677F8" w:rsidP="00505DC2">
            <w:pPr>
              <w:pStyle w:val="AckPara"/>
            </w:pPr>
          </w:p>
        </w:tc>
      </w:tr>
      <w:tr w:rsidR="00E677F8" w14:paraId="73669D8E" w14:textId="77777777" w:rsidTr="00E677F8">
        <w:tc>
          <w:tcPr>
            <w:tcW w:w="988" w:type="dxa"/>
          </w:tcPr>
          <w:p w14:paraId="21482880" w14:textId="5FF5492B" w:rsidR="00E677F8" w:rsidRDefault="00E677F8" w:rsidP="00505DC2">
            <w:pPr>
              <w:pStyle w:val="AckPara"/>
            </w:pPr>
            <w:r w:rsidRPr="00717018">
              <w:t>Song</w:t>
            </w:r>
          </w:p>
        </w:tc>
        <w:tc>
          <w:tcPr>
            <w:tcW w:w="1701" w:type="dxa"/>
          </w:tcPr>
          <w:p w14:paraId="15BF43E7" w14:textId="77777777" w:rsidR="00E677F8" w:rsidRPr="00E677F8" w:rsidRDefault="00E677F8" w:rsidP="00505DC2">
            <w:pPr>
              <w:pStyle w:val="AckPara"/>
            </w:pPr>
            <w:r w:rsidRPr="00E677F8">
              <w:t>All You Got</w:t>
            </w:r>
          </w:p>
          <w:p w14:paraId="684669F9" w14:textId="77777777" w:rsidR="00E677F8" w:rsidRPr="00E677F8" w:rsidRDefault="00E677F8" w:rsidP="00505DC2">
            <w:pPr>
              <w:pStyle w:val="AckPara"/>
            </w:pPr>
          </w:p>
        </w:tc>
        <w:tc>
          <w:tcPr>
            <w:tcW w:w="903" w:type="dxa"/>
          </w:tcPr>
          <w:p w14:paraId="705C6D7D" w14:textId="07D82E4E" w:rsidR="00E677F8" w:rsidRDefault="00E677F8" w:rsidP="00505DC2">
            <w:pPr>
              <w:pStyle w:val="AckPara"/>
            </w:pPr>
            <w:r w:rsidRPr="00717018">
              <w:t>Artist</w:t>
            </w:r>
          </w:p>
        </w:tc>
        <w:tc>
          <w:tcPr>
            <w:tcW w:w="1365" w:type="dxa"/>
          </w:tcPr>
          <w:p w14:paraId="7039EA90" w14:textId="77777777" w:rsidR="00E677F8" w:rsidRPr="00E677F8" w:rsidRDefault="00E677F8" w:rsidP="00505DC2">
            <w:pPr>
              <w:pStyle w:val="AckPara"/>
            </w:pPr>
            <w:r w:rsidRPr="00E677F8">
              <w:t>Tegan and Sara</w:t>
            </w:r>
          </w:p>
          <w:p w14:paraId="24E1542A" w14:textId="77777777" w:rsidR="00E677F8" w:rsidRPr="00E677F8" w:rsidRDefault="00E677F8" w:rsidP="00505DC2">
            <w:pPr>
              <w:pStyle w:val="AckPara"/>
            </w:pPr>
          </w:p>
        </w:tc>
      </w:tr>
      <w:tr w:rsidR="00E677F8" w14:paraId="1692AB8A" w14:textId="77777777" w:rsidTr="00E677F8">
        <w:tc>
          <w:tcPr>
            <w:tcW w:w="988" w:type="dxa"/>
          </w:tcPr>
          <w:p w14:paraId="327BA83E" w14:textId="6004D93A" w:rsidR="00E677F8" w:rsidRDefault="00E677F8" w:rsidP="00505DC2">
            <w:pPr>
              <w:pStyle w:val="AckPara"/>
            </w:pPr>
            <w:r w:rsidRPr="00717018">
              <w:t>Song</w:t>
            </w:r>
          </w:p>
        </w:tc>
        <w:tc>
          <w:tcPr>
            <w:tcW w:w="1701" w:type="dxa"/>
          </w:tcPr>
          <w:p w14:paraId="337E4E9D" w14:textId="77777777" w:rsidR="00E677F8" w:rsidRPr="00E677F8" w:rsidRDefault="00E677F8" w:rsidP="00505DC2">
            <w:pPr>
              <w:pStyle w:val="AckPara"/>
            </w:pPr>
            <w:r w:rsidRPr="00E677F8">
              <w:t>Rosalyn</w:t>
            </w:r>
          </w:p>
          <w:p w14:paraId="4CF22A30" w14:textId="77777777" w:rsidR="00E677F8" w:rsidRPr="00E677F8" w:rsidRDefault="00E677F8" w:rsidP="00505DC2">
            <w:pPr>
              <w:pStyle w:val="AckPara"/>
            </w:pPr>
          </w:p>
        </w:tc>
        <w:tc>
          <w:tcPr>
            <w:tcW w:w="903" w:type="dxa"/>
          </w:tcPr>
          <w:p w14:paraId="01496136" w14:textId="0B7515D8" w:rsidR="00E677F8" w:rsidRDefault="00E677F8" w:rsidP="00505DC2">
            <w:pPr>
              <w:pStyle w:val="AckPara"/>
            </w:pPr>
            <w:r w:rsidRPr="00717018">
              <w:t>Artist</w:t>
            </w:r>
          </w:p>
        </w:tc>
        <w:tc>
          <w:tcPr>
            <w:tcW w:w="1365" w:type="dxa"/>
          </w:tcPr>
          <w:p w14:paraId="32B7F93A" w14:textId="77777777" w:rsidR="00E677F8" w:rsidRPr="00E677F8" w:rsidRDefault="00E677F8" w:rsidP="00505DC2">
            <w:pPr>
              <w:pStyle w:val="AckPara"/>
            </w:pPr>
            <w:r w:rsidRPr="00E677F8">
              <w:t>David Bowie</w:t>
            </w:r>
          </w:p>
          <w:p w14:paraId="77230C10" w14:textId="77777777" w:rsidR="00E677F8" w:rsidRPr="00E677F8" w:rsidRDefault="00E677F8" w:rsidP="00505DC2">
            <w:pPr>
              <w:pStyle w:val="AckPara"/>
            </w:pPr>
          </w:p>
        </w:tc>
      </w:tr>
      <w:tr w:rsidR="00E677F8" w14:paraId="4DEB6FC1" w14:textId="77777777" w:rsidTr="00E677F8">
        <w:tc>
          <w:tcPr>
            <w:tcW w:w="988" w:type="dxa"/>
          </w:tcPr>
          <w:p w14:paraId="7F7919B8" w14:textId="350E6169" w:rsidR="00E677F8" w:rsidRDefault="00E677F8" w:rsidP="00505DC2">
            <w:pPr>
              <w:pStyle w:val="AckPara"/>
            </w:pPr>
            <w:r w:rsidRPr="00717018">
              <w:t>Song</w:t>
            </w:r>
          </w:p>
        </w:tc>
        <w:tc>
          <w:tcPr>
            <w:tcW w:w="1701" w:type="dxa"/>
          </w:tcPr>
          <w:p w14:paraId="611A653C" w14:textId="77777777" w:rsidR="00E677F8" w:rsidRPr="00E677F8" w:rsidRDefault="00E677F8" w:rsidP="00505DC2">
            <w:pPr>
              <w:pStyle w:val="AckPara"/>
            </w:pPr>
            <w:r w:rsidRPr="00E677F8">
              <w:t>How Bad Do You Want It (Oh Yeah)</w:t>
            </w:r>
          </w:p>
          <w:p w14:paraId="63DCA8CB" w14:textId="77777777" w:rsidR="00E677F8" w:rsidRPr="00E677F8" w:rsidRDefault="00E677F8" w:rsidP="00505DC2">
            <w:pPr>
              <w:pStyle w:val="AckPara"/>
            </w:pPr>
          </w:p>
        </w:tc>
        <w:tc>
          <w:tcPr>
            <w:tcW w:w="903" w:type="dxa"/>
          </w:tcPr>
          <w:p w14:paraId="234464D1" w14:textId="25D3B917" w:rsidR="00E677F8" w:rsidRDefault="00E677F8" w:rsidP="00505DC2">
            <w:pPr>
              <w:pStyle w:val="AckPara"/>
            </w:pPr>
            <w:r w:rsidRPr="00717018">
              <w:t>Artist</w:t>
            </w:r>
          </w:p>
        </w:tc>
        <w:tc>
          <w:tcPr>
            <w:tcW w:w="1365" w:type="dxa"/>
          </w:tcPr>
          <w:p w14:paraId="01E06716" w14:textId="77777777" w:rsidR="00E677F8" w:rsidRPr="00E677F8" w:rsidRDefault="00E677F8" w:rsidP="00505DC2">
            <w:pPr>
              <w:pStyle w:val="AckPara"/>
            </w:pPr>
            <w:r w:rsidRPr="00E677F8">
              <w:t>Sevyn Streeter</w:t>
            </w:r>
          </w:p>
          <w:p w14:paraId="11DC5D13" w14:textId="77777777" w:rsidR="00E677F8" w:rsidRPr="00E677F8" w:rsidRDefault="00E677F8" w:rsidP="00505DC2">
            <w:pPr>
              <w:pStyle w:val="AckPara"/>
            </w:pPr>
          </w:p>
        </w:tc>
      </w:tr>
    </w:tbl>
    <w:p w14:paraId="42BFB48E" w14:textId="77777777" w:rsidR="00505DC2" w:rsidRDefault="00505DC2" w:rsidP="00505DC2">
      <w:pPr>
        <w:pStyle w:val="AckPara"/>
      </w:pPr>
    </w:p>
    <w:p w14:paraId="0467AAD8" w14:textId="0F94D4F4" w:rsidR="00E677F8" w:rsidRDefault="00544AEE" w:rsidP="00505DC2">
      <w:pPr>
        <w:pStyle w:val="AckPara"/>
      </w:pPr>
      <w:r>
        <w:t>The result</w:t>
      </w:r>
      <w:r w:rsidR="00505459">
        <w:t>s</w:t>
      </w:r>
      <w:r>
        <w:t xml:space="preserve"> </w:t>
      </w:r>
      <w:proofErr w:type="gramStart"/>
      <w:r>
        <w:t>contains</w:t>
      </w:r>
      <w:proofErr w:type="gramEnd"/>
      <w:r w:rsidR="00E97958">
        <w:t xml:space="preserve"> </w:t>
      </w:r>
      <w:r w:rsidR="00505DC2">
        <w:t>two</w:t>
      </w:r>
      <w:r w:rsidR="00E97958">
        <w:t xml:space="preserve"> different </w:t>
      </w:r>
      <w:r w:rsidR="00505DC2">
        <w:t>track</w:t>
      </w:r>
      <w:r w:rsidR="00E97958">
        <w:t xml:space="preserve">s by the same </w:t>
      </w:r>
      <w:r>
        <w:t>a</w:t>
      </w:r>
      <w:r w:rsidR="00E97958">
        <w:t xml:space="preserve">rtist “Led Zeppelin”. </w:t>
      </w:r>
      <w:r>
        <w:t xml:space="preserve">It is </w:t>
      </w:r>
      <w:r w:rsidR="00E97958">
        <w:t xml:space="preserve">noticed that </w:t>
      </w:r>
      <w:r>
        <w:t>the</w:t>
      </w:r>
      <w:r w:rsidR="00E97958">
        <w:t xml:space="preserve"> result set </w:t>
      </w:r>
      <w:r>
        <w:t xml:space="preserve">contains </w:t>
      </w:r>
      <w:r w:rsidR="00EF13D3">
        <w:t>several</w:t>
      </w:r>
      <w:r>
        <w:t xml:space="preserve"> tracks by</w:t>
      </w:r>
      <w:r w:rsidR="00E97958">
        <w:t xml:space="preserve"> British </w:t>
      </w:r>
      <w:r>
        <w:t>a</w:t>
      </w:r>
      <w:r w:rsidR="00E97958">
        <w:t>rtist</w:t>
      </w:r>
      <w:r>
        <w:t>s</w:t>
      </w:r>
      <w:r w:rsidR="00E97958">
        <w:t xml:space="preserve">. The </w:t>
      </w:r>
      <w:r>
        <w:t>a</w:t>
      </w:r>
      <w:r w:rsidR="00E97958">
        <w:t>rtist</w:t>
      </w:r>
      <w:r>
        <w:t xml:space="preserve"> who made </w:t>
      </w:r>
      <w:r w:rsidR="00505459">
        <w:t>the query</w:t>
      </w:r>
      <w:r>
        <w:t xml:space="preserve"> track is also </w:t>
      </w:r>
      <w:r w:rsidR="00E97958">
        <w:t xml:space="preserve">a British Band. </w:t>
      </w:r>
      <w:r>
        <w:t xml:space="preserve">which leads us to the speculation that the cluster might be </w:t>
      </w:r>
      <w:r>
        <w:lastRenderedPageBreak/>
        <w:t xml:space="preserve">attributed to different language use between British English and American </w:t>
      </w:r>
      <w:r w:rsidR="00505DC2">
        <w:t>English.</w:t>
      </w:r>
      <w:r w:rsidR="00C01F2D">
        <w:t xml:space="preserve"> The</w:t>
      </w:r>
      <w:r>
        <w:t xml:space="preserve"> </w:t>
      </w:r>
      <w:r w:rsidR="00C01F2D">
        <w:t>genre</w:t>
      </w:r>
      <w:r>
        <w:t>s</w:t>
      </w:r>
      <w:r w:rsidR="00C01F2D">
        <w:t xml:space="preserve"> </w:t>
      </w:r>
      <w:r>
        <w:t xml:space="preserve">of the retrieved </w:t>
      </w:r>
      <w:r w:rsidR="00505DC2">
        <w:t>tracks are</w:t>
      </w:r>
      <w:r w:rsidR="00C01F2D">
        <w:t xml:space="preserve"> Rock, Pop, R&amp;B and Rap</w:t>
      </w:r>
      <w:r>
        <w:t xml:space="preserve">, when ranked </w:t>
      </w:r>
      <w:r w:rsidR="00C01F2D">
        <w:t>in decreasing order.</w:t>
      </w:r>
    </w:p>
    <w:p w14:paraId="6344A1EA" w14:textId="77777777" w:rsidR="00E677F8" w:rsidRDefault="00E677F8" w:rsidP="00505DC2">
      <w:pPr>
        <w:pStyle w:val="AckPara"/>
      </w:pPr>
    </w:p>
    <w:p w14:paraId="0A15EEC4" w14:textId="035E2029" w:rsidR="00C01F2D" w:rsidRDefault="00C01F2D" w:rsidP="00505DC2">
      <w:pPr>
        <w:pStyle w:val="AckPara"/>
      </w:pPr>
      <w:r>
        <w:t>Query</w:t>
      </w:r>
      <w:r w:rsidR="00544AEE">
        <w:t xml:space="preserve"> Track</w:t>
      </w:r>
      <w:r>
        <w:t xml:space="preserve"> 2: One by U2</w:t>
      </w:r>
    </w:p>
    <w:p w14:paraId="0F09D135" w14:textId="6AB764C9" w:rsidR="00C01F2D" w:rsidRDefault="00C01F2D" w:rsidP="00505DC2">
      <w:pPr>
        <w:pStyle w:val="AckPara"/>
      </w:pPr>
      <w:r>
        <w:t>Result list:</w:t>
      </w:r>
    </w:p>
    <w:tbl>
      <w:tblPr>
        <w:tblStyle w:val="Tabellenraster"/>
        <w:tblW w:w="5098" w:type="dxa"/>
        <w:tblLook w:val="04A0" w:firstRow="1" w:lastRow="0" w:firstColumn="1" w:lastColumn="0" w:noHBand="0" w:noVBand="1"/>
      </w:tblPr>
      <w:tblGrid>
        <w:gridCol w:w="1197"/>
        <w:gridCol w:w="1633"/>
        <w:gridCol w:w="762"/>
        <w:gridCol w:w="1506"/>
      </w:tblGrid>
      <w:tr w:rsidR="00C01F2D" w14:paraId="4C82EF80" w14:textId="77777777" w:rsidTr="00C01F2D">
        <w:tc>
          <w:tcPr>
            <w:tcW w:w="1197" w:type="dxa"/>
          </w:tcPr>
          <w:p w14:paraId="2239B4D3" w14:textId="665AD928" w:rsidR="00C01F2D" w:rsidRDefault="00C01F2D" w:rsidP="00505DC2">
            <w:pPr>
              <w:pStyle w:val="AckPara"/>
            </w:pPr>
            <w:r w:rsidRPr="007F03ED">
              <w:t>Song</w:t>
            </w:r>
          </w:p>
        </w:tc>
        <w:tc>
          <w:tcPr>
            <w:tcW w:w="1633" w:type="dxa"/>
          </w:tcPr>
          <w:p w14:paraId="1ADAD2AE" w14:textId="4649CF3D" w:rsidR="00C01F2D" w:rsidRDefault="00C01F2D" w:rsidP="00505DC2">
            <w:pPr>
              <w:pStyle w:val="AckPara"/>
            </w:pPr>
            <w:r w:rsidRPr="007F03ED">
              <w:t>One</w:t>
            </w:r>
          </w:p>
        </w:tc>
        <w:tc>
          <w:tcPr>
            <w:tcW w:w="762" w:type="dxa"/>
          </w:tcPr>
          <w:p w14:paraId="57D11063" w14:textId="53E0C60B" w:rsidR="00C01F2D" w:rsidRDefault="00C01F2D" w:rsidP="00505DC2">
            <w:pPr>
              <w:pStyle w:val="AckPara"/>
            </w:pPr>
            <w:r w:rsidRPr="007F03ED">
              <w:t>Artist</w:t>
            </w:r>
          </w:p>
        </w:tc>
        <w:tc>
          <w:tcPr>
            <w:tcW w:w="1506" w:type="dxa"/>
          </w:tcPr>
          <w:p w14:paraId="0A6E8221" w14:textId="711A721A" w:rsidR="00C01F2D" w:rsidRDefault="00C01F2D" w:rsidP="00505DC2">
            <w:pPr>
              <w:pStyle w:val="AckPara"/>
            </w:pPr>
            <w:r w:rsidRPr="007F03ED">
              <w:t>Mary J. Blige</w:t>
            </w:r>
          </w:p>
        </w:tc>
      </w:tr>
      <w:tr w:rsidR="00C01F2D" w14:paraId="6DFE2826" w14:textId="77777777" w:rsidTr="00C01F2D">
        <w:tc>
          <w:tcPr>
            <w:tcW w:w="1197" w:type="dxa"/>
          </w:tcPr>
          <w:p w14:paraId="562ACE3A" w14:textId="55035BBD" w:rsidR="00C01F2D" w:rsidRDefault="00C01F2D" w:rsidP="00505DC2">
            <w:pPr>
              <w:pStyle w:val="AckPara"/>
            </w:pPr>
            <w:r w:rsidRPr="007F03ED">
              <w:t>Song</w:t>
            </w:r>
          </w:p>
        </w:tc>
        <w:tc>
          <w:tcPr>
            <w:tcW w:w="1633" w:type="dxa"/>
          </w:tcPr>
          <w:p w14:paraId="433660E9" w14:textId="7CE34C34" w:rsidR="00C01F2D" w:rsidRDefault="00C01F2D" w:rsidP="00505DC2">
            <w:pPr>
              <w:pStyle w:val="AckPara"/>
            </w:pPr>
            <w:r w:rsidRPr="007F03ED">
              <w:t>One Love (feat. Estelle)</w:t>
            </w:r>
          </w:p>
        </w:tc>
        <w:tc>
          <w:tcPr>
            <w:tcW w:w="762" w:type="dxa"/>
          </w:tcPr>
          <w:p w14:paraId="18309C52" w14:textId="1B020212" w:rsidR="00C01F2D" w:rsidRDefault="00C01F2D" w:rsidP="00505DC2">
            <w:pPr>
              <w:pStyle w:val="AckPara"/>
            </w:pPr>
            <w:r w:rsidRPr="007F03ED">
              <w:t>Artist</w:t>
            </w:r>
          </w:p>
        </w:tc>
        <w:tc>
          <w:tcPr>
            <w:tcW w:w="1506" w:type="dxa"/>
          </w:tcPr>
          <w:p w14:paraId="1BE9A8D1" w14:textId="37162230" w:rsidR="00C01F2D" w:rsidRDefault="00C01F2D" w:rsidP="00505DC2">
            <w:pPr>
              <w:pStyle w:val="AckPara"/>
            </w:pPr>
            <w:r w:rsidRPr="007F03ED">
              <w:t>David Guetta</w:t>
            </w:r>
          </w:p>
        </w:tc>
      </w:tr>
      <w:tr w:rsidR="00C01F2D" w14:paraId="004F9F3E" w14:textId="77777777" w:rsidTr="00C01F2D">
        <w:tc>
          <w:tcPr>
            <w:tcW w:w="1197" w:type="dxa"/>
          </w:tcPr>
          <w:p w14:paraId="4A572BEC" w14:textId="7C8FBA87" w:rsidR="00C01F2D" w:rsidRDefault="00C01F2D" w:rsidP="00505DC2">
            <w:pPr>
              <w:pStyle w:val="AckPara"/>
            </w:pPr>
            <w:r w:rsidRPr="00717018">
              <w:t>Song</w:t>
            </w:r>
          </w:p>
        </w:tc>
        <w:tc>
          <w:tcPr>
            <w:tcW w:w="1633" w:type="dxa"/>
          </w:tcPr>
          <w:p w14:paraId="49188EC9" w14:textId="77777777" w:rsidR="00C01F2D" w:rsidRPr="00C01F2D" w:rsidRDefault="00C01F2D" w:rsidP="00505DC2">
            <w:pPr>
              <w:pStyle w:val="AckPara"/>
            </w:pPr>
            <w:proofErr w:type="spellStart"/>
            <w:r w:rsidRPr="00C01F2D">
              <w:t>Quien</w:t>
            </w:r>
            <w:proofErr w:type="spellEnd"/>
            <w:r w:rsidRPr="00C01F2D">
              <w:t xml:space="preserve"> Eres Tu (Feat. Trey Songz)</w:t>
            </w:r>
          </w:p>
          <w:p w14:paraId="0D3CC8CA" w14:textId="77777777" w:rsidR="00C01F2D" w:rsidRDefault="00C01F2D" w:rsidP="00505DC2">
            <w:pPr>
              <w:pStyle w:val="AckPara"/>
            </w:pPr>
          </w:p>
        </w:tc>
        <w:tc>
          <w:tcPr>
            <w:tcW w:w="762" w:type="dxa"/>
          </w:tcPr>
          <w:p w14:paraId="6FEFAEDE" w14:textId="7244160D" w:rsidR="00C01F2D" w:rsidRDefault="00C01F2D" w:rsidP="00505DC2">
            <w:pPr>
              <w:pStyle w:val="AckPara"/>
            </w:pPr>
            <w:r w:rsidRPr="00717018">
              <w:t>Artist</w:t>
            </w:r>
          </w:p>
        </w:tc>
        <w:tc>
          <w:tcPr>
            <w:tcW w:w="1506" w:type="dxa"/>
          </w:tcPr>
          <w:p w14:paraId="09C1AA75" w14:textId="77777777" w:rsidR="00C01F2D" w:rsidRPr="00C01F2D" w:rsidRDefault="00C01F2D" w:rsidP="00505DC2">
            <w:pPr>
              <w:pStyle w:val="AckPara"/>
            </w:pPr>
            <w:r w:rsidRPr="00C01F2D">
              <w:t>María José</w:t>
            </w:r>
          </w:p>
          <w:p w14:paraId="59147169" w14:textId="77777777" w:rsidR="00C01F2D" w:rsidRDefault="00C01F2D" w:rsidP="00505DC2">
            <w:pPr>
              <w:pStyle w:val="AckPara"/>
            </w:pPr>
          </w:p>
        </w:tc>
      </w:tr>
      <w:tr w:rsidR="00C01F2D" w14:paraId="691B60CC" w14:textId="77777777" w:rsidTr="00C01F2D">
        <w:tc>
          <w:tcPr>
            <w:tcW w:w="1197" w:type="dxa"/>
          </w:tcPr>
          <w:p w14:paraId="099CB5B0" w14:textId="30F3CB99" w:rsidR="00C01F2D" w:rsidRDefault="00C01F2D" w:rsidP="00505DC2">
            <w:pPr>
              <w:pStyle w:val="AckPara"/>
            </w:pPr>
            <w:r w:rsidRPr="00717018">
              <w:t>Song</w:t>
            </w:r>
          </w:p>
        </w:tc>
        <w:tc>
          <w:tcPr>
            <w:tcW w:w="1633" w:type="dxa"/>
          </w:tcPr>
          <w:p w14:paraId="2908773D" w14:textId="77777777" w:rsidR="00C01F2D" w:rsidRPr="00C01F2D" w:rsidRDefault="00C01F2D" w:rsidP="00505DC2">
            <w:pPr>
              <w:pStyle w:val="AckPara"/>
            </w:pPr>
            <w:r w:rsidRPr="00C01F2D">
              <w:t xml:space="preserve">Dance With </w:t>
            </w:r>
            <w:proofErr w:type="gramStart"/>
            <w:r w:rsidRPr="00C01F2D">
              <w:t>The</w:t>
            </w:r>
            <w:proofErr w:type="gramEnd"/>
            <w:r w:rsidRPr="00C01F2D">
              <w:t xml:space="preserve"> One That Brought You</w:t>
            </w:r>
          </w:p>
          <w:p w14:paraId="5BF2E233" w14:textId="77777777" w:rsidR="00C01F2D" w:rsidRDefault="00C01F2D" w:rsidP="00505DC2">
            <w:pPr>
              <w:pStyle w:val="AckPara"/>
            </w:pPr>
          </w:p>
        </w:tc>
        <w:tc>
          <w:tcPr>
            <w:tcW w:w="762" w:type="dxa"/>
          </w:tcPr>
          <w:p w14:paraId="0FDCAEC4" w14:textId="390EF738" w:rsidR="00C01F2D" w:rsidRDefault="00C01F2D" w:rsidP="00505DC2">
            <w:pPr>
              <w:pStyle w:val="AckPara"/>
            </w:pPr>
            <w:r w:rsidRPr="00717018">
              <w:t>Artist</w:t>
            </w:r>
          </w:p>
        </w:tc>
        <w:tc>
          <w:tcPr>
            <w:tcW w:w="1506" w:type="dxa"/>
          </w:tcPr>
          <w:p w14:paraId="7EADE194" w14:textId="77777777" w:rsidR="00C01F2D" w:rsidRPr="00C01F2D" w:rsidRDefault="00C01F2D" w:rsidP="00505DC2">
            <w:pPr>
              <w:pStyle w:val="AckPara"/>
            </w:pPr>
            <w:r w:rsidRPr="00C01F2D">
              <w:t>Shania Twain</w:t>
            </w:r>
          </w:p>
          <w:p w14:paraId="20293D24" w14:textId="77777777" w:rsidR="00C01F2D" w:rsidRDefault="00C01F2D" w:rsidP="00505DC2">
            <w:pPr>
              <w:pStyle w:val="AckPara"/>
            </w:pPr>
          </w:p>
        </w:tc>
      </w:tr>
      <w:tr w:rsidR="00C01F2D" w14:paraId="3AD2E974" w14:textId="77777777" w:rsidTr="00C01F2D">
        <w:tc>
          <w:tcPr>
            <w:tcW w:w="1197" w:type="dxa"/>
          </w:tcPr>
          <w:p w14:paraId="5A5D6054" w14:textId="13D67E7B" w:rsidR="00C01F2D" w:rsidRDefault="00C01F2D" w:rsidP="00505DC2">
            <w:pPr>
              <w:pStyle w:val="AckPara"/>
            </w:pPr>
            <w:r w:rsidRPr="00717018">
              <w:t>Song</w:t>
            </w:r>
          </w:p>
        </w:tc>
        <w:tc>
          <w:tcPr>
            <w:tcW w:w="1633" w:type="dxa"/>
          </w:tcPr>
          <w:p w14:paraId="04AA299F" w14:textId="77777777" w:rsidR="00C01F2D" w:rsidRPr="00C01F2D" w:rsidRDefault="00C01F2D" w:rsidP="00505DC2">
            <w:pPr>
              <w:pStyle w:val="AckPara"/>
            </w:pPr>
            <w:r w:rsidRPr="00C01F2D">
              <w:t>Apocalyptic</w:t>
            </w:r>
          </w:p>
          <w:p w14:paraId="4B4557C6" w14:textId="77777777" w:rsidR="00C01F2D" w:rsidRDefault="00C01F2D" w:rsidP="00505DC2">
            <w:pPr>
              <w:pStyle w:val="AckPara"/>
            </w:pPr>
          </w:p>
        </w:tc>
        <w:tc>
          <w:tcPr>
            <w:tcW w:w="762" w:type="dxa"/>
          </w:tcPr>
          <w:p w14:paraId="3E4517ED" w14:textId="0E2EFAFC" w:rsidR="00C01F2D" w:rsidRDefault="00C01F2D" w:rsidP="00505DC2">
            <w:pPr>
              <w:pStyle w:val="AckPara"/>
            </w:pPr>
            <w:r w:rsidRPr="00717018">
              <w:t>Artist</w:t>
            </w:r>
          </w:p>
        </w:tc>
        <w:tc>
          <w:tcPr>
            <w:tcW w:w="1506" w:type="dxa"/>
          </w:tcPr>
          <w:p w14:paraId="2267DD01" w14:textId="77777777" w:rsidR="00C01F2D" w:rsidRPr="00C01F2D" w:rsidRDefault="00C01F2D" w:rsidP="00505DC2">
            <w:pPr>
              <w:pStyle w:val="AckPara"/>
            </w:pPr>
            <w:r w:rsidRPr="00C01F2D">
              <w:t>Halestorm</w:t>
            </w:r>
          </w:p>
          <w:p w14:paraId="7BB3C67F" w14:textId="77777777" w:rsidR="00C01F2D" w:rsidRDefault="00C01F2D" w:rsidP="00505DC2">
            <w:pPr>
              <w:pStyle w:val="AckPara"/>
            </w:pPr>
          </w:p>
        </w:tc>
      </w:tr>
      <w:tr w:rsidR="00C01F2D" w14:paraId="279FCB03" w14:textId="77777777" w:rsidTr="00C01F2D">
        <w:tc>
          <w:tcPr>
            <w:tcW w:w="1197" w:type="dxa"/>
          </w:tcPr>
          <w:p w14:paraId="4852CF99" w14:textId="26BEFC9E" w:rsidR="00C01F2D" w:rsidRDefault="00C01F2D" w:rsidP="00505DC2">
            <w:pPr>
              <w:pStyle w:val="AckPara"/>
            </w:pPr>
            <w:r w:rsidRPr="00717018">
              <w:t>Song</w:t>
            </w:r>
          </w:p>
        </w:tc>
        <w:tc>
          <w:tcPr>
            <w:tcW w:w="1633" w:type="dxa"/>
          </w:tcPr>
          <w:p w14:paraId="3D6ADA25" w14:textId="77777777" w:rsidR="00C01F2D" w:rsidRPr="00C01F2D" w:rsidRDefault="00C01F2D" w:rsidP="00505DC2">
            <w:pPr>
              <w:pStyle w:val="AckPara"/>
            </w:pPr>
            <w:r w:rsidRPr="00C01F2D">
              <w:t>I Will Survive - Extended Version</w:t>
            </w:r>
          </w:p>
          <w:p w14:paraId="2BF2ECDC" w14:textId="77777777" w:rsidR="00C01F2D" w:rsidRDefault="00C01F2D" w:rsidP="00505DC2">
            <w:pPr>
              <w:pStyle w:val="AckPara"/>
            </w:pPr>
          </w:p>
        </w:tc>
        <w:tc>
          <w:tcPr>
            <w:tcW w:w="762" w:type="dxa"/>
          </w:tcPr>
          <w:p w14:paraId="21758A51" w14:textId="3B5F4EA5" w:rsidR="00C01F2D" w:rsidRDefault="00C01F2D" w:rsidP="00505DC2">
            <w:pPr>
              <w:pStyle w:val="AckPara"/>
            </w:pPr>
            <w:r w:rsidRPr="00717018">
              <w:t>Artist</w:t>
            </w:r>
          </w:p>
        </w:tc>
        <w:tc>
          <w:tcPr>
            <w:tcW w:w="1506" w:type="dxa"/>
          </w:tcPr>
          <w:p w14:paraId="44E76A36" w14:textId="02D70F2C" w:rsidR="00C01F2D" w:rsidRPr="00C01F2D" w:rsidRDefault="00C01F2D" w:rsidP="00505DC2">
            <w:pPr>
              <w:pStyle w:val="AckPara"/>
            </w:pPr>
            <w:r w:rsidRPr="00C01F2D">
              <w:t xml:space="preserve">Gloria </w:t>
            </w:r>
            <w:r w:rsidR="00505459">
              <w:t xml:space="preserve"> </w:t>
            </w:r>
          </w:p>
          <w:p w14:paraId="35480976" w14:textId="77777777" w:rsidR="00C01F2D" w:rsidRDefault="00C01F2D" w:rsidP="00505DC2">
            <w:pPr>
              <w:pStyle w:val="AckPara"/>
            </w:pPr>
          </w:p>
        </w:tc>
      </w:tr>
      <w:tr w:rsidR="00C01F2D" w14:paraId="7F02E8F0" w14:textId="77777777" w:rsidTr="00C01F2D">
        <w:tc>
          <w:tcPr>
            <w:tcW w:w="1197" w:type="dxa"/>
          </w:tcPr>
          <w:p w14:paraId="383BEF15" w14:textId="084F6D05" w:rsidR="00C01F2D" w:rsidRDefault="00C01F2D" w:rsidP="00505DC2">
            <w:pPr>
              <w:pStyle w:val="AckPara"/>
            </w:pPr>
            <w:r w:rsidRPr="00717018">
              <w:t>Song</w:t>
            </w:r>
          </w:p>
        </w:tc>
        <w:tc>
          <w:tcPr>
            <w:tcW w:w="1633" w:type="dxa"/>
          </w:tcPr>
          <w:p w14:paraId="6C6B0B08" w14:textId="77777777" w:rsidR="00C01F2D" w:rsidRPr="00C01F2D" w:rsidRDefault="00C01F2D" w:rsidP="00505DC2">
            <w:pPr>
              <w:pStyle w:val="AckPara"/>
            </w:pPr>
            <w:r w:rsidRPr="00C01F2D">
              <w:t xml:space="preserve">King For </w:t>
            </w:r>
            <w:proofErr w:type="gramStart"/>
            <w:r w:rsidRPr="00C01F2D">
              <w:t>A</w:t>
            </w:r>
            <w:proofErr w:type="gramEnd"/>
            <w:r w:rsidRPr="00C01F2D">
              <w:t xml:space="preserve"> Day</w:t>
            </w:r>
          </w:p>
          <w:p w14:paraId="6E4FCCEC" w14:textId="77777777" w:rsidR="00C01F2D" w:rsidRDefault="00C01F2D" w:rsidP="00505DC2">
            <w:pPr>
              <w:pStyle w:val="AckPara"/>
            </w:pPr>
          </w:p>
        </w:tc>
        <w:tc>
          <w:tcPr>
            <w:tcW w:w="762" w:type="dxa"/>
          </w:tcPr>
          <w:p w14:paraId="067560D7" w14:textId="5258D327" w:rsidR="00C01F2D" w:rsidRDefault="00C01F2D" w:rsidP="00505DC2">
            <w:pPr>
              <w:pStyle w:val="AckPara"/>
            </w:pPr>
            <w:r w:rsidRPr="00717018">
              <w:t>Artist</w:t>
            </w:r>
          </w:p>
        </w:tc>
        <w:tc>
          <w:tcPr>
            <w:tcW w:w="1506" w:type="dxa"/>
          </w:tcPr>
          <w:p w14:paraId="4678B35B" w14:textId="77777777" w:rsidR="00C01F2D" w:rsidRPr="00C01F2D" w:rsidRDefault="00C01F2D" w:rsidP="00505DC2">
            <w:pPr>
              <w:pStyle w:val="AckPara"/>
            </w:pPr>
            <w:r w:rsidRPr="00C01F2D">
              <w:t>Thompson Twins</w:t>
            </w:r>
          </w:p>
          <w:p w14:paraId="6010C92F" w14:textId="77777777" w:rsidR="00C01F2D" w:rsidRDefault="00C01F2D" w:rsidP="00505DC2">
            <w:pPr>
              <w:pStyle w:val="AckPara"/>
            </w:pPr>
          </w:p>
        </w:tc>
      </w:tr>
      <w:tr w:rsidR="00C01F2D" w14:paraId="53FD450E" w14:textId="77777777" w:rsidTr="00C01F2D">
        <w:tc>
          <w:tcPr>
            <w:tcW w:w="1197" w:type="dxa"/>
          </w:tcPr>
          <w:p w14:paraId="2DAF295D" w14:textId="4AA403D5" w:rsidR="00C01F2D" w:rsidRDefault="00C01F2D" w:rsidP="00505DC2">
            <w:pPr>
              <w:pStyle w:val="AckPara"/>
            </w:pPr>
            <w:r w:rsidRPr="00717018">
              <w:t>Song</w:t>
            </w:r>
          </w:p>
        </w:tc>
        <w:tc>
          <w:tcPr>
            <w:tcW w:w="1633" w:type="dxa"/>
          </w:tcPr>
          <w:p w14:paraId="1F6BF1EC" w14:textId="77777777" w:rsidR="00C01F2D" w:rsidRPr="00C01F2D" w:rsidRDefault="00C01F2D" w:rsidP="00505DC2">
            <w:pPr>
              <w:pStyle w:val="AckPara"/>
            </w:pPr>
            <w:r w:rsidRPr="00C01F2D">
              <w:t>Never Let Me Down</w:t>
            </w:r>
          </w:p>
          <w:p w14:paraId="33D29719" w14:textId="77777777" w:rsidR="00C01F2D" w:rsidRDefault="00C01F2D" w:rsidP="00505DC2">
            <w:pPr>
              <w:pStyle w:val="AckPara"/>
            </w:pPr>
          </w:p>
        </w:tc>
        <w:tc>
          <w:tcPr>
            <w:tcW w:w="762" w:type="dxa"/>
          </w:tcPr>
          <w:p w14:paraId="30FB6A68" w14:textId="34A95663" w:rsidR="00C01F2D" w:rsidRDefault="00C01F2D" w:rsidP="00505DC2">
            <w:pPr>
              <w:pStyle w:val="AckPara"/>
            </w:pPr>
            <w:r w:rsidRPr="00717018">
              <w:t>Artist</w:t>
            </w:r>
          </w:p>
        </w:tc>
        <w:tc>
          <w:tcPr>
            <w:tcW w:w="1506" w:type="dxa"/>
          </w:tcPr>
          <w:p w14:paraId="756004FC" w14:textId="5330BEFD" w:rsidR="00C01F2D" w:rsidRPr="00C01F2D" w:rsidRDefault="00C01F2D" w:rsidP="00505DC2">
            <w:pPr>
              <w:pStyle w:val="AckPara"/>
            </w:pPr>
            <w:r w:rsidRPr="00C01F2D">
              <w:t>Kanye West</w:t>
            </w:r>
          </w:p>
          <w:p w14:paraId="382DE6D5" w14:textId="77777777" w:rsidR="00C01F2D" w:rsidRDefault="00C01F2D" w:rsidP="00505DC2">
            <w:pPr>
              <w:pStyle w:val="AckPara"/>
            </w:pPr>
          </w:p>
        </w:tc>
      </w:tr>
      <w:tr w:rsidR="00C01F2D" w14:paraId="2F1BCAD4" w14:textId="77777777" w:rsidTr="00C01F2D">
        <w:tc>
          <w:tcPr>
            <w:tcW w:w="1197" w:type="dxa"/>
          </w:tcPr>
          <w:p w14:paraId="7BCE8DBA" w14:textId="4B13F395" w:rsidR="00C01F2D" w:rsidRPr="00717018" w:rsidRDefault="00C01F2D" w:rsidP="00505DC2">
            <w:pPr>
              <w:pStyle w:val="AckPara"/>
            </w:pPr>
            <w:r w:rsidRPr="00717018">
              <w:t>Song</w:t>
            </w:r>
          </w:p>
        </w:tc>
        <w:tc>
          <w:tcPr>
            <w:tcW w:w="1633" w:type="dxa"/>
          </w:tcPr>
          <w:p w14:paraId="72E070DB" w14:textId="77777777" w:rsidR="00C01F2D" w:rsidRPr="00C01F2D" w:rsidRDefault="00C01F2D" w:rsidP="00505DC2">
            <w:pPr>
              <w:pStyle w:val="AckPara"/>
            </w:pPr>
            <w:proofErr w:type="spellStart"/>
            <w:r w:rsidRPr="00C01F2D">
              <w:t>Fica</w:t>
            </w:r>
            <w:proofErr w:type="spellEnd"/>
            <w:r w:rsidRPr="00C01F2D">
              <w:t xml:space="preserve"> Mais um </w:t>
            </w:r>
            <w:proofErr w:type="spellStart"/>
            <w:r w:rsidRPr="00C01F2D">
              <w:t>Pouco</w:t>
            </w:r>
            <w:proofErr w:type="spellEnd"/>
            <w:r w:rsidRPr="00C01F2D">
              <w:t xml:space="preserve"> Amor</w:t>
            </w:r>
          </w:p>
          <w:p w14:paraId="3E202463" w14:textId="77777777" w:rsidR="00C01F2D" w:rsidRPr="00C01F2D" w:rsidRDefault="00C01F2D" w:rsidP="00505DC2">
            <w:pPr>
              <w:pStyle w:val="AckPara"/>
            </w:pPr>
          </w:p>
        </w:tc>
        <w:tc>
          <w:tcPr>
            <w:tcW w:w="762" w:type="dxa"/>
          </w:tcPr>
          <w:p w14:paraId="7220C1B4" w14:textId="03B5CF23" w:rsidR="00C01F2D" w:rsidRPr="00717018" w:rsidRDefault="00AF1CBC" w:rsidP="00505DC2">
            <w:pPr>
              <w:pStyle w:val="AckPara"/>
            </w:pPr>
            <w:r w:rsidRPr="00717018">
              <w:t>Artist</w:t>
            </w:r>
          </w:p>
        </w:tc>
        <w:tc>
          <w:tcPr>
            <w:tcW w:w="1506" w:type="dxa"/>
          </w:tcPr>
          <w:p w14:paraId="243758DD" w14:textId="77777777" w:rsidR="00C01F2D" w:rsidRPr="00C01F2D" w:rsidRDefault="00C01F2D" w:rsidP="00505DC2">
            <w:pPr>
              <w:pStyle w:val="AckPara"/>
            </w:pPr>
            <w:proofErr w:type="spellStart"/>
            <w:r w:rsidRPr="00C01F2D">
              <w:t>Emicida</w:t>
            </w:r>
            <w:proofErr w:type="spellEnd"/>
          </w:p>
          <w:p w14:paraId="6DB40B20" w14:textId="77777777" w:rsidR="00C01F2D" w:rsidRPr="00C01F2D" w:rsidRDefault="00C01F2D" w:rsidP="00505DC2">
            <w:pPr>
              <w:pStyle w:val="AckPara"/>
            </w:pPr>
          </w:p>
        </w:tc>
      </w:tr>
      <w:tr w:rsidR="00C01F2D" w14:paraId="285FF0E6" w14:textId="77777777" w:rsidTr="00C01F2D">
        <w:tc>
          <w:tcPr>
            <w:tcW w:w="1197" w:type="dxa"/>
          </w:tcPr>
          <w:p w14:paraId="40F8C06D" w14:textId="57746F6C" w:rsidR="00C01F2D" w:rsidRPr="00717018" w:rsidRDefault="00C01F2D" w:rsidP="00505DC2">
            <w:pPr>
              <w:pStyle w:val="AckPara"/>
            </w:pPr>
            <w:r w:rsidRPr="00717018">
              <w:t>Song</w:t>
            </w:r>
          </w:p>
        </w:tc>
        <w:tc>
          <w:tcPr>
            <w:tcW w:w="1633" w:type="dxa"/>
          </w:tcPr>
          <w:p w14:paraId="2BF7B175" w14:textId="77777777" w:rsidR="00C01F2D" w:rsidRPr="00C01F2D" w:rsidRDefault="00C01F2D" w:rsidP="00505DC2">
            <w:pPr>
              <w:pStyle w:val="AckPara"/>
            </w:pPr>
            <w:r w:rsidRPr="00C01F2D">
              <w:t>I Will Survive</w:t>
            </w:r>
          </w:p>
          <w:p w14:paraId="21FAF270" w14:textId="77777777" w:rsidR="00C01F2D" w:rsidRPr="00C01F2D" w:rsidRDefault="00C01F2D" w:rsidP="00505DC2">
            <w:pPr>
              <w:pStyle w:val="AckPara"/>
            </w:pPr>
          </w:p>
        </w:tc>
        <w:tc>
          <w:tcPr>
            <w:tcW w:w="762" w:type="dxa"/>
          </w:tcPr>
          <w:p w14:paraId="33336830" w14:textId="70D822CB" w:rsidR="00C01F2D" w:rsidRPr="00717018" w:rsidRDefault="00AF1CBC" w:rsidP="00505DC2">
            <w:pPr>
              <w:pStyle w:val="AckPara"/>
            </w:pPr>
            <w:r w:rsidRPr="00717018">
              <w:t>Artist</w:t>
            </w:r>
          </w:p>
        </w:tc>
        <w:tc>
          <w:tcPr>
            <w:tcW w:w="1506" w:type="dxa"/>
          </w:tcPr>
          <w:p w14:paraId="1DA77EAF" w14:textId="77777777" w:rsidR="00C01F2D" w:rsidRPr="00C01F2D" w:rsidRDefault="00C01F2D" w:rsidP="00505DC2">
            <w:pPr>
              <w:pStyle w:val="AckPara"/>
            </w:pPr>
            <w:r w:rsidRPr="00C01F2D">
              <w:t>Gloria Gaynor</w:t>
            </w:r>
          </w:p>
          <w:p w14:paraId="5630C770" w14:textId="77777777" w:rsidR="00C01F2D" w:rsidRPr="00C01F2D" w:rsidRDefault="00C01F2D" w:rsidP="00505DC2">
            <w:pPr>
              <w:pStyle w:val="AckPara"/>
            </w:pPr>
          </w:p>
        </w:tc>
      </w:tr>
    </w:tbl>
    <w:p w14:paraId="4F8837DA" w14:textId="77777777" w:rsidR="00505DC2" w:rsidRDefault="00505DC2" w:rsidP="00505DC2">
      <w:pPr>
        <w:pStyle w:val="AckPara"/>
      </w:pPr>
    </w:p>
    <w:p w14:paraId="3CACC60F" w14:textId="57024AD8" w:rsidR="00C01F2D" w:rsidRDefault="00C01F2D" w:rsidP="00505DC2">
      <w:pPr>
        <w:pStyle w:val="AckPara"/>
      </w:pPr>
      <w:r>
        <w:t>For the query</w:t>
      </w:r>
      <w:r w:rsidR="00544AEE">
        <w:t xml:space="preserve"> track</w:t>
      </w:r>
      <w:r>
        <w:t xml:space="preserve"> “One” by “U2</w:t>
      </w:r>
      <w:r w:rsidR="00CF7A64">
        <w:t xml:space="preserve">”, </w:t>
      </w:r>
      <w:r>
        <w:t>the cover version by Mary J. Blige</w:t>
      </w:r>
      <w:r w:rsidR="00CF7A64">
        <w:t xml:space="preserve"> ranks the first in the result</w:t>
      </w:r>
      <w:r w:rsidR="00505459">
        <w:t>s</w:t>
      </w:r>
      <w:r w:rsidR="00AF1CBC">
        <w:t xml:space="preserve">, just like we did with the </w:t>
      </w:r>
      <w:proofErr w:type="spellStart"/>
      <w:r w:rsidR="00AF1CBC">
        <w:t>tf-idf</w:t>
      </w:r>
      <w:proofErr w:type="spellEnd"/>
      <w:r w:rsidR="00AF1CBC">
        <w:t xml:space="preserve"> representation. </w:t>
      </w:r>
      <w:r w:rsidR="00CF7A64">
        <w:t>W</w:t>
      </w:r>
      <w:r w:rsidR="00AF1CBC">
        <w:t>e</w:t>
      </w:r>
      <w:r w:rsidR="00CF7A64">
        <w:t xml:space="preserve"> also</w:t>
      </w:r>
      <w:r w:rsidR="00AF1CBC">
        <w:t xml:space="preserve"> retrieved one Spanish and one Portuguese song. The Genres</w:t>
      </w:r>
      <w:r w:rsidR="00CF7A64">
        <w:t xml:space="preserve"> </w:t>
      </w:r>
      <w:r w:rsidR="00505DC2">
        <w:t>of the</w:t>
      </w:r>
      <w:r w:rsidR="00AF1CBC">
        <w:t xml:space="preserve"> retrieved</w:t>
      </w:r>
      <w:r w:rsidR="00CF7A64">
        <w:t xml:space="preserve"> track</w:t>
      </w:r>
      <w:r w:rsidR="00AF1CBC">
        <w:t xml:space="preserve"> are Rock, Pop, Electronica, Country, Hip-Hop</w:t>
      </w:r>
      <w:r w:rsidR="00505DC2">
        <w:t>,</w:t>
      </w:r>
      <w:r w:rsidR="00AF1CBC">
        <w:t xml:space="preserve"> </w:t>
      </w:r>
      <w:r w:rsidR="00AF1CBC" w:rsidRPr="00AF1CBC">
        <w:t xml:space="preserve">Samba and </w:t>
      </w:r>
      <w:proofErr w:type="spellStart"/>
      <w:r w:rsidR="00AF1CBC" w:rsidRPr="00AF1CBC">
        <w:t>Pagode</w:t>
      </w:r>
      <w:proofErr w:type="spellEnd"/>
      <w:r w:rsidR="00CF7A64">
        <w:t>, when rank in decreasing order of similarity.</w:t>
      </w:r>
    </w:p>
    <w:p w14:paraId="332E88C9" w14:textId="77777777" w:rsidR="00AF1CBC" w:rsidRDefault="00AF1CBC" w:rsidP="00505DC2">
      <w:pPr>
        <w:pStyle w:val="AckPara"/>
      </w:pPr>
    </w:p>
    <w:p w14:paraId="0E9D0680" w14:textId="77777777" w:rsidR="00AF1CBC" w:rsidRDefault="00AF1CBC" w:rsidP="00505DC2">
      <w:pPr>
        <w:pStyle w:val="AckPara"/>
      </w:pPr>
    </w:p>
    <w:p w14:paraId="10974A7F" w14:textId="1711AED9" w:rsidR="00AF1CBC" w:rsidRDefault="00AF1CBC">
      <w:pPr>
        <w:spacing w:line="240" w:lineRule="auto"/>
        <w:jc w:val="left"/>
      </w:pPr>
      <w:r>
        <w:br w:type="page"/>
      </w:r>
    </w:p>
    <w:p w14:paraId="19B41DAA" w14:textId="7A686E34" w:rsidR="00AF1CBC" w:rsidRDefault="00AF1CBC" w:rsidP="00505DC2">
      <w:pPr>
        <w:pStyle w:val="AckPara"/>
      </w:pPr>
      <w:r>
        <w:lastRenderedPageBreak/>
        <w:t>Query</w:t>
      </w:r>
      <w:r w:rsidR="00195F1E">
        <w:t xml:space="preserve"> Track</w:t>
      </w:r>
      <w:r>
        <w:t xml:space="preserve"> 3: Every Christmas by Kelly Clarkson</w:t>
      </w:r>
    </w:p>
    <w:p w14:paraId="5823DC4A" w14:textId="4A074830" w:rsidR="00AF1CBC" w:rsidRDefault="00AF1CBC"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AF1CBC" w14:paraId="789D160B" w14:textId="77777777" w:rsidTr="00AF1CBC">
        <w:tc>
          <w:tcPr>
            <w:tcW w:w="1197" w:type="dxa"/>
          </w:tcPr>
          <w:p w14:paraId="135C5718" w14:textId="3DE31FE8" w:rsidR="00AF1CBC" w:rsidRDefault="00AF1CBC" w:rsidP="00505DC2">
            <w:pPr>
              <w:pStyle w:val="AckPara"/>
            </w:pPr>
            <w:r w:rsidRPr="00717018">
              <w:t>Song</w:t>
            </w:r>
          </w:p>
        </w:tc>
        <w:tc>
          <w:tcPr>
            <w:tcW w:w="1197" w:type="dxa"/>
          </w:tcPr>
          <w:p w14:paraId="078361BE" w14:textId="77777777" w:rsidR="00AF1CBC" w:rsidRPr="00AF1CBC" w:rsidRDefault="00AF1CBC" w:rsidP="00505DC2">
            <w:pPr>
              <w:pStyle w:val="AckPara"/>
            </w:pPr>
            <w:r w:rsidRPr="00AF1CBC">
              <w:t xml:space="preserve">St. Patrick's Day </w:t>
            </w:r>
          </w:p>
          <w:p w14:paraId="5885E3AC" w14:textId="77777777" w:rsidR="00AF1CBC" w:rsidRDefault="00AF1CBC" w:rsidP="00505DC2">
            <w:pPr>
              <w:pStyle w:val="AckPara"/>
            </w:pPr>
          </w:p>
        </w:tc>
        <w:tc>
          <w:tcPr>
            <w:tcW w:w="1198" w:type="dxa"/>
          </w:tcPr>
          <w:p w14:paraId="237C20EB" w14:textId="2EBBAA1C" w:rsidR="00AF1CBC" w:rsidRDefault="00AF1CBC" w:rsidP="00505DC2">
            <w:pPr>
              <w:pStyle w:val="AckPara"/>
            </w:pPr>
            <w:r w:rsidRPr="00717018">
              <w:t>Artist</w:t>
            </w:r>
          </w:p>
        </w:tc>
        <w:tc>
          <w:tcPr>
            <w:tcW w:w="1198" w:type="dxa"/>
          </w:tcPr>
          <w:p w14:paraId="4675D6CD" w14:textId="77777777" w:rsidR="00AF1CBC" w:rsidRPr="00AF1CBC" w:rsidRDefault="00AF1CBC" w:rsidP="00505DC2">
            <w:pPr>
              <w:pStyle w:val="AckPara"/>
            </w:pPr>
            <w:r w:rsidRPr="00AF1CBC">
              <w:t>John Mayer</w:t>
            </w:r>
          </w:p>
          <w:p w14:paraId="6C078C45" w14:textId="77777777" w:rsidR="00AF1CBC" w:rsidRDefault="00AF1CBC" w:rsidP="00505DC2">
            <w:pPr>
              <w:pStyle w:val="AckPara"/>
            </w:pPr>
          </w:p>
        </w:tc>
      </w:tr>
      <w:tr w:rsidR="00AF1CBC" w14:paraId="149451F2" w14:textId="77777777" w:rsidTr="00AF1CBC">
        <w:tc>
          <w:tcPr>
            <w:tcW w:w="1197" w:type="dxa"/>
          </w:tcPr>
          <w:p w14:paraId="3D63A240" w14:textId="4D4BCDF0" w:rsidR="00AF1CBC" w:rsidRDefault="00AF1CBC" w:rsidP="00505DC2">
            <w:pPr>
              <w:pStyle w:val="AckPara"/>
            </w:pPr>
            <w:r w:rsidRPr="00717018">
              <w:t>Song</w:t>
            </w:r>
          </w:p>
        </w:tc>
        <w:tc>
          <w:tcPr>
            <w:tcW w:w="1197" w:type="dxa"/>
          </w:tcPr>
          <w:p w14:paraId="1867193E" w14:textId="77777777" w:rsidR="00AF1CBC" w:rsidRPr="00AF1CBC" w:rsidRDefault="00AF1CBC" w:rsidP="00505DC2">
            <w:pPr>
              <w:pStyle w:val="AckPara"/>
            </w:pPr>
            <w:proofErr w:type="spellStart"/>
            <w:r w:rsidRPr="00AF1CBC">
              <w:t>Junesong</w:t>
            </w:r>
            <w:proofErr w:type="spellEnd"/>
            <w:r w:rsidRPr="00AF1CBC">
              <w:t xml:space="preserve"> Provision</w:t>
            </w:r>
          </w:p>
          <w:p w14:paraId="32544DA3" w14:textId="77777777" w:rsidR="00AF1CBC" w:rsidRDefault="00AF1CBC" w:rsidP="00505DC2">
            <w:pPr>
              <w:pStyle w:val="AckPara"/>
            </w:pPr>
          </w:p>
        </w:tc>
        <w:tc>
          <w:tcPr>
            <w:tcW w:w="1198" w:type="dxa"/>
          </w:tcPr>
          <w:p w14:paraId="67333EA1" w14:textId="7079BF06" w:rsidR="00AF1CBC" w:rsidRDefault="00AF1CBC" w:rsidP="00505DC2">
            <w:pPr>
              <w:pStyle w:val="AckPara"/>
            </w:pPr>
            <w:r w:rsidRPr="00717018">
              <w:t>Artist</w:t>
            </w:r>
          </w:p>
        </w:tc>
        <w:tc>
          <w:tcPr>
            <w:tcW w:w="1198" w:type="dxa"/>
          </w:tcPr>
          <w:p w14:paraId="3024F0DD" w14:textId="77777777" w:rsidR="00AF1CBC" w:rsidRPr="00AF1CBC" w:rsidRDefault="00AF1CBC" w:rsidP="00505DC2">
            <w:pPr>
              <w:pStyle w:val="AckPara"/>
            </w:pPr>
            <w:proofErr w:type="spellStart"/>
            <w:r w:rsidRPr="00AF1CBC">
              <w:t>Coheed</w:t>
            </w:r>
            <w:proofErr w:type="spellEnd"/>
            <w:r w:rsidRPr="00AF1CBC">
              <w:t xml:space="preserve"> and Cambria</w:t>
            </w:r>
          </w:p>
          <w:p w14:paraId="33F68D37" w14:textId="77777777" w:rsidR="00AF1CBC" w:rsidRDefault="00AF1CBC" w:rsidP="00505DC2">
            <w:pPr>
              <w:pStyle w:val="AckPara"/>
            </w:pPr>
          </w:p>
        </w:tc>
      </w:tr>
      <w:tr w:rsidR="00AF1CBC" w14:paraId="54BEEB04" w14:textId="77777777" w:rsidTr="00AF1CBC">
        <w:tc>
          <w:tcPr>
            <w:tcW w:w="1197" w:type="dxa"/>
          </w:tcPr>
          <w:p w14:paraId="19187806" w14:textId="7028550A" w:rsidR="00AF1CBC" w:rsidRDefault="00AF1CBC" w:rsidP="00505DC2">
            <w:pPr>
              <w:pStyle w:val="AckPara"/>
            </w:pPr>
            <w:r w:rsidRPr="00717018">
              <w:t>Song</w:t>
            </w:r>
          </w:p>
        </w:tc>
        <w:tc>
          <w:tcPr>
            <w:tcW w:w="1197" w:type="dxa"/>
          </w:tcPr>
          <w:p w14:paraId="76C842CC" w14:textId="77777777" w:rsidR="00AF1CBC" w:rsidRPr="00AF1CBC" w:rsidRDefault="00AF1CBC" w:rsidP="00505DC2">
            <w:pPr>
              <w:pStyle w:val="AckPara"/>
            </w:pPr>
            <w:r w:rsidRPr="00AF1CBC">
              <w:t>My Only Wish (This Year)</w:t>
            </w:r>
          </w:p>
          <w:p w14:paraId="5AC1401E" w14:textId="77777777" w:rsidR="00AF1CBC" w:rsidRDefault="00AF1CBC" w:rsidP="00505DC2">
            <w:pPr>
              <w:pStyle w:val="AckPara"/>
            </w:pPr>
          </w:p>
        </w:tc>
        <w:tc>
          <w:tcPr>
            <w:tcW w:w="1198" w:type="dxa"/>
          </w:tcPr>
          <w:p w14:paraId="42C592BE" w14:textId="09A234A1" w:rsidR="00AF1CBC" w:rsidRDefault="00AF1CBC" w:rsidP="00505DC2">
            <w:pPr>
              <w:pStyle w:val="AckPara"/>
            </w:pPr>
            <w:r w:rsidRPr="00717018">
              <w:t>Artist</w:t>
            </w:r>
          </w:p>
        </w:tc>
        <w:tc>
          <w:tcPr>
            <w:tcW w:w="1198" w:type="dxa"/>
          </w:tcPr>
          <w:p w14:paraId="2D606BA6" w14:textId="77777777" w:rsidR="00AF1CBC" w:rsidRPr="00AF1CBC" w:rsidRDefault="00AF1CBC" w:rsidP="00505DC2">
            <w:pPr>
              <w:pStyle w:val="AckPara"/>
            </w:pPr>
            <w:r w:rsidRPr="00AF1CBC">
              <w:t>Britney Spears</w:t>
            </w:r>
          </w:p>
          <w:p w14:paraId="309B66AE" w14:textId="77777777" w:rsidR="00AF1CBC" w:rsidRDefault="00AF1CBC" w:rsidP="00505DC2">
            <w:pPr>
              <w:pStyle w:val="AckPara"/>
            </w:pPr>
          </w:p>
        </w:tc>
      </w:tr>
      <w:tr w:rsidR="00AF1CBC" w14:paraId="7CE1FE22" w14:textId="77777777" w:rsidTr="00AF1CBC">
        <w:tc>
          <w:tcPr>
            <w:tcW w:w="1197" w:type="dxa"/>
          </w:tcPr>
          <w:p w14:paraId="3B4ACF12" w14:textId="56534D34" w:rsidR="00AF1CBC" w:rsidRDefault="00AF1CBC" w:rsidP="00505DC2">
            <w:pPr>
              <w:pStyle w:val="AckPara"/>
            </w:pPr>
            <w:r w:rsidRPr="00717018">
              <w:t>Song</w:t>
            </w:r>
          </w:p>
        </w:tc>
        <w:tc>
          <w:tcPr>
            <w:tcW w:w="1197" w:type="dxa"/>
          </w:tcPr>
          <w:p w14:paraId="64A89FC1" w14:textId="77777777" w:rsidR="00AF1CBC" w:rsidRPr="00AF1CBC" w:rsidRDefault="00AF1CBC" w:rsidP="00505DC2">
            <w:pPr>
              <w:pStyle w:val="AckPara"/>
            </w:pPr>
            <w:r w:rsidRPr="00AF1CBC">
              <w:t>PERFECT!</w:t>
            </w:r>
          </w:p>
          <w:p w14:paraId="3FF6BE7B" w14:textId="77777777" w:rsidR="00AF1CBC" w:rsidRDefault="00AF1CBC" w:rsidP="00505DC2">
            <w:pPr>
              <w:pStyle w:val="AckPara"/>
            </w:pPr>
          </w:p>
        </w:tc>
        <w:tc>
          <w:tcPr>
            <w:tcW w:w="1198" w:type="dxa"/>
          </w:tcPr>
          <w:p w14:paraId="77F63F75" w14:textId="2EC9CA3F" w:rsidR="00AF1CBC" w:rsidRDefault="00AF1CBC" w:rsidP="00505DC2">
            <w:pPr>
              <w:pStyle w:val="AckPara"/>
            </w:pPr>
            <w:r w:rsidRPr="00717018">
              <w:t>Artist</w:t>
            </w:r>
          </w:p>
        </w:tc>
        <w:tc>
          <w:tcPr>
            <w:tcW w:w="1198" w:type="dxa"/>
          </w:tcPr>
          <w:p w14:paraId="09B82171" w14:textId="77777777" w:rsidR="00AF1CBC" w:rsidRPr="00AF1CBC" w:rsidRDefault="00AF1CBC" w:rsidP="00505DC2">
            <w:pPr>
              <w:pStyle w:val="AckPara"/>
            </w:pPr>
            <w:r w:rsidRPr="00AF1CBC">
              <w:t>WJSN</w:t>
            </w:r>
          </w:p>
          <w:p w14:paraId="3CED7659" w14:textId="77777777" w:rsidR="00AF1CBC" w:rsidRDefault="00AF1CBC" w:rsidP="00505DC2">
            <w:pPr>
              <w:pStyle w:val="AckPara"/>
            </w:pPr>
          </w:p>
        </w:tc>
      </w:tr>
      <w:tr w:rsidR="00AF1CBC" w14:paraId="457775C3" w14:textId="77777777" w:rsidTr="00AF1CBC">
        <w:tc>
          <w:tcPr>
            <w:tcW w:w="1197" w:type="dxa"/>
          </w:tcPr>
          <w:p w14:paraId="04DF5B56" w14:textId="54C5A55F" w:rsidR="00AF1CBC" w:rsidRDefault="00AF1CBC" w:rsidP="00505DC2">
            <w:pPr>
              <w:pStyle w:val="AckPara"/>
            </w:pPr>
            <w:r w:rsidRPr="00717018">
              <w:t>Song</w:t>
            </w:r>
          </w:p>
        </w:tc>
        <w:tc>
          <w:tcPr>
            <w:tcW w:w="1197" w:type="dxa"/>
          </w:tcPr>
          <w:p w14:paraId="43514854" w14:textId="77777777" w:rsidR="00AF1CBC" w:rsidRPr="00B36298" w:rsidRDefault="00AF1CBC" w:rsidP="00505DC2">
            <w:pPr>
              <w:pStyle w:val="AckPara"/>
              <w:rPr>
                <w:lang w:val="de-DE"/>
              </w:rPr>
            </w:pPr>
            <w:proofErr w:type="spellStart"/>
            <w:r w:rsidRPr="00B36298">
              <w:rPr>
                <w:lang w:val="de-DE"/>
              </w:rPr>
              <w:t>Si</w:t>
            </w:r>
            <w:proofErr w:type="spellEnd"/>
            <w:r w:rsidRPr="00B36298">
              <w:rPr>
                <w:lang w:val="de-DE"/>
              </w:rPr>
              <w:t xml:space="preserve"> Tu </w:t>
            </w:r>
            <w:proofErr w:type="spellStart"/>
            <w:r w:rsidRPr="00B36298">
              <w:rPr>
                <w:lang w:val="de-DE"/>
              </w:rPr>
              <w:t>Novio</w:t>
            </w:r>
            <w:proofErr w:type="spellEnd"/>
            <w:r w:rsidRPr="00B36298">
              <w:rPr>
                <w:lang w:val="de-DE"/>
              </w:rPr>
              <w:t xml:space="preserve"> Te Deja </w:t>
            </w:r>
            <w:proofErr w:type="spellStart"/>
            <w:r w:rsidRPr="00B36298">
              <w:rPr>
                <w:lang w:val="de-DE"/>
              </w:rPr>
              <w:t>Sola</w:t>
            </w:r>
            <w:proofErr w:type="spellEnd"/>
          </w:p>
          <w:p w14:paraId="07BFA4D3" w14:textId="77777777" w:rsidR="00AF1CBC" w:rsidRPr="00B36298" w:rsidRDefault="00AF1CBC" w:rsidP="00505DC2">
            <w:pPr>
              <w:pStyle w:val="AckPara"/>
              <w:rPr>
                <w:lang w:val="de-DE"/>
              </w:rPr>
            </w:pPr>
          </w:p>
        </w:tc>
        <w:tc>
          <w:tcPr>
            <w:tcW w:w="1198" w:type="dxa"/>
          </w:tcPr>
          <w:p w14:paraId="5E22D711" w14:textId="0E60B0DA" w:rsidR="00AF1CBC" w:rsidRDefault="00AF1CBC" w:rsidP="00505DC2">
            <w:pPr>
              <w:pStyle w:val="AckPara"/>
            </w:pPr>
            <w:r w:rsidRPr="00717018">
              <w:t>Artist</w:t>
            </w:r>
          </w:p>
        </w:tc>
        <w:tc>
          <w:tcPr>
            <w:tcW w:w="1198" w:type="dxa"/>
          </w:tcPr>
          <w:p w14:paraId="7666167E" w14:textId="77777777" w:rsidR="00AF1CBC" w:rsidRPr="00AF1CBC" w:rsidRDefault="00AF1CBC" w:rsidP="00505DC2">
            <w:pPr>
              <w:pStyle w:val="AckPara"/>
            </w:pPr>
            <w:r w:rsidRPr="00AF1CBC">
              <w:t>J Balvin</w:t>
            </w:r>
          </w:p>
          <w:p w14:paraId="79A18BA7" w14:textId="77777777" w:rsidR="00AF1CBC" w:rsidRDefault="00AF1CBC" w:rsidP="00505DC2">
            <w:pPr>
              <w:pStyle w:val="AckPara"/>
            </w:pPr>
          </w:p>
        </w:tc>
      </w:tr>
      <w:tr w:rsidR="00AF1CBC" w14:paraId="42027792" w14:textId="77777777" w:rsidTr="00AF1CBC">
        <w:tc>
          <w:tcPr>
            <w:tcW w:w="1197" w:type="dxa"/>
          </w:tcPr>
          <w:p w14:paraId="12ED897E" w14:textId="3D66136A" w:rsidR="00AF1CBC" w:rsidRDefault="00AF1CBC" w:rsidP="00505DC2">
            <w:pPr>
              <w:pStyle w:val="AckPara"/>
            </w:pPr>
            <w:r w:rsidRPr="00717018">
              <w:t>Song</w:t>
            </w:r>
          </w:p>
        </w:tc>
        <w:tc>
          <w:tcPr>
            <w:tcW w:w="1197" w:type="dxa"/>
          </w:tcPr>
          <w:p w14:paraId="07713635" w14:textId="77777777" w:rsidR="00AF1CBC" w:rsidRPr="00AF1CBC" w:rsidRDefault="00AF1CBC" w:rsidP="00505DC2">
            <w:pPr>
              <w:pStyle w:val="AckPara"/>
            </w:pPr>
            <w:r w:rsidRPr="00AF1CBC">
              <w:t xml:space="preserve">So Doggone Lonesome </w:t>
            </w:r>
          </w:p>
          <w:p w14:paraId="3DC05D79" w14:textId="77777777" w:rsidR="00AF1CBC" w:rsidRDefault="00AF1CBC" w:rsidP="00505DC2">
            <w:pPr>
              <w:pStyle w:val="AckPara"/>
            </w:pPr>
          </w:p>
        </w:tc>
        <w:tc>
          <w:tcPr>
            <w:tcW w:w="1198" w:type="dxa"/>
          </w:tcPr>
          <w:p w14:paraId="17CEB55D" w14:textId="2E6D4621" w:rsidR="00AF1CBC" w:rsidRDefault="00AF1CBC" w:rsidP="00505DC2">
            <w:pPr>
              <w:pStyle w:val="AckPara"/>
            </w:pPr>
            <w:r w:rsidRPr="00717018">
              <w:t>Artist</w:t>
            </w:r>
          </w:p>
        </w:tc>
        <w:tc>
          <w:tcPr>
            <w:tcW w:w="1198" w:type="dxa"/>
          </w:tcPr>
          <w:p w14:paraId="123409E8" w14:textId="77777777" w:rsidR="00AF1CBC" w:rsidRPr="00AF1CBC" w:rsidRDefault="00AF1CBC" w:rsidP="00505DC2">
            <w:pPr>
              <w:pStyle w:val="AckPara"/>
            </w:pPr>
            <w:r w:rsidRPr="00AF1CBC">
              <w:t>Johnny Cash</w:t>
            </w:r>
          </w:p>
          <w:p w14:paraId="7010726B" w14:textId="77777777" w:rsidR="00AF1CBC" w:rsidRDefault="00AF1CBC" w:rsidP="00505DC2">
            <w:pPr>
              <w:pStyle w:val="AckPara"/>
            </w:pPr>
          </w:p>
        </w:tc>
      </w:tr>
      <w:tr w:rsidR="00AF1CBC" w14:paraId="2B31CB48" w14:textId="77777777" w:rsidTr="00AF1CBC">
        <w:tc>
          <w:tcPr>
            <w:tcW w:w="1197" w:type="dxa"/>
          </w:tcPr>
          <w:p w14:paraId="73B1E9E3" w14:textId="1003A48D" w:rsidR="00AF1CBC" w:rsidRDefault="00AF1CBC" w:rsidP="00505DC2">
            <w:pPr>
              <w:pStyle w:val="AckPara"/>
            </w:pPr>
            <w:r w:rsidRPr="00717018">
              <w:t>Song</w:t>
            </w:r>
          </w:p>
        </w:tc>
        <w:tc>
          <w:tcPr>
            <w:tcW w:w="1197" w:type="dxa"/>
          </w:tcPr>
          <w:p w14:paraId="0AE1EC12" w14:textId="77777777" w:rsidR="00AF1CBC" w:rsidRPr="00AF1CBC" w:rsidRDefault="00AF1CBC" w:rsidP="00505DC2">
            <w:pPr>
              <w:pStyle w:val="AckPara"/>
            </w:pPr>
            <w:r w:rsidRPr="00AF1CBC">
              <w:t>The Best Day</w:t>
            </w:r>
          </w:p>
          <w:p w14:paraId="0B669F1B" w14:textId="77777777" w:rsidR="00AF1CBC" w:rsidRDefault="00AF1CBC" w:rsidP="00505DC2">
            <w:pPr>
              <w:pStyle w:val="AckPara"/>
            </w:pPr>
          </w:p>
        </w:tc>
        <w:tc>
          <w:tcPr>
            <w:tcW w:w="1198" w:type="dxa"/>
          </w:tcPr>
          <w:p w14:paraId="7AF2892D" w14:textId="31283CE7" w:rsidR="00AF1CBC" w:rsidRDefault="00AF1CBC" w:rsidP="00505DC2">
            <w:pPr>
              <w:pStyle w:val="AckPara"/>
            </w:pPr>
            <w:r w:rsidRPr="00717018">
              <w:t>Artist</w:t>
            </w:r>
          </w:p>
        </w:tc>
        <w:tc>
          <w:tcPr>
            <w:tcW w:w="1198" w:type="dxa"/>
          </w:tcPr>
          <w:p w14:paraId="6D871456" w14:textId="77777777" w:rsidR="00AF1CBC" w:rsidRPr="00AF1CBC" w:rsidRDefault="00AF1CBC" w:rsidP="00505DC2">
            <w:pPr>
              <w:pStyle w:val="AckPara"/>
            </w:pPr>
            <w:r w:rsidRPr="00AF1CBC">
              <w:t>Taylor Swift</w:t>
            </w:r>
          </w:p>
          <w:p w14:paraId="4585704B" w14:textId="77777777" w:rsidR="00AF1CBC" w:rsidRDefault="00AF1CBC" w:rsidP="00505DC2">
            <w:pPr>
              <w:pStyle w:val="AckPara"/>
            </w:pPr>
          </w:p>
        </w:tc>
      </w:tr>
      <w:tr w:rsidR="00AF1CBC" w14:paraId="25F80F22" w14:textId="77777777" w:rsidTr="00AF1CBC">
        <w:tc>
          <w:tcPr>
            <w:tcW w:w="1197" w:type="dxa"/>
          </w:tcPr>
          <w:p w14:paraId="3050616C" w14:textId="76CC5CEE" w:rsidR="00AF1CBC" w:rsidRDefault="00AF1CBC" w:rsidP="00505DC2">
            <w:pPr>
              <w:pStyle w:val="AckPara"/>
            </w:pPr>
            <w:r w:rsidRPr="00717018">
              <w:t>Song</w:t>
            </w:r>
          </w:p>
        </w:tc>
        <w:tc>
          <w:tcPr>
            <w:tcW w:w="1197" w:type="dxa"/>
          </w:tcPr>
          <w:p w14:paraId="670C0179" w14:textId="77777777" w:rsidR="00AF1CBC" w:rsidRPr="00AF1CBC" w:rsidRDefault="00AF1CBC" w:rsidP="00505DC2">
            <w:pPr>
              <w:pStyle w:val="AckPara"/>
            </w:pPr>
            <w:r w:rsidRPr="00AF1CBC">
              <w:t>Wait For You</w:t>
            </w:r>
          </w:p>
          <w:p w14:paraId="16B64507" w14:textId="77777777" w:rsidR="00AF1CBC" w:rsidRDefault="00AF1CBC" w:rsidP="00505DC2">
            <w:pPr>
              <w:pStyle w:val="AckPara"/>
            </w:pPr>
          </w:p>
        </w:tc>
        <w:tc>
          <w:tcPr>
            <w:tcW w:w="1198" w:type="dxa"/>
          </w:tcPr>
          <w:p w14:paraId="6982DA62" w14:textId="6FB52662" w:rsidR="00AF1CBC" w:rsidRDefault="00AF1CBC" w:rsidP="00505DC2">
            <w:pPr>
              <w:pStyle w:val="AckPara"/>
            </w:pPr>
            <w:r w:rsidRPr="00717018">
              <w:t>Artist</w:t>
            </w:r>
          </w:p>
        </w:tc>
        <w:tc>
          <w:tcPr>
            <w:tcW w:w="1198" w:type="dxa"/>
          </w:tcPr>
          <w:p w14:paraId="245472DF" w14:textId="77777777" w:rsidR="00AF1CBC" w:rsidRPr="00AF1CBC" w:rsidRDefault="00AF1CBC" w:rsidP="00505DC2">
            <w:pPr>
              <w:pStyle w:val="AckPara"/>
            </w:pPr>
            <w:r w:rsidRPr="00AF1CBC">
              <w:t>Elliott Yamin</w:t>
            </w:r>
          </w:p>
          <w:p w14:paraId="5C00CE52" w14:textId="77777777" w:rsidR="00AF1CBC" w:rsidRDefault="00AF1CBC" w:rsidP="00505DC2">
            <w:pPr>
              <w:pStyle w:val="AckPara"/>
            </w:pPr>
          </w:p>
        </w:tc>
      </w:tr>
      <w:tr w:rsidR="00AF1CBC" w14:paraId="45FF19FB" w14:textId="77777777" w:rsidTr="00AF1CBC">
        <w:tc>
          <w:tcPr>
            <w:tcW w:w="1197" w:type="dxa"/>
          </w:tcPr>
          <w:p w14:paraId="09940FD3" w14:textId="3A662EB4" w:rsidR="00AF1CBC" w:rsidRPr="00717018" w:rsidRDefault="00AF1CBC" w:rsidP="00505DC2">
            <w:pPr>
              <w:pStyle w:val="AckPara"/>
            </w:pPr>
            <w:r w:rsidRPr="00717018">
              <w:t>Song</w:t>
            </w:r>
          </w:p>
        </w:tc>
        <w:tc>
          <w:tcPr>
            <w:tcW w:w="1197" w:type="dxa"/>
          </w:tcPr>
          <w:p w14:paraId="7F26D1A9" w14:textId="77777777" w:rsidR="00AF1CBC" w:rsidRPr="00AF1CBC" w:rsidRDefault="00AF1CBC" w:rsidP="00505DC2">
            <w:pPr>
              <w:pStyle w:val="AckPara"/>
            </w:pPr>
            <w:r w:rsidRPr="00AF1CBC">
              <w:t xml:space="preserve">Jesus Christ </w:t>
            </w:r>
          </w:p>
          <w:p w14:paraId="102FBE03" w14:textId="77777777" w:rsidR="00AF1CBC" w:rsidRPr="00AF1CBC" w:rsidRDefault="00AF1CBC" w:rsidP="00505DC2">
            <w:pPr>
              <w:pStyle w:val="AckPara"/>
            </w:pPr>
          </w:p>
        </w:tc>
        <w:tc>
          <w:tcPr>
            <w:tcW w:w="1198" w:type="dxa"/>
          </w:tcPr>
          <w:p w14:paraId="129940F3" w14:textId="3B3809EC" w:rsidR="00AF1CBC" w:rsidRPr="00717018" w:rsidRDefault="00AF1CBC" w:rsidP="00505DC2">
            <w:pPr>
              <w:pStyle w:val="AckPara"/>
            </w:pPr>
            <w:r w:rsidRPr="00717018">
              <w:t>Artist</w:t>
            </w:r>
          </w:p>
        </w:tc>
        <w:tc>
          <w:tcPr>
            <w:tcW w:w="1198" w:type="dxa"/>
          </w:tcPr>
          <w:p w14:paraId="4F967FED" w14:textId="76FAFF4F" w:rsidR="00AF1CBC" w:rsidRPr="00AF1CBC" w:rsidRDefault="00AF1CBC" w:rsidP="00505DC2">
            <w:pPr>
              <w:pStyle w:val="AckPara"/>
            </w:pPr>
            <w:r w:rsidRPr="00AF1CBC">
              <w:t>Brand New</w:t>
            </w:r>
          </w:p>
          <w:p w14:paraId="1C5D652C" w14:textId="77777777" w:rsidR="00AF1CBC" w:rsidRPr="00AF1CBC" w:rsidRDefault="00AF1CBC" w:rsidP="00505DC2">
            <w:pPr>
              <w:pStyle w:val="AckPara"/>
            </w:pPr>
          </w:p>
        </w:tc>
      </w:tr>
      <w:tr w:rsidR="00AF1CBC" w14:paraId="529C1FBF" w14:textId="77777777" w:rsidTr="00AF1CBC">
        <w:tc>
          <w:tcPr>
            <w:tcW w:w="1197" w:type="dxa"/>
          </w:tcPr>
          <w:p w14:paraId="6B045C69" w14:textId="605A7CD6" w:rsidR="00AF1CBC" w:rsidRPr="00717018" w:rsidRDefault="00AF1CBC" w:rsidP="00505DC2">
            <w:pPr>
              <w:pStyle w:val="AckPara"/>
            </w:pPr>
            <w:r w:rsidRPr="00717018">
              <w:t>Song</w:t>
            </w:r>
          </w:p>
        </w:tc>
        <w:tc>
          <w:tcPr>
            <w:tcW w:w="1197" w:type="dxa"/>
          </w:tcPr>
          <w:p w14:paraId="0B6C0BAF" w14:textId="77777777" w:rsidR="00AF1CBC" w:rsidRPr="00AF1CBC" w:rsidRDefault="00AF1CBC" w:rsidP="00505DC2">
            <w:pPr>
              <w:pStyle w:val="AckPara"/>
            </w:pPr>
            <w:r w:rsidRPr="00AF1CBC">
              <w:t xml:space="preserve">Alone (feat. Big Sean &amp; </w:t>
            </w:r>
            <w:proofErr w:type="spellStart"/>
            <w:r w:rsidRPr="00AF1CBC">
              <w:t>Stefflon</w:t>
            </w:r>
            <w:proofErr w:type="spellEnd"/>
            <w:r w:rsidRPr="00AF1CBC">
              <w:t xml:space="preserve"> Don)</w:t>
            </w:r>
          </w:p>
          <w:p w14:paraId="215A2B7F" w14:textId="77777777" w:rsidR="00AF1CBC" w:rsidRPr="00AF1CBC" w:rsidRDefault="00AF1CBC" w:rsidP="00505DC2">
            <w:pPr>
              <w:pStyle w:val="AckPara"/>
            </w:pPr>
          </w:p>
        </w:tc>
        <w:tc>
          <w:tcPr>
            <w:tcW w:w="1198" w:type="dxa"/>
          </w:tcPr>
          <w:p w14:paraId="1B436AA6" w14:textId="2CD983C9" w:rsidR="00AF1CBC" w:rsidRPr="00717018" w:rsidRDefault="00AF1CBC" w:rsidP="00505DC2">
            <w:pPr>
              <w:pStyle w:val="AckPara"/>
            </w:pPr>
            <w:r w:rsidRPr="00717018">
              <w:t>Artist</w:t>
            </w:r>
          </w:p>
        </w:tc>
        <w:tc>
          <w:tcPr>
            <w:tcW w:w="1198" w:type="dxa"/>
          </w:tcPr>
          <w:p w14:paraId="6AA83CEF" w14:textId="77777777" w:rsidR="00AF1CBC" w:rsidRPr="00AF1CBC" w:rsidRDefault="00AF1CBC" w:rsidP="00505DC2">
            <w:pPr>
              <w:pStyle w:val="AckPara"/>
            </w:pPr>
            <w:r w:rsidRPr="00AF1CBC">
              <w:t>Halsey</w:t>
            </w:r>
          </w:p>
          <w:p w14:paraId="045F2F09" w14:textId="77777777" w:rsidR="00AF1CBC" w:rsidRPr="00AF1CBC" w:rsidRDefault="00AF1CBC" w:rsidP="00505DC2">
            <w:pPr>
              <w:pStyle w:val="AckPara"/>
            </w:pPr>
          </w:p>
        </w:tc>
      </w:tr>
    </w:tbl>
    <w:p w14:paraId="2F40EE7E" w14:textId="77777777" w:rsidR="00505DC2" w:rsidRDefault="00505DC2" w:rsidP="00505DC2">
      <w:pPr>
        <w:pStyle w:val="AckPara"/>
      </w:pPr>
    </w:p>
    <w:p w14:paraId="4C453999" w14:textId="3ECD1D46" w:rsidR="00AF1CBC" w:rsidRDefault="00AF1CBC" w:rsidP="00505DC2">
      <w:pPr>
        <w:pStyle w:val="AckPara"/>
      </w:pPr>
      <w:r>
        <w:t>For the third track</w:t>
      </w:r>
      <w:r w:rsidR="00195F1E">
        <w:t>,</w:t>
      </w:r>
      <w:r>
        <w:t xml:space="preserve"> </w:t>
      </w:r>
      <w:r w:rsidR="007667EA">
        <w:t>t</w:t>
      </w:r>
      <w:r w:rsidR="007667EA" w:rsidRPr="007667EA">
        <w:t>he result includes one Korean song and one song in Spanish</w:t>
      </w:r>
      <w:r w:rsidR="00D97849">
        <w:t xml:space="preserve">. We retrieved all kinds of different genres like country, Rock, and Pop. The entropy of the genre is </w:t>
      </w:r>
      <w:r w:rsidR="00F37B7C">
        <w:t xml:space="preserve">thus </w:t>
      </w:r>
      <w:r w:rsidR="00D97849">
        <w:t xml:space="preserve">high. </w:t>
      </w:r>
      <w:r w:rsidR="00195F1E">
        <w:t>Not</w:t>
      </w:r>
      <w:r w:rsidR="00D97849">
        <w:t xml:space="preserve"> as many </w:t>
      </w:r>
      <w:proofErr w:type="gramStart"/>
      <w:r w:rsidR="00D97849">
        <w:t>Christmas</w:t>
      </w:r>
      <w:proofErr w:type="gramEnd"/>
      <w:r w:rsidR="00D97849">
        <w:t xml:space="preserve"> </w:t>
      </w:r>
      <w:r w:rsidR="00195F1E">
        <w:t xml:space="preserve">themed </w:t>
      </w:r>
      <w:r w:rsidR="00D97849">
        <w:t xml:space="preserve">songs </w:t>
      </w:r>
      <w:r w:rsidR="00195F1E">
        <w:t>are included in the result</w:t>
      </w:r>
      <w:r w:rsidR="00F37B7C">
        <w:t>s</w:t>
      </w:r>
      <w:r w:rsidR="00195F1E">
        <w:t xml:space="preserve"> </w:t>
      </w:r>
      <w:r w:rsidR="001471CB">
        <w:t>compared to</w:t>
      </w:r>
      <w:r w:rsidR="00D97849">
        <w:t xml:space="preserve"> </w:t>
      </w:r>
      <w:r w:rsidR="00195F1E">
        <w:t>the result</w:t>
      </w:r>
      <w:r w:rsidR="00F37B7C">
        <w:t>s</w:t>
      </w:r>
      <w:r w:rsidR="00195F1E">
        <w:t xml:space="preserve"> obtained from</w:t>
      </w:r>
      <w:r w:rsidR="00D97849">
        <w:t xml:space="preserve"> other</w:t>
      </w:r>
      <w:r w:rsidR="00195F1E">
        <w:t xml:space="preserve"> </w:t>
      </w:r>
      <w:r w:rsidR="007667EA">
        <w:t>data.</w:t>
      </w:r>
    </w:p>
    <w:p w14:paraId="661B6355" w14:textId="43BEA565" w:rsidR="00584CF1" w:rsidRDefault="00584CF1" w:rsidP="00505DC2">
      <w:pPr>
        <w:pStyle w:val="AckPara"/>
      </w:pPr>
    </w:p>
    <w:p w14:paraId="03DBF4A7" w14:textId="7E4110B4" w:rsidR="00584CF1" w:rsidRPr="007667EA" w:rsidRDefault="00584CF1" w:rsidP="00505DC2">
      <w:pPr>
        <w:pStyle w:val="AckPara"/>
        <w:rPr>
          <w:rFonts w:eastAsia="Times New Roman" w:cs="Linux Libertine"/>
          <w:b/>
          <w:sz w:val="22"/>
          <w:szCs w:val="20"/>
        </w:rPr>
      </w:pPr>
      <w:r w:rsidRPr="007667EA">
        <w:rPr>
          <w:rFonts w:eastAsia="Times New Roman" w:cs="Linux Libertine" w:hint="eastAsia"/>
          <w:b/>
          <w:sz w:val="22"/>
          <w:szCs w:val="20"/>
        </w:rPr>
        <w:t>3</w:t>
      </w:r>
      <w:r w:rsidRPr="007667EA">
        <w:rPr>
          <w:rFonts w:eastAsia="Times New Roman" w:cs="Linux Libertine"/>
          <w:b/>
          <w:sz w:val="22"/>
          <w:szCs w:val="20"/>
        </w:rPr>
        <w:t xml:space="preserve">.4 </w:t>
      </w:r>
      <w:r w:rsidRPr="007667EA">
        <w:rPr>
          <w:rFonts w:eastAsia="Times New Roman" w:cs="Linux Libertine" w:hint="eastAsia"/>
          <w:b/>
          <w:sz w:val="22"/>
          <w:szCs w:val="20"/>
        </w:rPr>
        <w:t>Cos</w:t>
      </w:r>
      <w:r w:rsidRPr="007667EA">
        <w:rPr>
          <w:rFonts w:eastAsia="Times New Roman" w:cs="Linux Libertine"/>
          <w:b/>
          <w:sz w:val="22"/>
          <w:szCs w:val="20"/>
        </w:rPr>
        <w:t xml:space="preserve">-sim based on </w:t>
      </w:r>
      <w:proofErr w:type="gramStart"/>
      <w:r w:rsidRPr="007667EA">
        <w:rPr>
          <w:rFonts w:eastAsia="Times New Roman" w:cs="Linux Libertine"/>
          <w:b/>
          <w:sz w:val="22"/>
          <w:szCs w:val="20"/>
        </w:rPr>
        <w:t>BERT</w:t>
      </w:r>
      <w:proofErr w:type="gramEnd"/>
      <w:r w:rsidRPr="007667EA">
        <w:rPr>
          <w:rFonts w:eastAsia="Times New Roman" w:cs="Linux Libertine"/>
          <w:b/>
          <w:sz w:val="22"/>
          <w:szCs w:val="20"/>
        </w:rPr>
        <w:t xml:space="preserve"> </w:t>
      </w:r>
    </w:p>
    <w:p w14:paraId="266C7AC9" w14:textId="77777777" w:rsidR="00584CF1" w:rsidRDefault="00584CF1" w:rsidP="00505DC2">
      <w:pPr>
        <w:pStyle w:val="AckPara"/>
        <w:rPr>
          <w:lang w:eastAsia="zh-CN"/>
        </w:rPr>
      </w:pPr>
      <w:r>
        <w:rPr>
          <w:rFonts w:hint="eastAsia"/>
          <w:lang w:eastAsia="zh-CN"/>
        </w:rPr>
        <w:t>Q</w:t>
      </w:r>
      <w:r>
        <w:rPr>
          <w:lang w:eastAsia="zh-CN"/>
        </w:rPr>
        <w:t xml:space="preserve">uery song 1: “Love me” by “The </w:t>
      </w:r>
      <w:proofErr w:type="gramStart"/>
      <w:r>
        <w:rPr>
          <w:lang w:eastAsia="zh-CN"/>
        </w:rPr>
        <w:t>1975</w:t>
      </w:r>
      <w:proofErr w:type="gramEnd"/>
      <w:r>
        <w:rPr>
          <w:lang w:eastAsia="zh-CN"/>
        </w:rPr>
        <w:t xml:space="preserve">” </w:t>
      </w:r>
    </w:p>
    <w:p w14:paraId="6AFC7469" w14:textId="1D66D232"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584CF1" w14:paraId="15E218A0" w14:textId="77777777" w:rsidTr="00584CF1">
        <w:tc>
          <w:tcPr>
            <w:tcW w:w="1197" w:type="dxa"/>
          </w:tcPr>
          <w:p w14:paraId="4FE9D94E" w14:textId="50F30795" w:rsidR="00584CF1" w:rsidRDefault="00584CF1" w:rsidP="00505DC2">
            <w:pPr>
              <w:pStyle w:val="AckPara"/>
              <w:rPr>
                <w:lang w:eastAsia="zh-CN"/>
              </w:rPr>
            </w:pPr>
            <w:r>
              <w:rPr>
                <w:rFonts w:hint="eastAsia"/>
                <w:lang w:eastAsia="zh-CN"/>
              </w:rPr>
              <w:t>S</w:t>
            </w:r>
            <w:r>
              <w:rPr>
                <w:lang w:eastAsia="zh-CN"/>
              </w:rPr>
              <w:t>ong</w:t>
            </w:r>
          </w:p>
        </w:tc>
        <w:tc>
          <w:tcPr>
            <w:tcW w:w="1197" w:type="dxa"/>
          </w:tcPr>
          <w:p w14:paraId="03DCBD5F" w14:textId="77777777" w:rsidR="008A30C9" w:rsidRPr="003D6855" w:rsidRDefault="008A30C9" w:rsidP="00505DC2">
            <w:pPr>
              <w:pStyle w:val="AckPara"/>
              <w:rPr>
                <w:lang w:eastAsia="zh-CN"/>
              </w:rPr>
            </w:pPr>
            <w:r w:rsidRPr="003D6855">
              <w:rPr>
                <w:lang w:eastAsia="zh-CN"/>
              </w:rPr>
              <w:t>Dance Gavin Dance</w:t>
            </w:r>
          </w:p>
          <w:p w14:paraId="02305E97" w14:textId="6901C483" w:rsidR="00584CF1" w:rsidRPr="00584CF1" w:rsidRDefault="00584CF1" w:rsidP="00505DC2">
            <w:pPr>
              <w:pStyle w:val="AckPara"/>
              <w:rPr>
                <w:lang w:eastAsia="zh-CN"/>
              </w:rPr>
            </w:pPr>
            <w:r w:rsidRPr="00584CF1">
              <w:rPr>
                <w:lang w:eastAsia="zh-CN"/>
              </w:rPr>
              <w:t xml:space="preserve"> </w:t>
            </w:r>
          </w:p>
          <w:p w14:paraId="59426877" w14:textId="77777777" w:rsidR="00584CF1" w:rsidRDefault="00584CF1" w:rsidP="00505DC2">
            <w:pPr>
              <w:pStyle w:val="AckPara"/>
              <w:rPr>
                <w:lang w:eastAsia="zh-CN"/>
              </w:rPr>
            </w:pPr>
          </w:p>
        </w:tc>
        <w:tc>
          <w:tcPr>
            <w:tcW w:w="1198" w:type="dxa"/>
          </w:tcPr>
          <w:p w14:paraId="63AE82FB" w14:textId="35D052AB"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F1A7EF6" w14:textId="60218133" w:rsidR="003D6855" w:rsidRPr="003D6855" w:rsidRDefault="008A30C9" w:rsidP="00505DC2">
            <w:pPr>
              <w:pStyle w:val="AckPara"/>
              <w:rPr>
                <w:lang w:eastAsia="zh-CN"/>
              </w:rPr>
            </w:pPr>
            <w:r>
              <w:rPr>
                <w:lang w:eastAsia="zh-CN"/>
              </w:rPr>
              <w:t>Thug City</w:t>
            </w:r>
          </w:p>
          <w:p w14:paraId="38E3CAA6" w14:textId="77777777" w:rsidR="00584CF1" w:rsidRDefault="00584CF1" w:rsidP="00505DC2">
            <w:pPr>
              <w:pStyle w:val="AckPara"/>
              <w:rPr>
                <w:lang w:eastAsia="zh-CN"/>
              </w:rPr>
            </w:pPr>
          </w:p>
        </w:tc>
      </w:tr>
      <w:tr w:rsidR="00584CF1" w14:paraId="67BDC686" w14:textId="77777777" w:rsidTr="00584CF1">
        <w:tc>
          <w:tcPr>
            <w:tcW w:w="1197" w:type="dxa"/>
          </w:tcPr>
          <w:p w14:paraId="1DD76F32" w14:textId="708885CE" w:rsidR="00584CF1" w:rsidRDefault="00584CF1" w:rsidP="00505DC2">
            <w:pPr>
              <w:pStyle w:val="AckPara"/>
              <w:rPr>
                <w:lang w:eastAsia="zh-CN"/>
              </w:rPr>
            </w:pPr>
            <w:r>
              <w:rPr>
                <w:rFonts w:hint="eastAsia"/>
                <w:lang w:eastAsia="zh-CN"/>
              </w:rPr>
              <w:t>S</w:t>
            </w:r>
            <w:r>
              <w:rPr>
                <w:lang w:eastAsia="zh-CN"/>
              </w:rPr>
              <w:t>ong</w:t>
            </w:r>
          </w:p>
        </w:tc>
        <w:tc>
          <w:tcPr>
            <w:tcW w:w="1197" w:type="dxa"/>
          </w:tcPr>
          <w:p w14:paraId="186F7F79" w14:textId="5AD1FEDC" w:rsidR="00584CF1" w:rsidRPr="00584CF1" w:rsidRDefault="00584CF1" w:rsidP="00505DC2">
            <w:pPr>
              <w:pStyle w:val="AckPara"/>
              <w:rPr>
                <w:lang w:eastAsia="zh-CN"/>
              </w:rPr>
            </w:pPr>
            <w:r w:rsidRPr="00584CF1">
              <w:rPr>
                <w:lang w:eastAsia="zh-CN"/>
              </w:rPr>
              <w:t>Shi</w:t>
            </w:r>
            <w:r w:rsidR="008A30C9">
              <w:rPr>
                <w:lang w:eastAsia="zh-CN"/>
              </w:rPr>
              <w:t>ne</w:t>
            </w:r>
          </w:p>
          <w:p w14:paraId="6CD18610" w14:textId="77777777" w:rsidR="00584CF1" w:rsidRDefault="00584CF1" w:rsidP="00505DC2">
            <w:pPr>
              <w:pStyle w:val="AckPara"/>
              <w:rPr>
                <w:lang w:eastAsia="zh-CN"/>
              </w:rPr>
            </w:pPr>
          </w:p>
        </w:tc>
        <w:tc>
          <w:tcPr>
            <w:tcW w:w="1198" w:type="dxa"/>
          </w:tcPr>
          <w:p w14:paraId="3D10F6CB" w14:textId="3A1A8C80"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B01D7F4" w14:textId="77777777" w:rsidR="003D6855" w:rsidRPr="003D6855" w:rsidRDefault="003D6855" w:rsidP="00505DC2">
            <w:pPr>
              <w:pStyle w:val="AckPara"/>
              <w:rPr>
                <w:lang w:eastAsia="zh-CN"/>
              </w:rPr>
            </w:pPr>
            <w:r w:rsidRPr="003D6855">
              <w:rPr>
                <w:lang w:eastAsia="zh-CN"/>
              </w:rPr>
              <w:t>Take That</w:t>
            </w:r>
          </w:p>
          <w:p w14:paraId="4ED8A1A3" w14:textId="77777777" w:rsidR="00584CF1" w:rsidRDefault="00584CF1" w:rsidP="00505DC2">
            <w:pPr>
              <w:pStyle w:val="AckPara"/>
              <w:rPr>
                <w:lang w:eastAsia="zh-CN"/>
              </w:rPr>
            </w:pPr>
          </w:p>
        </w:tc>
      </w:tr>
      <w:tr w:rsidR="00584CF1" w14:paraId="454431A9" w14:textId="77777777" w:rsidTr="00584CF1">
        <w:tc>
          <w:tcPr>
            <w:tcW w:w="1197" w:type="dxa"/>
          </w:tcPr>
          <w:p w14:paraId="7675FA7D" w14:textId="1582ED89" w:rsidR="00584CF1" w:rsidRDefault="00584CF1" w:rsidP="00505DC2">
            <w:pPr>
              <w:pStyle w:val="AckPara"/>
              <w:rPr>
                <w:lang w:eastAsia="zh-CN"/>
              </w:rPr>
            </w:pPr>
            <w:r>
              <w:rPr>
                <w:rFonts w:hint="eastAsia"/>
                <w:lang w:eastAsia="zh-CN"/>
              </w:rPr>
              <w:t>S</w:t>
            </w:r>
            <w:r>
              <w:rPr>
                <w:lang w:eastAsia="zh-CN"/>
              </w:rPr>
              <w:t>ong</w:t>
            </w:r>
          </w:p>
        </w:tc>
        <w:tc>
          <w:tcPr>
            <w:tcW w:w="1197" w:type="dxa"/>
          </w:tcPr>
          <w:p w14:paraId="76BCD396" w14:textId="77777777" w:rsidR="00584CF1" w:rsidRPr="00584CF1" w:rsidRDefault="00584CF1" w:rsidP="00505DC2">
            <w:pPr>
              <w:pStyle w:val="AckPara"/>
              <w:rPr>
                <w:lang w:eastAsia="zh-CN"/>
              </w:rPr>
            </w:pPr>
            <w:r w:rsidRPr="00584CF1">
              <w:rPr>
                <w:lang w:eastAsia="zh-CN"/>
              </w:rPr>
              <w:t>One, Two, Three, GO!</w:t>
            </w:r>
          </w:p>
          <w:p w14:paraId="27177842" w14:textId="77777777" w:rsidR="00584CF1" w:rsidRDefault="00584CF1" w:rsidP="00505DC2">
            <w:pPr>
              <w:pStyle w:val="AckPara"/>
              <w:rPr>
                <w:lang w:eastAsia="zh-CN"/>
              </w:rPr>
            </w:pPr>
          </w:p>
        </w:tc>
        <w:tc>
          <w:tcPr>
            <w:tcW w:w="1198" w:type="dxa"/>
          </w:tcPr>
          <w:p w14:paraId="4A6D56B7" w14:textId="2D2D1886" w:rsidR="00584CF1" w:rsidRDefault="00584CF1" w:rsidP="00505DC2">
            <w:pPr>
              <w:pStyle w:val="AckPara"/>
              <w:rPr>
                <w:lang w:eastAsia="zh-CN"/>
              </w:rPr>
            </w:pPr>
            <w:r>
              <w:rPr>
                <w:rFonts w:hint="eastAsia"/>
                <w:lang w:eastAsia="zh-CN"/>
              </w:rPr>
              <w:t>A</w:t>
            </w:r>
            <w:r>
              <w:rPr>
                <w:lang w:eastAsia="zh-CN"/>
              </w:rPr>
              <w:t>rtist</w:t>
            </w:r>
          </w:p>
        </w:tc>
        <w:tc>
          <w:tcPr>
            <w:tcW w:w="1198" w:type="dxa"/>
          </w:tcPr>
          <w:p w14:paraId="5C0012E0" w14:textId="77777777" w:rsidR="003D6855" w:rsidRPr="003D6855" w:rsidRDefault="003D6855" w:rsidP="00505DC2">
            <w:pPr>
              <w:pStyle w:val="AckPara"/>
              <w:rPr>
                <w:lang w:eastAsia="zh-CN"/>
              </w:rPr>
            </w:pPr>
            <w:proofErr w:type="spellStart"/>
            <w:r w:rsidRPr="003D6855">
              <w:rPr>
                <w:lang w:eastAsia="zh-CN"/>
              </w:rPr>
              <w:t>Belanova</w:t>
            </w:r>
            <w:proofErr w:type="spellEnd"/>
          </w:p>
          <w:p w14:paraId="5FA4830B" w14:textId="77777777" w:rsidR="00584CF1" w:rsidRDefault="00584CF1" w:rsidP="00505DC2">
            <w:pPr>
              <w:pStyle w:val="AckPara"/>
              <w:rPr>
                <w:lang w:eastAsia="zh-CN"/>
              </w:rPr>
            </w:pPr>
          </w:p>
        </w:tc>
      </w:tr>
      <w:tr w:rsidR="00584CF1" w14:paraId="18A5915F" w14:textId="77777777" w:rsidTr="00584CF1">
        <w:tc>
          <w:tcPr>
            <w:tcW w:w="1197" w:type="dxa"/>
          </w:tcPr>
          <w:p w14:paraId="6431F31D" w14:textId="05764EB8" w:rsidR="00584CF1" w:rsidRDefault="00584CF1" w:rsidP="00505DC2">
            <w:pPr>
              <w:pStyle w:val="AckPara"/>
              <w:rPr>
                <w:lang w:eastAsia="zh-CN"/>
              </w:rPr>
            </w:pPr>
            <w:r>
              <w:rPr>
                <w:rFonts w:hint="eastAsia"/>
                <w:lang w:eastAsia="zh-CN"/>
              </w:rPr>
              <w:t>S</w:t>
            </w:r>
            <w:r>
              <w:rPr>
                <w:lang w:eastAsia="zh-CN"/>
              </w:rPr>
              <w:t>ong</w:t>
            </w:r>
          </w:p>
        </w:tc>
        <w:tc>
          <w:tcPr>
            <w:tcW w:w="1197" w:type="dxa"/>
          </w:tcPr>
          <w:p w14:paraId="4EE7CDEE" w14:textId="77777777" w:rsidR="00584CF1" w:rsidRPr="00584CF1" w:rsidRDefault="00584CF1" w:rsidP="00505DC2">
            <w:pPr>
              <w:pStyle w:val="AckPara"/>
              <w:rPr>
                <w:lang w:eastAsia="zh-CN"/>
              </w:rPr>
            </w:pPr>
            <w:r w:rsidRPr="00584CF1">
              <w:rPr>
                <w:lang w:eastAsia="zh-CN"/>
              </w:rPr>
              <w:t>Right There</w:t>
            </w:r>
          </w:p>
          <w:p w14:paraId="6B488DC1" w14:textId="77777777" w:rsidR="00584CF1" w:rsidRDefault="00584CF1" w:rsidP="00505DC2">
            <w:pPr>
              <w:pStyle w:val="AckPara"/>
              <w:rPr>
                <w:lang w:eastAsia="zh-CN"/>
              </w:rPr>
            </w:pPr>
          </w:p>
        </w:tc>
        <w:tc>
          <w:tcPr>
            <w:tcW w:w="1198" w:type="dxa"/>
          </w:tcPr>
          <w:p w14:paraId="5973065E" w14:textId="58AC975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73268A2" w14:textId="77777777" w:rsidR="003D6855" w:rsidRPr="003D6855" w:rsidRDefault="003D6855" w:rsidP="00505DC2">
            <w:pPr>
              <w:pStyle w:val="AckPara"/>
              <w:rPr>
                <w:lang w:eastAsia="zh-CN"/>
              </w:rPr>
            </w:pPr>
            <w:r w:rsidRPr="003D6855">
              <w:rPr>
                <w:lang w:eastAsia="zh-CN"/>
              </w:rPr>
              <w:t>Ariana Grande</w:t>
            </w:r>
          </w:p>
          <w:p w14:paraId="2CC83BA9" w14:textId="77777777" w:rsidR="00584CF1" w:rsidRDefault="00584CF1" w:rsidP="00505DC2">
            <w:pPr>
              <w:pStyle w:val="AckPara"/>
              <w:rPr>
                <w:lang w:eastAsia="zh-CN"/>
              </w:rPr>
            </w:pPr>
          </w:p>
        </w:tc>
      </w:tr>
      <w:tr w:rsidR="00584CF1" w14:paraId="3845C31E" w14:textId="77777777" w:rsidTr="00584CF1">
        <w:tc>
          <w:tcPr>
            <w:tcW w:w="1197" w:type="dxa"/>
          </w:tcPr>
          <w:p w14:paraId="22C6AE39" w14:textId="05697316" w:rsidR="00584CF1" w:rsidRDefault="00584CF1" w:rsidP="00505DC2">
            <w:pPr>
              <w:pStyle w:val="AckPara"/>
              <w:rPr>
                <w:lang w:eastAsia="zh-CN"/>
              </w:rPr>
            </w:pPr>
            <w:r>
              <w:rPr>
                <w:rFonts w:hint="eastAsia"/>
                <w:lang w:eastAsia="zh-CN"/>
              </w:rPr>
              <w:t>S</w:t>
            </w:r>
            <w:r>
              <w:rPr>
                <w:lang w:eastAsia="zh-CN"/>
              </w:rPr>
              <w:t>ong</w:t>
            </w:r>
          </w:p>
        </w:tc>
        <w:tc>
          <w:tcPr>
            <w:tcW w:w="1197" w:type="dxa"/>
          </w:tcPr>
          <w:p w14:paraId="60089E5B" w14:textId="77777777" w:rsidR="00584CF1" w:rsidRPr="00584CF1" w:rsidRDefault="00584CF1" w:rsidP="00505DC2">
            <w:pPr>
              <w:pStyle w:val="AckPara"/>
              <w:rPr>
                <w:lang w:eastAsia="zh-CN"/>
              </w:rPr>
            </w:pPr>
            <w:r w:rsidRPr="00584CF1">
              <w:rPr>
                <w:lang w:eastAsia="zh-CN"/>
              </w:rPr>
              <w:t xml:space="preserve">Bing </w:t>
            </w:r>
            <w:proofErr w:type="spellStart"/>
            <w:r w:rsidRPr="00584CF1">
              <w:rPr>
                <w:lang w:eastAsia="zh-CN"/>
              </w:rPr>
              <w:t>Bing</w:t>
            </w:r>
            <w:proofErr w:type="spellEnd"/>
          </w:p>
          <w:p w14:paraId="3B1689D6" w14:textId="77777777" w:rsidR="00584CF1" w:rsidRDefault="00584CF1" w:rsidP="00505DC2">
            <w:pPr>
              <w:pStyle w:val="AckPara"/>
              <w:rPr>
                <w:lang w:eastAsia="zh-CN"/>
              </w:rPr>
            </w:pPr>
          </w:p>
        </w:tc>
        <w:tc>
          <w:tcPr>
            <w:tcW w:w="1198" w:type="dxa"/>
          </w:tcPr>
          <w:p w14:paraId="6AB2BB5E" w14:textId="14A58AC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11E84A9" w14:textId="77777777" w:rsidR="003D6855" w:rsidRPr="003D6855" w:rsidRDefault="003D6855" w:rsidP="00505DC2">
            <w:pPr>
              <w:pStyle w:val="AckPara"/>
              <w:rPr>
                <w:lang w:eastAsia="zh-CN"/>
              </w:rPr>
            </w:pPr>
            <w:r w:rsidRPr="003D6855">
              <w:rPr>
                <w:lang w:eastAsia="zh-CN"/>
              </w:rPr>
              <w:t>Crayon Pop</w:t>
            </w:r>
          </w:p>
          <w:p w14:paraId="65CB032D" w14:textId="77777777" w:rsidR="00584CF1" w:rsidRDefault="00584CF1" w:rsidP="00505DC2">
            <w:pPr>
              <w:pStyle w:val="AckPara"/>
              <w:rPr>
                <w:lang w:eastAsia="zh-CN"/>
              </w:rPr>
            </w:pPr>
          </w:p>
        </w:tc>
      </w:tr>
      <w:tr w:rsidR="00584CF1" w14:paraId="1F67E9A2" w14:textId="77777777" w:rsidTr="00584CF1">
        <w:tc>
          <w:tcPr>
            <w:tcW w:w="1197" w:type="dxa"/>
          </w:tcPr>
          <w:p w14:paraId="675B33B5" w14:textId="0CA55098" w:rsidR="00584CF1" w:rsidRDefault="00584CF1" w:rsidP="00505DC2">
            <w:pPr>
              <w:pStyle w:val="AckPara"/>
              <w:rPr>
                <w:lang w:eastAsia="zh-CN"/>
              </w:rPr>
            </w:pPr>
            <w:r>
              <w:rPr>
                <w:rFonts w:hint="eastAsia"/>
                <w:lang w:eastAsia="zh-CN"/>
              </w:rPr>
              <w:t>S</w:t>
            </w:r>
            <w:r>
              <w:rPr>
                <w:lang w:eastAsia="zh-CN"/>
              </w:rPr>
              <w:t>ong</w:t>
            </w:r>
          </w:p>
        </w:tc>
        <w:tc>
          <w:tcPr>
            <w:tcW w:w="1197" w:type="dxa"/>
          </w:tcPr>
          <w:p w14:paraId="145CB160" w14:textId="77777777" w:rsidR="00584CF1" w:rsidRPr="00584CF1" w:rsidRDefault="00584CF1" w:rsidP="00505DC2">
            <w:pPr>
              <w:pStyle w:val="AckPara"/>
              <w:rPr>
                <w:lang w:eastAsia="zh-CN"/>
              </w:rPr>
            </w:pPr>
            <w:r w:rsidRPr="00584CF1">
              <w:rPr>
                <w:lang w:eastAsia="zh-CN"/>
              </w:rPr>
              <w:t>Come Get It Bae</w:t>
            </w:r>
          </w:p>
          <w:p w14:paraId="30DB907B" w14:textId="77777777" w:rsidR="00584CF1" w:rsidRDefault="00584CF1" w:rsidP="00505DC2">
            <w:pPr>
              <w:pStyle w:val="AckPara"/>
              <w:rPr>
                <w:lang w:eastAsia="zh-CN"/>
              </w:rPr>
            </w:pPr>
          </w:p>
        </w:tc>
        <w:tc>
          <w:tcPr>
            <w:tcW w:w="1198" w:type="dxa"/>
          </w:tcPr>
          <w:p w14:paraId="72427D79" w14:textId="797306F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55B07E4" w14:textId="77777777" w:rsidR="003D6855" w:rsidRPr="003D6855" w:rsidRDefault="003D6855" w:rsidP="00505DC2">
            <w:pPr>
              <w:pStyle w:val="AckPara"/>
              <w:rPr>
                <w:lang w:eastAsia="zh-CN"/>
              </w:rPr>
            </w:pPr>
            <w:r w:rsidRPr="003D6855">
              <w:rPr>
                <w:lang w:eastAsia="zh-CN"/>
              </w:rPr>
              <w:t>Pharrell Williams</w:t>
            </w:r>
          </w:p>
          <w:p w14:paraId="7BD46D09" w14:textId="77777777" w:rsidR="00584CF1" w:rsidRDefault="00584CF1" w:rsidP="00505DC2">
            <w:pPr>
              <w:pStyle w:val="AckPara"/>
              <w:rPr>
                <w:lang w:eastAsia="zh-CN"/>
              </w:rPr>
            </w:pPr>
          </w:p>
        </w:tc>
      </w:tr>
      <w:tr w:rsidR="00584CF1" w14:paraId="75644B6E" w14:textId="77777777" w:rsidTr="00584CF1">
        <w:tc>
          <w:tcPr>
            <w:tcW w:w="1197" w:type="dxa"/>
          </w:tcPr>
          <w:p w14:paraId="707AACF6" w14:textId="6601A98E" w:rsidR="00584CF1" w:rsidRDefault="00584CF1" w:rsidP="00505DC2">
            <w:pPr>
              <w:pStyle w:val="AckPara"/>
              <w:rPr>
                <w:lang w:eastAsia="zh-CN"/>
              </w:rPr>
            </w:pPr>
            <w:r>
              <w:rPr>
                <w:rFonts w:hint="eastAsia"/>
                <w:lang w:eastAsia="zh-CN"/>
              </w:rPr>
              <w:t>S</w:t>
            </w:r>
            <w:r>
              <w:rPr>
                <w:lang w:eastAsia="zh-CN"/>
              </w:rPr>
              <w:t>ong</w:t>
            </w:r>
          </w:p>
        </w:tc>
        <w:tc>
          <w:tcPr>
            <w:tcW w:w="1197" w:type="dxa"/>
          </w:tcPr>
          <w:p w14:paraId="6D15FC02" w14:textId="4BA4911D" w:rsidR="00584CF1" w:rsidRPr="00584CF1" w:rsidRDefault="00584CF1" w:rsidP="00505DC2">
            <w:pPr>
              <w:pStyle w:val="AckPara"/>
              <w:rPr>
                <w:lang w:eastAsia="zh-CN"/>
              </w:rPr>
            </w:pPr>
            <w:r w:rsidRPr="00584CF1">
              <w:rPr>
                <w:lang w:eastAsia="zh-CN"/>
              </w:rPr>
              <w:t>We Made Yo</w:t>
            </w:r>
            <w:r>
              <w:rPr>
                <w:lang w:eastAsia="zh-CN"/>
              </w:rPr>
              <w:t>u</w:t>
            </w:r>
          </w:p>
          <w:p w14:paraId="2D4A53A7" w14:textId="77777777" w:rsidR="00584CF1" w:rsidRDefault="00584CF1" w:rsidP="00505DC2">
            <w:pPr>
              <w:pStyle w:val="AckPara"/>
              <w:rPr>
                <w:lang w:eastAsia="zh-CN"/>
              </w:rPr>
            </w:pPr>
          </w:p>
        </w:tc>
        <w:tc>
          <w:tcPr>
            <w:tcW w:w="1198" w:type="dxa"/>
          </w:tcPr>
          <w:p w14:paraId="1777F1EE" w14:textId="57BAA8C2" w:rsidR="00584CF1" w:rsidRDefault="00584CF1" w:rsidP="00505DC2">
            <w:pPr>
              <w:pStyle w:val="AckPara"/>
              <w:rPr>
                <w:lang w:eastAsia="zh-CN"/>
              </w:rPr>
            </w:pPr>
            <w:r>
              <w:rPr>
                <w:rFonts w:hint="eastAsia"/>
                <w:lang w:eastAsia="zh-CN"/>
              </w:rPr>
              <w:t>A</w:t>
            </w:r>
            <w:r>
              <w:rPr>
                <w:lang w:eastAsia="zh-CN"/>
              </w:rPr>
              <w:t>rtist</w:t>
            </w:r>
          </w:p>
        </w:tc>
        <w:tc>
          <w:tcPr>
            <w:tcW w:w="1198" w:type="dxa"/>
          </w:tcPr>
          <w:p w14:paraId="1F9F8042" w14:textId="77777777" w:rsidR="003D6855" w:rsidRPr="003D6855" w:rsidRDefault="003D6855" w:rsidP="00505DC2">
            <w:pPr>
              <w:pStyle w:val="AckPara"/>
              <w:rPr>
                <w:lang w:eastAsia="zh-CN"/>
              </w:rPr>
            </w:pPr>
            <w:r w:rsidRPr="003D6855">
              <w:rPr>
                <w:lang w:eastAsia="zh-CN"/>
              </w:rPr>
              <w:t>Eminem</w:t>
            </w:r>
          </w:p>
          <w:p w14:paraId="6F88FD24" w14:textId="77777777" w:rsidR="00584CF1" w:rsidRDefault="00584CF1" w:rsidP="00505DC2">
            <w:pPr>
              <w:pStyle w:val="AckPara"/>
              <w:rPr>
                <w:lang w:eastAsia="zh-CN"/>
              </w:rPr>
            </w:pPr>
          </w:p>
        </w:tc>
      </w:tr>
      <w:tr w:rsidR="00584CF1" w14:paraId="7C649240" w14:textId="77777777" w:rsidTr="00584CF1">
        <w:tc>
          <w:tcPr>
            <w:tcW w:w="1197" w:type="dxa"/>
          </w:tcPr>
          <w:p w14:paraId="23AEB6D2" w14:textId="1E132101" w:rsidR="00584CF1" w:rsidRDefault="00584CF1" w:rsidP="00505DC2">
            <w:pPr>
              <w:pStyle w:val="AckPara"/>
              <w:rPr>
                <w:lang w:eastAsia="zh-CN"/>
              </w:rPr>
            </w:pPr>
            <w:r>
              <w:rPr>
                <w:rFonts w:hint="eastAsia"/>
                <w:lang w:eastAsia="zh-CN"/>
              </w:rPr>
              <w:t>S</w:t>
            </w:r>
            <w:r>
              <w:rPr>
                <w:lang w:eastAsia="zh-CN"/>
              </w:rPr>
              <w:t>ong</w:t>
            </w:r>
          </w:p>
        </w:tc>
        <w:tc>
          <w:tcPr>
            <w:tcW w:w="1197" w:type="dxa"/>
          </w:tcPr>
          <w:p w14:paraId="1EC4DB97" w14:textId="77777777" w:rsidR="00584CF1" w:rsidRPr="00584CF1" w:rsidRDefault="00584CF1" w:rsidP="00505DC2">
            <w:pPr>
              <w:pStyle w:val="AckPara"/>
              <w:rPr>
                <w:lang w:eastAsia="zh-CN"/>
              </w:rPr>
            </w:pPr>
            <w:r w:rsidRPr="00584CF1">
              <w:rPr>
                <w:lang w:eastAsia="zh-CN"/>
              </w:rPr>
              <w:t>Here I Am</w:t>
            </w:r>
          </w:p>
          <w:p w14:paraId="00A85382" w14:textId="77777777" w:rsidR="00584CF1" w:rsidRDefault="00584CF1" w:rsidP="00505DC2">
            <w:pPr>
              <w:pStyle w:val="AckPara"/>
              <w:rPr>
                <w:lang w:eastAsia="zh-CN"/>
              </w:rPr>
            </w:pPr>
          </w:p>
        </w:tc>
        <w:tc>
          <w:tcPr>
            <w:tcW w:w="1198" w:type="dxa"/>
          </w:tcPr>
          <w:p w14:paraId="54986510" w14:textId="315C3191"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D95F3FC" w14:textId="77777777" w:rsidR="003D6855" w:rsidRPr="003D6855" w:rsidRDefault="003D6855" w:rsidP="00505DC2">
            <w:pPr>
              <w:pStyle w:val="AckPara"/>
              <w:rPr>
                <w:lang w:eastAsia="zh-CN"/>
              </w:rPr>
            </w:pPr>
            <w:r w:rsidRPr="003D6855">
              <w:rPr>
                <w:lang w:eastAsia="zh-CN"/>
              </w:rPr>
              <w:t>Monica</w:t>
            </w:r>
          </w:p>
          <w:p w14:paraId="7569F18D" w14:textId="77777777" w:rsidR="00584CF1" w:rsidRDefault="00584CF1" w:rsidP="00505DC2">
            <w:pPr>
              <w:pStyle w:val="AckPara"/>
              <w:rPr>
                <w:lang w:eastAsia="zh-CN"/>
              </w:rPr>
            </w:pPr>
          </w:p>
        </w:tc>
      </w:tr>
      <w:tr w:rsidR="00584CF1" w14:paraId="657A5EAA" w14:textId="77777777" w:rsidTr="00584CF1">
        <w:tc>
          <w:tcPr>
            <w:tcW w:w="1197" w:type="dxa"/>
          </w:tcPr>
          <w:p w14:paraId="394B8DF9" w14:textId="55A2F3A4" w:rsidR="00584CF1" w:rsidRDefault="00584CF1" w:rsidP="00505DC2">
            <w:pPr>
              <w:pStyle w:val="AckPara"/>
              <w:rPr>
                <w:lang w:eastAsia="zh-CN"/>
              </w:rPr>
            </w:pPr>
            <w:r>
              <w:rPr>
                <w:rFonts w:hint="eastAsia"/>
                <w:lang w:eastAsia="zh-CN"/>
              </w:rPr>
              <w:t>S</w:t>
            </w:r>
            <w:r>
              <w:rPr>
                <w:lang w:eastAsia="zh-CN"/>
              </w:rPr>
              <w:t>ong</w:t>
            </w:r>
          </w:p>
        </w:tc>
        <w:tc>
          <w:tcPr>
            <w:tcW w:w="1197" w:type="dxa"/>
          </w:tcPr>
          <w:p w14:paraId="5B1FE40B" w14:textId="77777777" w:rsidR="00584CF1" w:rsidRPr="00584CF1" w:rsidRDefault="00584CF1" w:rsidP="00505DC2">
            <w:pPr>
              <w:pStyle w:val="AckPara"/>
              <w:rPr>
                <w:lang w:eastAsia="zh-CN"/>
              </w:rPr>
            </w:pPr>
            <w:r w:rsidRPr="00584CF1">
              <w:rPr>
                <w:lang w:eastAsia="zh-CN"/>
              </w:rPr>
              <w:t>Wannabe</w:t>
            </w:r>
          </w:p>
          <w:p w14:paraId="22925284" w14:textId="77777777" w:rsidR="00584CF1" w:rsidRDefault="00584CF1" w:rsidP="00505DC2">
            <w:pPr>
              <w:pStyle w:val="AckPara"/>
              <w:rPr>
                <w:lang w:eastAsia="zh-CN"/>
              </w:rPr>
            </w:pPr>
          </w:p>
        </w:tc>
        <w:tc>
          <w:tcPr>
            <w:tcW w:w="1198" w:type="dxa"/>
          </w:tcPr>
          <w:p w14:paraId="62744940" w14:textId="6A501C8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4938DB2C" w14:textId="77777777" w:rsidR="003D6855" w:rsidRPr="003D6855" w:rsidRDefault="003D6855" w:rsidP="00505DC2">
            <w:pPr>
              <w:pStyle w:val="AckPara"/>
              <w:rPr>
                <w:lang w:eastAsia="zh-CN"/>
              </w:rPr>
            </w:pPr>
            <w:r w:rsidRPr="003D6855">
              <w:rPr>
                <w:lang w:eastAsia="zh-CN"/>
              </w:rPr>
              <w:t>why mona</w:t>
            </w:r>
          </w:p>
          <w:p w14:paraId="222AF80A" w14:textId="77777777" w:rsidR="00584CF1" w:rsidRDefault="00584CF1" w:rsidP="00505DC2">
            <w:pPr>
              <w:pStyle w:val="AckPara"/>
              <w:rPr>
                <w:lang w:eastAsia="zh-CN"/>
              </w:rPr>
            </w:pPr>
          </w:p>
        </w:tc>
      </w:tr>
      <w:tr w:rsidR="00584CF1" w14:paraId="18064483" w14:textId="77777777" w:rsidTr="00584CF1">
        <w:tc>
          <w:tcPr>
            <w:tcW w:w="1197" w:type="dxa"/>
          </w:tcPr>
          <w:p w14:paraId="228E8117" w14:textId="58442B97" w:rsidR="00584CF1" w:rsidRDefault="00584CF1" w:rsidP="00505DC2">
            <w:pPr>
              <w:pStyle w:val="AckPara"/>
              <w:rPr>
                <w:lang w:eastAsia="zh-CN"/>
              </w:rPr>
            </w:pPr>
            <w:r>
              <w:rPr>
                <w:rFonts w:hint="eastAsia"/>
                <w:lang w:eastAsia="zh-CN"/>
              </w:rPr>
              <w:t>S</w:t>
            </w:r>
            <w:r>
              <w:rPr>
                <w:lang w:eastAsia="zh-CN"/>
              </w:rPr>
              <w:t>ong</w:t>
            </w:r>
          </w:p>
        </w:tc>
        <w:tc>
          <w:tcPr>
            <w:tcW w:w="1197" w:type="dxa"/>
          </w:tcPr>
          <w:p w14:paraId="6F4CAF10" w14:textId="77777777" w:rsidR="00584CF1" w:rsidRPr="00584CF1" w:rsidRDefault="00584CF1" w:rsidP="00505DC2">
            <w:pPr>
              <w:pStyle w:val="AckPara"/>
              <w:rPr>
                <w:lang w:eastAsia="zh-CN"/>
              </w:rPr>
            </w:pPr>
            <w:r w:rsidRPr="00584CF1">
              <w:rPr>
                <w:lang w:eastAsia="zh-CN"/>
              </w:rPr>
              <w:t xml:space="preserve">Edge of the World </w:t>
            </w:r>
          </w:p>
          <w:p w14:paraId="4FFB2752" w14:textId="77777777" w:rsidR="00584CF1" w:rsidRDefault="00584CF1" w:rsidP="00505DC2">
            <w:pPr>
              <w:pStyle w:val="AckPara"/>
              <w:rPr>
                <w:lang w:eastAsia="zh-CN"/>
              </w:rPr>
            </w:pPr>
          </w:p>
        </w:tc>
        <w:tc>
          <w:tcPr>
            <w:tcW w:w="1198" w:type="dxa"/>
          </w:tcPr>
          <w:p w14:paraId="71205811" w14:textId="6241135F" w:rsidR="00584CF1" w:rsidRDefault="00584CF1" w:rsidP="00505DC2">
            <w:pPr>
              <w:pStyle w:val="AckPara"/>
              <w:rPr>
                <w:lang w:eastAsia="zh-CN"/>
              </w:rPr>
            </w:pPr>
            <w:r>
              <w:rPr>
                <w:rFonts w:hint="eastAsia"/>
                <w:lang w:eastAsia="zh-CN"/>
              </w:rPr>
              <w:t>A</w:t>
            </w:r>
            <w:r>
              <w:rPr>
                <w:lang w:eastAsia="zh-CN"/>
              </w:rPr>
              <w:t xml:space="preserve">rtist </w:t>
            </w:r>
          </w:p>
        </w:tc>
        <w:tc>
          <w:tcPr>
            <w:tcW w:w="1198" w:type="dxa"/>
          </w:tcPr>
          <w:p w14:paraId="0A607011" w14:textId="77777777" w:rsidR="003D6855" w:rsidRPr="003D6855" w:rsidRDefault="003D6855" w:rsidP="00505DC2">
            <w:pPr>
              <w:pStyle w:val="AckPara"/>
              <w:rPr>
                <w:lang w:eastAsia="zh-CN"/>
              </w:rPr>
            </w:pPr>
            <w:r w:rsidRPr="003D6855">
              <w:rPr>
                <w:lang w:eastAsia="zh-CN"/>
              </w:rPr>
              <w:t>Faith No More</w:t>
            </w:r>
          </w:p>
          <w:p w14:paraId="00DF77DF" w14:textId="77777777" w:rsidR="00584CF1" w:rsidRDefault="00584CF1" w:rsidP="00505DC2">
            <w:pPr>
              <w:pStyle w:val="AckPara"/>
              <w:rPr>
                <w:lang w:eastAsia="zh-CN"/>
              </w:rPr>
            </w:pPr>
          </w:p>
        </w:tc>
      </w:tr>
    </w:tbl>
    <w:p w14:paraId="721B4651" w14:textId="77777777" w:rsidR="007667EA" w:rsidRDefault="007667EA" w:rsidP="00505DC2">
      <w:pPr>
        <w:pStyle w:val="AckPara"/>
        <w:rPr>
          <w:lang w:eastAsia="zh-CN"/>
        </w:rPr>
      </w:pPr>
    </w:p>
    <w:p w14:paraId="212AD4FC" w14:textId="5DE8E8CF" w:rsidR="00584CF1" w:rsidRDefault="00DE194C" w:rsidP="00505DC2">
      <w:pPr>
        <w:pStyle w:val="AckPara"/>
        <w:rPr>
          <w:lang w:eastAsia="zh-CN"/>
        </w:rPr>
      </w:pPr>
      <w:r>
        <w:rPr>
          <w:lang w:eastAsia="zh-CN"/>
        </w:rPr>
        <w:t>For</w:t>
      </w:r>
      <w:r w:rsidR="003D6855">
        <w:rPr>
          <w:lang w:eastAsia="zh-CN"/>
        </w:rPr>
        <w:t xml:space="preserve"> the result</w:t>
      </w:r>
      <w:r w:rsidR="00505459">
        <w:rPr>
          <w:lang w:eastAsia="zh-CN"/>
        </w:rPr>
        <w:t>s</w:t>
      </w:r>
      <w:r w:rsidR="003D6855">
        <w:rPr>
          <w:lang w:eastAsia="zh-CN"/>
        </w:rPr>
        <w:t xml:space="preserve"> </w:t>
      </w:r>
      <w:r>
        <w:rPr>
          <w:rFonts w:hint="eastAsia"/>
          <w:lang w:eastAsia="zh-CN"/>
        </w:rPr>
        <w:t>generated</w:t>
      </w:r>
      <w:r>
        <w:rPr>
          <w:lang w:eastAsia="zh-CN"/>
        </w:rPr>
        <w:t xml:space="preserve"> by </w:t>
      </w:r>
      <w:r w:rsidR="007667EA">
        <w:rPr>
          <w:lang w:eastAsia="zh-CN"/>
        </w:rPr>
        <w:t xml:space="preserve">the </w:t>
      </w:r>
      <w:r>
        <w:rPr>
          <w:lang w:eastAsia="zh-CN"/>
        </w:rPr>
        <w:t xml:space="preserve">first query </w:t>
      </w:r>
      <w:r w:rsidR="00680964">
        <w:rPr>
          <w:lang w:eastAsia="zh-CN"/>
        </w:rPr>
        <w:t>track</w:t>
      </w:r>
      <w:r>
        <w:rPr>
          <w:lang w:eastAsia="zh-CN"/>
        </w:rPr>
        <w:t xml:space="preserve"> with the BERT data, </w:t>
      </w:r>
      <w:r w:rsidR="00E74AC6">
        <w:rPr>
          <w:lang w:eastAsia="zh-CN"/>
        </w:rPr>
        <w:t xml:space="preserve">none of the ten retrieved </w:t>
      </w:r>
      <w:r w:rsidR="00680964">
        <w:rPr>
          <w:lang w:eastAsia="zh-CN"/>
        </w:rPr>
        <w:t>track</w:t>
      </w:r>
      <w:r w:rsidR="00E74AC6">
        <w:rPr>
          <w:lang w:eastAsia="zh-CN"/>
        </w:rPr>
        <w:t>s appea</w:t>
      </w:r>
      <w:r w:rsidR="00680964">
        <w:rPr>
          <w:lang w:eastAsia="zh-CN"/>
        </w:rPr>
        <w:t xml:space="preserve">rs </w:t>
      </w:r>
      <w:r w:rsidR="00E74AC6">
        <w:rPr>
          <w:lang w:eastAsia="zh-CN"/>
        </w:rPr>
        <w:t xml:space="preserve">in the </w:t>
      </w:r>
      <w:r w:rsidR="00680964">
        <w:rPr>
          <w:lang w:eastAsia="zh-CN"/>
        </w:rPr>
        <w:t xml:space="preserve">result from the </w:t>
      </w:r>
      <w:r w:rsidR="00E74AC6">
        <w:rPr>
          <w:lang w:eastAsia="zh-CN"/>
        </w:rPr>
        <w:t xml:space="preserve">other two </w:t>
      </w:r>
      <w:r w:rsidR="007667EA">
        <w:rPr>
          <w:lang w:eastAsia="zh-CN"/>
        </w:rPr>
        <w:t>datasets</w:t>
      </w:r>
      <w:r w:rsidR="00E74AC6">
        <w:rPr>
          <w:lang w:eastAsia="zh-CN"/>
        </w:rPr>
        <w:t xml:space="preserve">. </w:t>
      </w:r>
      <w:r w:rsidR="0014023A">
        <w:rPr>
          <w:lang w:eastAsia="zh-CN"/>
        </w:rPr>
        <w:t>In terms of</w:t>
      </w:r>
      <w:r w:rsidR="00EC5189">
        <w:rPr>
          <w:lang w:eastAsia="zh-CN"/>
        </w:rPr>
        <w:t xml:space="preserve"> g</w:t>
      </w:r>
      <w:r w:rsidR="0014023A">
        <w:rPr>
          <w:lang w:eastAsia="zh-CN"/>
        </w:rPr>
        <w:t>enre, the result</w:t>
      </w:r>
      <w:r w:rsidR="00505459">
        <w:rPr>
          <w:lang w:eastAsia="zh-CN"/>
        </w:rPr>
        <w:t>s</w:t>
      </w:r>
      <w:r w:rsidR="0014023A">
        <w:rPr>
          <w:lang w:eastAsia="zh-CN"/>
        </w:rPr>
        <w:t xml:space="preserve"> </w:t>
      </w:r>
      <w:r w:rsidR="00195F1E">
        <w:rPr>
          <w:lang w:eastAsia="zh-CN"/>
        </w:rPr>
        <w:t xml:space="preserve">show a </w:t>
      </w:r>
      <w:r w:rsidR="007667EA">
        <w:rPr>
          <w:lang w:eastAsia="zh-CN"/>
        </w:rPr>
        <w:t>similar pattern result</w:t>
      </w:r>
      <w:r w:rsidR="0014023A">
        <w:rPr>
          <w:lang w:eastAsia="zh-CN"/>
        </w:rPr>
        <w:t xml:space="preserve"> </w:t>
      </w:r>
      <w:r w:rsidR="00195F1E">
        <w:rPr>
          <w:lang w:eastAsia="zh-CN"/>
        </w:rPr>
        <w:t>to</w:t>
      </w:r>
      <w:r w:rsidR="0014023A">
        <w:rPr>
          <w:lang w:eastAsia="zh-CN"/>
        </w:rPr>
        <w:t xml:space="preserve"> the other two datasets. The genres </w:t>
      </w:r>
      <w:r w:rsidR="007667EA">
        <w:rPr>
          <w:lang w:eastAsia="zh-CN"/>
        </w:rPr>
        <w:t xml:space="preserve">that </w:t>
      </w:r>
      <w:r w:rsidR="0014023A">
        <w:rPr>
          <w:lang w:eastAsia="zh-CN"/>
        </w:rPr>
        <w:t xml:space="preserve">appeared in the results including Pop, Indie Rock, </w:t>
      </w:r>
      <w:r w:rsidR="007667EA">
        <w:rPr>
          <w:lang w:eastAsia="zh-CN"/>
        </w:rPr>
        <w:t>R&amp;B, Funk</w:t>
      </w:r>
      <w:r w:rsidR="0014023A">
        <w:rPr>
          <w:lang w:eastAsia="zh-CN"/>
        </w:rPr>
        <w:t xml:space="preserve">, Hip Hop and </w:t>
      </w:r>
      <w:r w:rsidR="007667EA">
        <w:rPr>
          <w:lang w:eastAsia="zh-CN"/>
        </w:rPr>
        <w:t>K-pop</w:t>
      </w:r>
      <w:r w:rsidR="00195F1E">
        <w:rPr>
          <w:lang w:eastAsia="zh-CN"/>
        </w:rPr>
        <w:t>, show</w:t>
      </w:r>
      <w:r w:rsidR="007667EA">
        <w:rPr>
          <w:lang w:eastAsia="zh-CN"/>
        </w:rPr>
        <w:t>ed</w:t>
      </w:r>
      <w:r w:rsidR="00195F1E">
        <w:rPr>
          <w:lang w:eastAsia="zh-CN"/>
        </w:rPr>
        <w:t xml:space="preserve"> no effects on the result. </w:t>
      </w:r>
      <w:r w:rsidR="0014023A">
        <w:rPr>
          <w:lang w:eastAsia="zh-CN"/>
        </w:rPr>
        <w:t xml:space="preserve"> </w:t>
      </w:r>
    </w:p>
    <w:p w14:paraId="11668093" w14:textId="245F2F0B" w:rsidR="003D6855" w:rsidRDefault="003D6855" w:rsidP="00505DC2">
      <w:pPr>
        <w:pStyle w:val="AckPara"/>
        <w:rPr>
          <w:lang w:eastAsia="zh-CN"/>
        </w:rPr>
      </w:pPr>
    </w:p>
    <w:p w14:paraId="729C6FD7" w14:textId="2D20E58B" w:rsidR="003D6855" w:rsidRDefault="003D6855" w:rsidP="00505DC2">
      <w:pPr>
        <w:pStyle w:val="AckPara"/>
        <w:rPr>
          <w:lang w:eastAsia="zh-CN"/>
        </w:rPr>
      </w:pPr>
      <w:r>
        <w:rPr>
          <w:rFonts w:hint="eastAsia"/>
          <w:lang w:eastAsia="zh-CN"/>
        </w:rPr>
        <w:t>Q</w:t>
      </w:r>
      <w:r>
        <w:rPr>
          <w:lang w:eastAsia="zh-CN"/>
        </w:rPr>
        <w:t xml:space="preserve">uery song 2: “One” by “U2” </w:t>
      </w:r>
    </w:p>
    <w:p w14:paraId="755709DE" w14:textId="055C4337"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3D6855" w14:paraId="2D6570DE" w14:textId="77777777" w:rsidTr="003D6855">
        <w:tc>
          <w:tcPr>
            <w:tcW w:w="1197" w:type="dxa"/>
          </w:tcPr>
          <w:p w14:paraId="224411E8" w14:textId="288AB002" w:rsidR="003D6855" w:rsidRDefault="003D6855" w:rsidP="00505DC2">
            <w:pPr>
              <w:pStyle w:val="AckPara"/>
              <w:rPr>
                <w:lang w:eastAsia="zh-CN"/>
              </w:rPr>
            </w:pPr>
            <w:r>
              <w:rPr>
                <w:rFonts w:hint="eastAsia"/>
                <w:lang w:eastAsia="zh-CN"/>
              </w:rPr>
              <w:t>S</w:t>
            </w:r>
            <w:r>
              <w:rPr>
                <w:lang w:eastAsia="zh-CN"/>
              </w:rPr>
              <w:t>ong</w:t>
            </w:r>
          </w:p>
        </w:tc>
        <w:tc>
          <w:tcPr>
            <w:tcW w:w="1197" w:type="dxa"/>
          </w:tcPr>
          <w:p w14:paraId="15E0E89B" w14:textId="77777777" w:rsidR="009E2F5C" w:rsidRPr="009E2F5C" w:rsidRDefault="009E2F5C" w:rsidP="00505DC2">
            <w:pPr>
              <w:pStyle w:val="AckPara"/>
              <w:rPr>
                <w:lang w:eastAsia="zh-CN"/>
              </w:rPr>
            </w:pPr>
            <w:r w:rsidRPr="009E2F5C">
              <w:rPr>
                <w:lang w:eastAsia="zh-CN"/>
              </w:rPr>
              <w:t xml:space="preserve">One </w:t>
            </w:r>
          </w:p>
          <w:p w14:paraId="286FC74D" w14:textId="77777777" w:rsidR="003D6855" w:rsidRDefault="003D6855" w:rsidP="00505DC2">
            <w:pPr>
              <w:pStyle w:val="AckPara"/>
              <w:rPr>
                <w:lang w:eastAsia="zh-CN"/>
              </w:rPr>
            </w:pPr>
          </w:p>
        </w:tc>
        <w:tc>
          <w:tcPr>
            <w:tcW w:w="1198" w:type="dxa"/>
          </w:tcPr>
          <w:p w14:paraId="633D9C87" w14:textId="4A942D83" w:rsidR="003D6855" w:rsidRDefault="009E2F5C" w:rsidP="00505DC2">
            <w:pPr>
              <w:pStyle w:val="AckPara"/>
              <w:rPr>
                <w:lang w:eastAsia="zh-CN"/>
              </w:rPr>
            </w:pPr>
            <w:r>
              <w:rPr>
                <w:rFonts w:hint="eastAsia"/>
                <w:lang w:eastAsia="zh-CN"/>
              </w:rPr>
              <w:t>A</w:t>
            </w:r>
            <w:r>
              <w:rPr>
                <w:lang w:eastAsia="zh-CN"/>
              </w:rPr>
              <w:t>rtist</w:t>
            </w:r>
          </w:p>
        </w:tc>
        <w:tc>
          <w:tcPr>
            <w:tcW w:w="1198" w:type="dxa"/>
          </w:tcPr>
          <w:p w14:paraId="6412AC03" w14:textId="77777777" w:rsidR="009E2F5C" w:rsidRPr="009E2F5C" w:rsidRDefault="009E2F5C" w:rsidP="00505DC2">
            <w:pPr>
              <w:pStyle w:val="AckPara"/>
              <w:rPr>
                <w:lang w:eastAsia="zh-CN"/>
              </w:rPr>
            </w:pPr>
            <w:r w:rsidRPr="009E2F5C">
              <w:rPr>
                <w:lang w:eastAsia="zh-CN"/>
              </w:rPr>
              <w:t>Mary J. Blige</w:t>
            </w:r>
          </w:p>
          <w:p w14:paraId="4DAAD2CA" w14:textId="77777777" w:rsidR="003D6855" w:rsidRDefault="003D6855" w:rsidP="00505DC2">
            <w:pPr>
              <w:pStyle w:val="AckPara"/>
              <w:rPr>
                <w:lang w:eastAsia="zh-CN"/>
              </w:rPr>
            </w:pPr>
          </w:p>
        </w:tc>
      </w:tr>
      <w:tr w:rsidR="003D6855" w14:paraId="3400E33B" w14:textId="77777777" w:rsidTr="003D6855">
        <w:tc>
          <w:tcPr>
            <w:tcW w:w="1197" w:type="dxa"/>
          </w:tcPr>
          <w:p w14:paraId="27A7B430" w14:textId="6A8329D9" w:rsidR="003D6855" w:rsidRDefault="003D6855" w:rsidP="00505DC2">
            <w:pPr>
              <w:pStyle w:val="AckPara"/>
              <w:rPr>
                <w:lang w:eastAsia="zh-CN"/>
              </w:rPr>
            </w:pPr>
            <w:r>
              <w:rPr>
                <w:rFonts w:hint="eastAsia"/>
                <w:lang w:eastAsia="zh-CN"/>
              </w:rPr>
              <w:t>S</w:t>
            </w:r>
            <w:r>
              <w:rPr>
                <w:lang w:eastAsia="zh-CN"/>
              </w:rPr>
              <w:t>ong</w:t>
            </w:r>
          </w:p>
        </w:tc>
        <w:tc>
          <w:tcPr>
            <w:tcW w:w="1197" w:type="dxa"/>
          </w:tcPr>
          <w:p w14:paraId="6E52E1D9" w14:textId="77777777" w:rsidR="009E2F5C" w:rsidRPr="009E2F5C" w:rsidRDefault="009E2F5C" w:rsidP="00505DC2">
            <w:pPr>
              <w:pStyle w:val="AckPara"/>
              <w:rPr>
                <w:lang w:eastAsia="zh-CN"/>
              </w:rPr>
            </w:pPr>
            <w:r w:rsidRPr="009E2F5C">
              <w:rPr>
                <w:lang w:eastAsia="zh-CN"/>
              </w:rPr>
              <w:t>What About Love</w:t>
            </w:r>
          </w:p>
          <w:p w14:paraId="67B87079" w14:textId="77777777" w:rsidR="003D6855" w:rsidRDefault="003D6855" w:rsidP="00505DC2">
            <w:pPr>
              <w:pStyle w:val="AckPara"/>
              <w:rPr>
                <w:lang w:eastAsia="zh-CN"/>
              </w:rPr>
            </w:pPr>
          </w:p>
        </w:tc>
        <w:tc>
          <w:tcPr>
            <w:tcW w:w="1198" w:type="dxa"/>
          </w:tcPr>
          <w:p w14:paraId="29BFC666" w14:textId="48BD2BB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71D213FB" w14:textId="77777777" w:rsidR="009E2F5C" w:rsidRPr="009E2F5C" w:rsidRDefault="009E2F5C" w:rsidP="00505DC2">
            <w:pPr>
              <w:pStyle w:val="AckPara"/>
              <w:rPr>
                <w:lang w:eastAsia="zh-CN"/>
              </w:rPr>
            </w:pPr>
            <w:r w:rsidRPr="009E2F5C">
              <w:rPr>
                <w:lang w:eastAsia="zh-CN"/>
              </w:rPr>
              <w:t>Austin Mahone</w:t>
            </w:r>
          </w:p>
          <w:p w14:paraId="3D2AF4DF" w14:textId="77777777" w:rsidR="003D6855" w:rsidRDefault="003D6855" w:rsidP="00505DC2">
            <w:pPr>
              <w:pStyle w:val="AckPara"/>
              <w:rPr>
                <w:lang w:eastAsia="zh-CN"/>
              </w:rPr>
            </w:pPr>
          </w:p>
        </w:tc>
      </w:tr>
      <w:tr w:rsidR="003D6855" w14:paraId="156A04D8" w14:textId="77777777" w:rsidTr="003D6855">
        <w:tc>
          <w:tcPr>
            <w:tcW w:w="1197" w:type="dxa"/>
          </w:tcPr>
          <w:p w14:paraId="211A2E92" w14:textId="4347EC73" w:rsidR="003D6855" w:rsidRDefault="003D6855" w:rsidP="00505DC2">
            <w:pPr>
              <w:pStyle w:val="AckPara"/>
              <w:rPr>
                <w:lang w:eastAsia="zh-CN"/>
              </w:rPr>
            </w:pPr>
            <w:r>
              <w:rPr>
                <w:rFonts w:hint="eastAsia"/>
                <w:lang w:eastAsia="zh-CN"/>
              </w:rPr>
              <w:t>S</w:t>
            </w:r>
            <w:r>
              <w:rPr>
                <w:lang w:eastAsia="zh-CN"/>
              </w:rPr>
              <w:t>ong</w:t>
            </w:r>
          </w:p>
        </w:tc>
        <w:tc>
          <w:tcPr>
            <w:tcW w:w="1197" w:type="dxa"/>
          </w:tcPr>
          <w:p w14:paraId="00035B6E" w14:textId="77777777" w:rsidR="009E2F5C" w:rsidRPr="009E2F5C" w:rsidRDefault="009E2F5C" w:rsidP="00505DC2">
            <w:pPr>
              <w:pStyle w:val="AckPara"/>
              <w:rPr>
                <w:lang w:eastAsia="zh-CN"/>
              </w:rPr>
            </w:pPr>
            <w:proofErr w:type="gramStart"/>
            <w:r w:rsidRPr="009E2F5C">
              <w:rPr>
                <w:lang w:eastAsia="zh-CN"/>
              </w:rPr>
              <w:t>All of</w:t>
            </w:r>
            <w:proofErr w:type="gramEnd"/>
            <w:r w:rsidRPr="009E2F5C">
              <w:rPr>
                <w:lang w:eastAsia="zh-CN"/>
              </w:rPr>
              <w:t xml:space="preserve"> Your Glory</w:t>
            </w:r>
          </w:p>
          <w:p w14:paraId="04794C3E" w14:textId="77777777" w:rsidR="003D6855" w:rsidRDefault="003D6855" w:rsidP="00505DC2">
            <w:pPr>
              <w:pStyle w:val="AckPara"/>
              <w:rPr>
                <w:lang w:eastAsia="zh-CN"/>
              </w:rPr>
            </w:pPr>
          </w:p>
        </w:tc>
        <w:tc>
          <w:tcPr>
            <w:tcW w:w="1198" w:type="dxa"/>
          </w:tcPr>
          <w:p w14:paraId="3C6E98A7" w14:textId="73CF7DDB"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E485A7" w14:textId="77777777" w:rsidR="009E2F5C" w:rsidRPr="009E2F5C" w:rsidRDefault="009E2F5C" w:rsidP="00505DC2">
            <w:pPr>
              <w:pStyle w:val="AckPara"/>
              <w:rPr>
                <w:lang w:eastAsia="zh-CN"/>
              </w:rPr>
            </w:pPr>
            <w:r w:rsidRPr="009E2F5C">
              <w:rPr>
                <w:lang w:eastAsia="zh-CN"/>
              </w:rPr>
              <w:t>Broods</w:t>
            </w:r>
          </w:p>
          <w:p w14:paraId="79E305FF" w14:textId="77777777" w:rsidR="003D6855" w:rsidRDefault="003D6855" w:rsidP="00505DC2">
            <w:pPr>
              <w:pStyle w:val="AckPara"/>
              <w:rPr>
                <w:lang w:eastAsia="zh-CN"/>
              </w:rPr>
            </w:pPr>
          </w:p>
        </w:tc>
      </w:tr>
      <w:tr w:rsidR="003D6855" w14:paraId="300F7E29" w14:textId="77777777" w:rsidTr="003D6855">
        <w:tc>
          <w:tcPr>
            <w:tcW w:w="1197" w:type="dxa"/>
          </w:tcPr>
          <w:p w14:paraId="1F489A07" w14:textId="017D94C3" w:rsidR="003D6855" w:rsidRDefault="003D6855" w:rsidP="00505DC2">
            <w:pPr>
              <w:pStyle w:val="AckPara"/>
              <w:rPr>
                <w:lang w:eastAsia="zh-CN"/>
              </w:rPr>
            </w:pPr>
            <w:r>
              <w:rPr>
                <w:rFonts w:hint="eastAsia"/>
                <w:lang w:eastAsia="zh-CN"/>
              </w:rPr>
              <w:t>S</w:t>
            </w:r>
            <w:r>
              <w:rPr>
                <w:lang w:eastAsia="zh-CN"/>
              </w:rPr>
              <w:t>ong</w:t>
            </w:r>
          </w:p>
        </w:tc>
        <w:tc>
          <w:tcPr>
            <w:tcW w:w="1197" w:type="dxa"/>
          </w:tcPr>
          <w:p w14:paraId="073FF83F" w14:textId="77777777" w:rsidR="009E2F5C" w:rsidRPr="009E2F5C" w:rsidRDefault="009E2F5C" w:rsidP="00505DC2">
            <w:pPr>
              <w:pStyle w:val="AckPara"/>
              <w:rPr>
                <w:lang w:eastAsia="zh-CN"/>
              </w:rPr>
            </w:pPr>
            <w:r w:rsidRPr="009E2F5C">
              <w:rPr>
                <w:lang w:eastAsia="zh-CN"/>
              </w:rPr>
              <w:t xml:space="preserve">La </w:t>
            </w:r>
            <w:proofErr w:type="spellStart"/>
            <w:r w:rsidRPr="009E2F5C">
              <w:rPr>
                <w:lang w:eastAsia="zh-CN"/>
              </w:rPr>
              <w:t>Tortura</w:t>
            </w:r>
            <w:proofErr w:type="spellEnd"/>
          </w:p>
          <w:p w14:paraId="3F49C3ED" w14:textId="77777777" w:rsidR="003D6855" w:rsidRDefault="003D6855" w:rsidP="00505DC2">
            <w:pPr>
              <w:pStyle w:val="AckPara"/>
              <w:rPr>
                <w:lang w:eastAsia="zh-CN"/>
              </w:rPr>
            </w:pPr>
          </w:p>
        </w:tc>
        <w:tc>
          <w:tcPr>
            <w:tcW w:w="1198" w:type="dxa"/>
          </w:tcPr>
          <w:p w14:paraId="0BEE3C95" w14:textId="78B2D142" w:rsidR="003D6855" w:rsidRDefault="009E2F5C" w:rsidP="00505DC2">
            <w:pPr>
              <w:pStyle w:val="AckPara"/>
              <w:rPr>
                <w:lang w:eastAsia="zh-CN"/>
              </w:rPr>
            </w:pPr>
            <w:r>
              <w:rPr>
                <w:rFonts w:hint="eastAsia"/>
                <w:lang w:eastAsia="zh-CN"/>
              </w:rPr>
              <w:t>A</w:t>
            </w:r>
            <w:r>
              <w:rPr>
                <w:lang w:eastAsia="zh-CN"/>
              </w:rPr>
              <w:t>rtist</w:t>
            </w:r>
          </w:p>
        </w:tc>
        <w:tc>
          <w:tcPr>
            <w:tcW w:w="1198" w:type="dxa"/>
          </w:tcPr>
          <w:p w14:paraId="43809A91" w14:textId="77777777" w:rsidR="009E2F5C" w:rsidRPr="009E2F5C" w:rsidRDefault="009E2F5C" w:rsidP="00505DC2">
            <w:pPr>
              <w:pStyle w:val="AckPara"/>
              <w:rPr>
                <w:lang w:eastAsia="zh-CN"/>
              </w:rPr>
            </w:pPr>
            <w:r w:rsidRPr="009E2F5C">
              <w:rPr>
                <w:lang w:eastAsia="zh-CN"/>
              </w:rPr>
              <w:t>Shakira</w:t>
            </w:r>
          </w:p>
          <w:p w14:paraId="4D96DFAB" w14:textId="77777777" w:rsidR="003D6855" w:rsidRDefault="003D6855" w:rsidP="00505DC2">
            <w:pPr>
              <w:pStyle w:val="AckPara"/>
              <w:rPr>
                <w:lang w:eastAsia="zh-CN"/>
              </w:rPr>
            </w:pPr>
          </w:p>
        </w:tc>
      </w:tr>
      <w:tr w:rsidR="003D6855" w14:paraId="270F7B40" w14:textId="77777777" w:rsidTr="003D6855">
        <w:tc>
          <w:tcPr>
            <w:tcW w:w="1197" w:type="dxa"/>
          </w:tcPr>
          <w:p w14:paraId="5D67B8F8" w14:textId="5A3FC8B7" w:rsidR="003D6855" w:rsidRDefault="003D6855" w:rsidP="00505DC2">
            <w:pPr>
              <w:pStyle w:val="AckPara"/>
              <w:rPr>
                <w:lang w:eastAsia="zh-CN"/>
              </w:rPr>
            </w:pPr>
            <w:r>
              <w:rPr>
                <w:rFonts w:hint="eastAsia"/>
                <w:lang w:eastAsia="zh-CN"/>
              </w:rPr>
              <w:t>S</w:t>
            </w:r>
            <w:r>
              <w:rPr>
                <w:lang w:eastAsia="zh-CN"/>
              </w:rPr>
              <w:t>ong</w:t>
            </w:r>
          </w:p>
        </w:tc>
        <w:tc>
          <w:tcPr>
            <w:tcW w:w="1197" w:type="dxa"/>
          </w:tcPr>
          <w:p w14:paraId="2F6D9BBB" w14:textId="77777777" w:rsidR="009E2F5C" w:rsidRPr="009E2F5C" w:rsidRDefault="009E2F5C" w:rsidP="00505DC2">
            <w:pPr>
              <w:pStyle w:val="AckPara"/>
              <w:rPr>
                <w:lang w:eastAsia="zh-CN"/>
              </w:rPr>
            </w:pPr>
            <w:r w:rsidRPr="009E2F5C">
              <w:rPr>
                <w:lang w:eastAsia="zh-CN"/>
              </w:rPr>
              <w:t>Love One Another</w:t>
            </w:r>
          </w:p>
          <w:p w14:paraId="6F2FE645" w14:textId="77777777" w:rsidR="003D6855" w:rsidRDefault="003D6855" w:rsidP="00505DC2">
            <w:pPr>
              <w:pStyle w:val="AckPara"/>
              <w:rPr>
                <w:lang w:eastAsia="zh-CN"/>
              </w:rPr>
            </w:pPr>
          </w:p>
        </w:tc>
        <w:tc>
          <w:tcPr>
            <w:tcW w:w="1198" w:type="dxa"/>
          </w:tcPr>
          <w:p w14:paraId="1BA1DFA7" w14:textId="36F2692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889DD79" w14:textId="77777777" w:rsidR="009E2F5C" w:rsidRPr="009E2F5C" w:rsidRDefault="009E2F5C" w:rsidP="00505DC2">
            <w:pPr>
              <w:pStyle w:val="AckPara"/>
              <w:rPr>
                <w:lang w:eastAsia="zh-CN"/>
              </w:rPr>
            </w:pPr>
            <w:r w:rsidRPr="009E2F5C">
              <w:rPr>
                <w:lang w:eastAsia="zh-CN"/>
              </w:rPr>
              <w:t>Cher</w:t>
            </w:r>
          </w:p>
          <w:p w14:paraId="2C0DC370" w14:textId="77777777" w:rsidR="003D6855" w:rsidRDefault="003D6855" w:rsidP="00505DC2">
            <w:pPr>
              <w:pStyle w:val="AckPara"/>
              <w:rPr>
                <w:lang w:eastAsia="zh-CN"/>
              </w:rPr>
            </w:pPr>
          </w:p>
        </w:tc>
      </w:tr>
      <w:tr w:rsidR="003D6855" w14:paraId="45E09DFC" w14:textId="77777777" w:rsidTr="003D6855">
        <w:tc>
          <w:tcPr>
            <w:tcW w:w="1197" w:type="dxa"/>
          </w:tcPr>
          <w:p w14:paraId="17F81EBE" w14:textId="5B17B18F" w:rsidR="003D6855" w:rsidRDefault="003D6855" w:rsidP="00505DC2">
            <w:pPr>
              <w:pStyle w:val="AckPara"/>
              <w:rPr>
                <w:lang w:eastAsia="zh-CN"/>
              </w:rPr>
            </w:pPr>
            <w:r>
              <w:rPr>
                <w:rFonts w:hint="eastAsia"/>
                <w:lang w:eastAsia="zh-CN"/>
              </w:rPr>
              <w:t>S</w:t>
            </w:r>
            <w:r>
              <w:rPr>
                <w:lang w:eastAsia="zh-CN"/>
              </w:rPr>
              <w:t>ong</w:t>
            </w:r>
          </w:p>
        </w:tc>
        <w:tc>
          <w:tcPr>
            <w:tcW w:w="1197" w:type="dxa"/>
          </w:tcPr>
          <w:p w14:paraId="0AF9B674" w14:textId="77777777" w:rsidR="009E2F5C" w:rsidRPr="009E2F5C" w:rsidRDefault="009E2F5C" w:rsidP="00505DC2">
            <w:pPr>
              <w:pStyle w:val="AckPara"/>
              <w:rPr>
                <w:lang w:eastAsia="zh-CN"/>
              </w:rPr>
            </w:pPr>
            <w:r w:rsidRPr="009E2F5C">
              <w:rPr>
                <w:lang w:eastAsia="zh-CN"/>
              </w:rPr>
              <w:t>Black Lake</w:t>
            </w:r>
          </w:p>
          <w:p w14:paraId="24C0265B" w14:textId="77777777" w:rsidR="003D6855" w:rsidRDefault="003D6855" w:rsidP="00505DC2">
            <w:pPr>
              <w:pStyle w:val="AckPara"/>
              <w:rPr>
                <w:lang w:eastAsia="zh-CN"/>
              </w:rPr>
            </w:pPr>
          </w:p>
        </w:tc>
        <w:tc>
          <w:tcPr>
            <w:tcW w:w="1198" w:type="dxa"/>
          </w:tcPr>
          <w:p w14:paraId="7A8C47E6" w14:textId="338DA2C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F1D99E" w14:textId="77777777" w:rsidR="009E2F5C" w:rsidRPr="009E2F5C" w:rsidRDefault="009E2F5C" w:rsidP="00505DC2">
            <w:pPr>
              <w:pStyle w:val="AckPara"/>
              <w:rPr>
                <w:lang w:eastAsia="zh-CN"/>
              </w:rPr>
            </w:pPr>
            <w:r w:rsidRPr="009E2F5C">
              <w:rPr>
                <w:lang w:eastAsia="zh-CN"/>
              </w:rPr>
              <w:t>Björk</w:t>
            </w:r>
          </w:p>
          <w:p w14:paraId="72AF3066" w14:textId="77777777" w:rsidR="003D6855" w:rsidRDefault="003D6855" w:rsidP="00505DC2">
            <w:pPr>
              <w:pStyle w:val="AckPara"/>
              <w:rPr>
                <w:lang w:eastAsia="zh-CN"/>
              </w:rPr>
            </w:pPr>
          </w:p>
        </w:tc>
      </w:tr>
      <w:tr w:rsidR="003D6855" w14:paraId="5889A488" w14:textId="77777777" w:rsidTr="003D6855">
        <w:tc>
          <w:tcPr>
            <w:tcW w:w="1197" w:type="dxa"/>
          </w:tcPr>
          <w:p w14:paraId="551999CC" w14:textId="698C56FE" w:rsidR="003D6855" w:rsidRDefault="009E2F5C" w:rsidP="00505DC2">
            <w:pPr>
              <w:pStyle w:val="AckPara"/>
              <w:rPr>
                <w:lang w:eastAsia="zh-CN"/>
              </w:rPr>
            </w:pPr>
            <w:r>
              <w:rPr>
                <w:rFonts w:hint="eastAsia"/>
                <w:lang w:eastAsia="zh-CN"/>
              </w:rPr>
              <w:t>S</w:t>
            </w:r>
            <w:r>
              <w:rPr>
                <w:lang w:eastAsia="zh-CN"/>
              </w:rPr>
              <w:t>ong</w:t>
            </w:r>
          </w:p>
        </w:tc>
        <w:tc>
          <w:tcPr>
            <w:tcW w:w="1197" w:type="dxa"/>
          </w:tcPr>
          <w:p w14:paraId="66F0A8D7" w14:textId="77777777" w:rsidR="009E2F5C" w:rsidRPr="009E2F5C" w:rsidRDefault="009E2F5C" w:rsidP="00505DC2">
            <w:pPr>
              <w:pStyle w:val="AckPara"/>
              <w:rPr>
                <w:lang w:eastAsia="zh-CN"/>
              </w:rPr>
            </w:pPr>
            <w:r w:rsidRPr="009E2F5C">
              <w:rPr>
                <w:lang w:eastAsia="zh-CN"/>
              </w:rPr>
              <w:t>El Triste</w:t>
            </w:r>
          </w:p>
          <w:p w14:paraId="522E0B5D" w14:textId="77777777" w:rsidR="003D6855" w:rsidRDefault="003D6855" w:rsidP="00505DC2">
            <w:pPr>
              <w:pStyle w:val="AckPara"/>
              <w:rPr>
                <w:lang w:eastAsia="zh-CN"/>
              </w:rPr>
            </w:pPr>
          </w:p>
        </w:tc>
        <w:tc>
          <w:tcPr>
            <w:tcW w:w="1198" w:type="dxa"/>
          </w:tcPr>
          <w:p w14:paraId="4B76C9F9" w14:textId="405B7934" w:rsidR="003D6855" w:rsidRDefault="009E2F5C" w:rsidP="00505DC2">
            <w:pPr>
              <w:pStyle w:val="AckPara"/>
              <w:rPr>
                <w:lang w:eastAsia="zh-CN"/>
              </w:rPr>
            </w:pPr>
            <w:r>
              <w:rPr>
                <w:rFonts w:hint="eastAsia"/>
                <w:lang w:eastAsia="zh-CN"/>
              </w:rPr>
              <w:t>A</w:t>
            </w:r>
            <w:r>
              <w:rPr>
                <w:lang w:eastAsia="zh-CN"/>
              </w:rPr>
              <w:t>rtist</w:t>
            </w:r>
          </w:p>
        </w:tc>
        <w:tc>
          <w:tcPr>
            <w:tcW w:w="1198" w:type="dxa"/>
          </w:tcPr>
          <w:p w14:paraId="2D6E644B" w14:textId="77777777" w:rsidR="009E2F5C" w:rsidRPr="009E2F5C" w:rsidRDefault="009E2F5C" w:rsidP="00505DC2">
            <w:pPr>
              <w:pStyle w:val="AckPara"/>
              <w:rPr>
                <w:lang w:eastAsia="zh-CN"/>
              </w:rPr>
            </w:pPr>
            <w:r w:rsidRPr="009E2F5C">
              <w:rPr>
                <w:lang w:eastAsia="zh-CN"/>
              </w:rPr>
              <w:t xml:space="preserve">José </w:t>
            </w:r>
            <w:proofErr w:type="spellStart"/>
            <w:r w:rsidRPr="009E2F5C">
              <w:rPr>
                <w:lang w:eastAsia="zh-CN"/>
              </w:rPr>
              <w:t>José</w:t>
            </w:r>
            <w:proofErr w:type="spellEnd"/>
          </w:p>
          <w:p w14:paraId="272F3179" w14:textId="77777777" w:rsidR="003D6855" w:rsidRDefault="003D6855" w:rsidP="00505DC2">
            <w:pPr>
              <w:pStyle w:val="AckPara"/>
              <w:rPr>
                <w:lang w:eastAsia="zh-CN"/>
              </w:rPr>
            </w:pPr>
          </w:p>
        </w:tc>
      </w:tr>
      <w:tr w:rsidR="003D6855" w14:paraId="69B22B25" w14:textId="77777777" w:rsidTr="003D6855">
        <w:tc>
          <w:tcPr>
            <w:tcW w:w="1197" w:type="dxa"/>
          </w:tcPr>
          <w:p w14:paraId="3379CA60" w14:textId="19B047BF" w:rsidR="003D6855" w:rsidRDefault="009E2F5C" w:rsidP="00505DC2">
            <w:pPr>
              <w:pStyle w:val="AckPara"/>
              <w:rPr>
                <w:lang w:eastAsia="zh-CN"/>
              </w:rPr>
            </w:pPr>
            <w:r>
              <w:rPr>
                <w:rFonts w:hint="eastAsia"/>
                <w:lang w:eastAsia="zh-CN"/>
              </w:rPr>
              <w:t>S</w:t>
            </w:r>
            <w:r>
              <w:rPr>
                <w:lang w:eastAsia="zh-CN"/>
              </w:rPr>
              <w:t>ong</w:t>
            </w:r>
          </w:p>
        </w:tc>
        <w:tc>
          <w:tcPr>
            <w:tcW w:w="1197" w:type="dxa"/>
          </w:tcPr>
          <w:p w14:paraId="69C47D7F" w14:textId="77777777" w:rsidR="009E2F5C" w:rsidRPr="009E2F5C" w:rsidRDefault="009E2F5C" w:rsidP="00505DC2">
            <w:pPr>
              <w:pStyle w:val="AckPara"/>
              <w:rPr>
                <w:lang w:eastAsia="zh-CN"/>
              </w:rPr>
            </w:pPr>
            <w:r w:rsidRPr="009E2F5C">
              <w:rPr>
                <w:lang w:eastAsia="zh-CN"/>
              </w:rPr>
              <w:t>Love Makes the World Go Round</w:t>
            </w:r>
          </w:p>
          <w:p w14:paraId="62559DF7" w14:textId="77777777" w:rsidR="003D6855" w:rsidRPr="009E2F5C" w:rsidRDefault="003D6855" w:rsidP="00505DC2">
            <w:pPr>
              <w:pStyle w:val="AckPara"/>
              <w:rPr>
                <w:lang w:eastAsia="zh-CN"/>
              </w:rPr>
            </w:pPr>
          </w:p>
        </w:tc>
        <w:tc>
          <w:tcPr>
            <w:tcW w:w="1198" w:type="dxa"/>
          </w:tcPr>
          <w:p w14:paraId="0999E573" w14:textId="0B1AAF1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09900FA3" w14:textId="77777777" w:rsidR="009E2F5C" w:rsidRPr="009E2F5C" w:rsidRDefault="009E2F5C" w:rsidP="00505DC2">
            <w:pPr>
              <w:pStyle w:val="AckPara"/>
              <w:rPr>
                <w:lang w:eastAsia="zh-CN"/>
              </w:rPr>
            </w:pPr>
            <w:r w:rsidRPr="009E2F5C">
              <w:rPr>
                <w:lang w:eastAsia="zh-CN"/>
              </w:rPr>
              <w:t>Ashlee Simpson</w:t>
            </w:r>
          </w:p>
          <w:p w14:paraId="700422A6" w14:textId="77777777" w:rsidR="003D6855" w:rsidRDefault="003D6855" w:rsidP="00505DC2">
            <w:pPr>
              <w:pStyle w:val="AckPara"/>
              <w:rPr>
                <w:lang w:eastAsia="zh-CN"/>
              </w:rPr>
            </w:pPr>
          </w:p>
        </w:tc>
      </w:tr>
      <w:tr w:rsidR="003D6855" w14:paraId="509A860E" w14:textId="77777777" w:rsidTr="003D6855">
        <w:tc>
          <w:tcPr>
            <w:tcW w:w="1197" w:type="dxa"/>
          </w:tcPr>
          <w:p w14:paraId="732E198F" w14:textId="0F024855" w:rsidR="003D6855" w:rsidRDefault="009E2F5C" w:rsidP="00505DC2">
            <w:pPr>
              <w:pStyle w:val="AckPara"/>
              <w:rPr>
                <w:lang w:eastAsia="zh-CN"/>
              </w:rPr>
            </w:pPr>
            <w:r>
              <w:rPr>
                <w:rFonts w:hint="eastAsia"/>
                <w:lang w:eastAsia="zh-CN"/>
              </w:rPr>
              <w:t>S</w:t>
            </w:r>
            <w:r>
              <w:rPr>
                <w:lang w:eastAsia="zh-CN"/>
              </w:rPr>
              <w:t>ong</w:t>
            </w:r>
          </w:p>
        </w:tc>
        <w:tc>
          <w:tcPr>
            <w:tcW w:w="1197" w:type="dxa"/>
          </w:tcPr>
          <w:p w14:paraId="02A0F38B" w14:textId="77777777" w:rsidR="009E2F5C" w:rsidRPr="009E2F5C" w:rsidRDefault="009E2F5C" w:rsidP="00505DC2">
            <w:pPr>
              <w:pStyle w:val="AckPara"/>
              <w:rPr>
                <w:lang w:eastAsia="zh-CN"/>
              </w:rPr>
            </w:pPr>
            <w:r w:rsidRPr="009E2F5C">
              <w:rPr>
                <w:lang w:eastAsia="zh-CN"/>
              </w:rPr>
              <w:t>Keep It Together</w:t>
            </w:r>
          </w:p>
          <w:p w14:paraId="4A976B19" w14:textId="77777777" w:rsidR="003D6855" w:rsidRDefault="003D6855" w:rsidP="00505DC2">
            <w:pPr>
              <w:pStyle w:val="AckPara"/>
              <w:rPr>
                <w:lang w:eastAsia="zh-CN"/>
              </w:rPr>
            </w:pPr>
          </w:p>
        </w:tc>
        <w:tc>
          <w:tcPr>
            <w:tcW w:w="1198" w:type="dxa"/>
          </w:tcPr>
          <w:p w14:paraId="2DF48A81" w14:textId="77B5A075" w:rsidR="003D6855" w:rsidRDefault="009E2F5C" w:rsidP="00505DC2">
            <w:pPr>
              <w:pStyle w:val="AckPara"/>
              <w:rPr>
                <w:lang w:eastAsia="zh-CN"/>
              </w:rPr>
            </w:pPr>
            <w:r>
              <w:rPr>
                <w:rFonts w:hint="eastAsia"/>
                <w:lang w:eastAsia="zh-CN"/>
              </w:rPr>
              <w:t>A</w:t>
            </w:r>
            <w:r>
              <w:rPr>
                <w:lang w:eastAsia="zh-CN"/>
              </w:rPr>
              <w:t>rtist</w:t>
            </w:r>
          </w:p>
        </w:tc>
        <w:tc>
          <w:tcPr>
            <w:tcW w:w="1198" w:type="dxa"/>
          </w:tcPr>
          <w:p w14:paraId="5C2F550A" w14:textId="77777777" w:rsidR="009E2F5C" w:rsidRPr="009E2F5C" w:rsidRDefault="009E2F5C" w:rsidP="00505DC2">
            <w:pPr>
              <w:pStyle w:val="AckPara"/>
              <w:rPr>
                <w:lang w:eastAsia="zh-CN"/>
              </w:rPr>
            </w:pPr>
            <w:r w:rsidRPr="009E2F5C">
              <w:rPr>
                <w:lang w:eastAsia="zh-CN"/>
              </w:rPr>
              <w:t>Madonna</w:t>
            </w:r>
          </w:p>
          <w:p w14:paraId="19724A56" w14:textId="77777777" w:rsidR="003D6855" w:rsidRDefault="003D6855" w:rsidP="00505DC2">
            <w:pPr>
              <w:pStyle w:val="AckPara"/>
              <w:rPr>
                <w:lang w:eastAsia="zh-CN"/>
              </w:rPr>
            </w:pPr>
          </w:p>
        </w:tc>
      </w:tr>
      <w:tr w:rsidR="003D6855" w14:paraId="092F6833" w14:textId="77777777" w:rsidTr="003D6855">
        <w:tc>
          <w:tcPr>
            <w:tcW w:w="1197" w:type="dxa"/>
          </w:tcPr>
          <w:p w14:paraId="5315A57F" w14:textId="03D229B2" w:rsidR="003D6855" w:rsidRDefault="009E2F5C" w:rsidP="00505DC2">
            <w:pPr>
              <w:pStyle w:val="AckPara"/>
              <w:rPr>
                <w:lang w:eastAsia="zh-CN"/>
              </w:rPr>
            </w:pPr>
            <w:r>
              <w:rPr>
                <w:rFonts w:hint="eastAsia"/>
                <w:lang w:eastAsia="zh-CN"/>
              </w:rPr>
              <w:t>S</w:t>
            </w:r>
            <w:r>
              <w:rPr>
                <w:lang w:eastAsia="zh-CN"/>
              </w:rPr>
              <w:t>ong</w:t>
            </w:r>
          </w:p>
        </w:tc>
        <w:tc>
          <w:tcPr>
            <w:tcW w:w="1197" w:type="dxa"/>
          </w:tcPr>
          <w:p w14:paraId="0D9CBE7D" w14:textId="77777777" w:rsidR="009E2F5C" w:rsidRPr="009E2F5C" w:rsidRDefault="009E2F5C" w:rsidP="00505DC2">
            <w:pPr>
              <w:pStyle w:val="AckPara"/>
              <w:rPr>
                <w:lang w:eastAsia="zh-CN"/>
              </w:rPr>
            </w:pPr>
            <w:r w:rsidRPr="009E2F5C">
              <w:rPr>
                <w:lang w:eastAsia="zh-CN"/>
              </w:rPr>
              <w:t>U Want Me 2</w:t>
            </w:r>
          </w:p>
          <w:p w14:paraId="007ACDE3" w14:textId="77777777" w:rsidR="003D6855" w:rsidRDefault="003D6855" w:rsidP="00505DC2">
            <w:pPr>
              <w:pStyle w:val="AckPara"/>
              <w:rPr>
                <w:lang w:eastAsia="zh-CN"/>
              </w:rPr>
            </w:pPr>
          </w:p>
        </w:tc>
        <w:tc>
          <w:tcPr>
            <w:tcW w:w="1198" w:type="dxa"/>
          </w:tcPr>
          <w:p w14:paraId="02391B4A" w14:textId="1A02BB7F" w:rsidR="003D6855" w:rsidRDefault="009E2F5C" w:rsidP="00505DC2">
            <w:pPr>
              <w:pStyle w:val="AckPara"/>
              <w:rPr>
                <w:lang w:eastAsia="zh-CN"/>
              </w:rPr>
            </w:pPr>
            <w:r>
              <w:rPr>
                <w:rFonts w:hint="eastAsia"/>
                <w:lang w:eastAsia="zh-CN"/>
              </w:rPr>
              <w:t>A</w:t>
            </w:r>
            <w:r>
              <w:rPr>
                <w:lang w:eastAsia="zh-CN"/>
              </w:rPr>
              <w:t xml:space="preserve">rtist </w:t>
            </w:r>
          </w:p>
        </w:tc>
        <w:tc>
          <w:tcPr>
            <w:tcW w:w="1198" w:type="dxa"/>
          </w:tcPr>
          <w:p w14:paraId="3BB8FFEE" w14:textId="77777777" w:rsidR="009E2F5C" w:rsidRPr="009E2F5C" w:rsidRDefault="009E2F5C" w:rsidP="00505DC2">
            <w:pPr>
              <w:pStyle w:val="AckPara"/>
              <w:rPr>
                <w:lang w:eastAsia="zh-CN"/>
              </w:rPr>
            </w:pPr>
            <w:r w:rsidRPr="009E2F5C">
              <w:rPr>
                <w:lang w:eastAsia="zh-CN"/>
              </w:rPr>
              <w:t>Sarah McLachlan</w:t>
            </w:r>
          </w:p>
          <w:p w14:paraId="63D8A499" w14:textId="77777777" w:rsidR="003D6855" w:rsidRDefault="003D6855" w:rsidP="00505DC2">
            <w:pPr>
              <w:pStyle w:val="AckPara"/>
              <w:rPr>
                <w:lang w:eastAsia="zh-CN"/>
              </w:rPr>
            </w:pPr>
          </w:p>
        </w:tc>
      </w:tr>
    </w:tbl>
    <w:p w14:paraId="6212C7E1" w14:textId="7DEBF40B" w:rsidR="003D6855" w:rsidRDefault="003D6855" w:rsidP="00505DC2">
      <w:pPr>
        <w:pStyle w:val="AckPara"/>
        <w:rPr>
          <w:lang w:eastAsia="zh-CN"/>
        </w:rPr>
      </w:pPr>
    </w:p>
    <w:p w14:paraId="5FFE37D7" w14:textId="1DDB0017" w:rsidR="0014023A" w:rsidRPr="000711B3" w:rsidRDefault="00195F1E" w:rsidP="00505DC2">
      <w:pPr>
        <w:pStyle w:val="AckPara"/>
        <w:rPr>
          <w:rFonts w:ascii="Microsoft YaHei" w:eastAsia="Microsoft YaHei" w:hAnsi="Microsoft YaHei" w:cs="Microsoft YaHei"/>
          <w:lang w:eastAsia="zh-CN"/>
        </w:rPr>
      </w:pPr>
      <w:r>
        <w:rPr>
          <w:lang w:eastAsia="zh-CN"/>
        </w:rPr>
        <w:t>T</w:t>
      </w:r>
      <w:r w:rsidR="0014023A">
        <w:rPr>
          <w:lang w:eastAsia="zh-CN"/>
        </w:rPr>
        <w:t>he result</w:t>
      </w:r>
      <w:r w:rsidR="00F37B7C">
        <w:rPr>
          <w:lang w:eastAsia="zh-CN"/>
        </w:rPr>
        <w:t xml:space="preserve">s </w:t>
      </w:r>
      <w:r w:rsidR="0014023A">
        <w:rPr>
          <w:lang w:eastAsia="zh-CN"/>
        </w:rPr>
        <w:t>generated</w:t>
      </w:r>
      <w:r>
        <w:rPr>
          <w:lang w:eastAsia="zh-CN"/>
        </w:rPr>
        <w:t xml:space="preserve"> with</w:t>
      </w:r>
      <w:r w:rsidR="0014023A">
        <w:rPr>
          <w:lang w:eastAsia="zh-CN"/>
        </w:rPr>
        <w:t xml:space="preserve"> the second query </w:t>
      </w:r>
      <w:r w:rsidR="00680964">
        <w:rPr>
          <w:lang w:eastAsia="zh-CN"/>
        </w:rPr>
        <w:t>track</w:t>
      </w:r>
      <w:r w:rsidR="0014023A">
        <w:rPr>
          <w:lang w:eastAsia="zh-CN"/>
        </w:rPr>
        <w:t xml:space="preserve"> </w:t>
      </w:r>
      <w:r>
        <w:rPr>
          <w:lang w:eastAsia="zh-CN"/>
        </w:rPr>
        <w:t>and</w:t>
      </w:r>
      <w:r w:rsidR="0014023A">
        <w:rPr>
          <w:lang w:eastAsia="zh-CN"/>
        </w:rPr>
        <w:t xml:space="preserve"> the BERT data, </w:t>
      </w:r>
      <w:r w:rsidR="000711B3">
        <w:rPr>
          <w:rFonts w:hint="eastAsia"/>
          <w:lang w:eastAsia="zh-CN"/>
        </w:rPr>
        <w:t>agai</w:t>
      </w:r>
      <w:r w:rsidR="000711B3">
        <w:rPr>
          <w:lang w:eastAsia="zh-CN"/>
        </w:rPr>
        <w:t xml:space="preserve">n, </w:t>
      </w:r>
      <w:r w:rsidR="000711B3" w:rsidRPr="000711B3">
        <w:rPr>
          <w:lang w:eastAsia="zh-CN"/>
        </w:rPr>
        <w:t xml:space="preserve">do not </w:t>
      </w:r>
      <w:r>
        <w:rPr>
          <w:lang w:eastAsia="zh-CN"/>
        </w:rPr>
        <w:t xml:space="preserve">show </w:t>
      </w:r>
      <w:r w:rsidR="007667EA">
        <w:rPr>
          <w:lang w:eastAsia="zh-CN"/>
        </w:rPr>
        <w:t>similarity</w:t>
      </w:r>
      <w:r w:rsidRPr="000711B3">
        <w:rPr>
          <w:lang w:eastAsia="zh-CN"/>
        </w:rPr>
        <w:t xml:space="preserve"> </w:t>
      </w:r>
      <w:r w:rsidR="000711B3" w:rsidRPr="000711B3">
        <w:rPr>
          <w:lang w:eastAsia="zh-CN"/>
        </w:rPr>
        <w:t xml:space="preserve">with the results </w:t>
      </w:r>
      <w:r>
        <w:rPr>
          <w:lang w:eastAsia="zh-CN"/>
        </w:rPr>
        <w:t>obtained from the other two data</w:t>
      </w:r>
      <w:r w:rsidR="000711B3" w:rsidRPr="000711B3">
        <w:rPr>
          <w:lang w:eastAsia="zh-CN"/>
        </w:rPr>
        <w:t xml:space="preserve"> </w:t>
      </w:r>
      <w:r w:rsidR="000711B3">
        <w:rPr>
          <w:lang w:eastAsia="zh-CN"/>
        </w:rPr>
        <w:t xml:space="preserve">with </w:t>
      </w:r>
      <w:r>
        <w:rPr>
          <w:lang w:eastAsia="zh-CN"/>
        </w:rPr>
        <w:t xml:space="preserve">the sole </w:t>
      </w:r>
      <w:r w:rsidR="000711B3">
        <w:rPr>
          <w:lang w:eastAsia="zh-CN"/>
        </w:rPr>
        <w:t xml:space="preserve">exception being “One” by Mary J. </w:t>
      </w:r>
      <w:r w:rsidR="000711B3">
        <w:rPr>
          <w:lang w:eastAsia="zh-CN"/>
        </w:rPr>
        <w:lastRenderedPageBreak/>
        <w:t>Blige. As explained in the section above. It is a cover version of the query song</w:t>
      </w:r>
      <w:r>
        <w:rPr>
          <w:lang w:eastAsia="zh-CN"/>
        </w:rPr>
        <w:t xml:space="preserve">. </w:t>
      </w:r>
      <w:r w:rsidR="00F37B7C">
        <w:rPr>
          <w:lang w:eastAsia="zh-CN"/>
        </w:rPr>
        <w:t>Therefore,</w:t>
      </w:r>
      <w:r w:rsidR="000711B3">
        <w:rPr>
          <w:lang w:eastAsia="zh-CN"/>
        </w:rPr>
        <w:t xml:space="preserve"> its lyrics is identical to that of the query song. </w:t>
      </w:r>
      <w:r w:rsidR="00EC5189">
        <w:rPr>
          <w:lang w:eastAsia="zh-CN"/>
        </w:rPr>
        <w:t>In terms of genre, most tracks appeared in the result</w:t>
      </w:r>
      <w:r w:rsidR="00F37B7C">
        <w:rPr>
          <w:lang w:eastAsia="zh-CN"/>
        </w:rPr>
        <w:t>s</w:t>
      </w:r>
      <w:r w:rsidR="00EC5189">
        <w:rPr>
          <w:lang w:eastAsia="zh-CN"/>
        </w:rPr>
        <w:t xml:space="preserve"> belong to the Pop genre, different from Rock, the genre of the query </w:t>
      </w:r>
      <w:r w:rsidR="00F37B7C">
        <w:rPr>
          <w:lang w:eastAsia="zh-CN"/>
        </w:rPr>
        <w:t>song.</w:t>
      </w:r>
      <w:r w:rsidR="00EC5189">
        <w:rPr>
          <w:lang w:eastAsia="zh-CN"/>
        </w:rPr>
        <w:t xml:space="preserve"> </w:t>
      </w:r>
    </w:p>
    <w:p w14:paraId="42F3DE72" w14:textId="77777777" w:rsidR="0014023A" w:rsidRDefault="0014023A" w:rsidP="00505DC2">
      <w:pPr>
        <w:pStyle w:val="AckPara"/>
        <w:rPr>
          <w:lang w:eastAsia="zh-CN"/>
        </w:rPr>
      </w:pPr>
    </w:p>
    <w:p w14:paraId="49487A12" w14:textId="467D99FB" w:rsidR="009E2F5C" w:rsidRDefault="009E2F5C" w:rsidP="00505DC2">
      <w:pPr>
        <w:pStyle w:val="AckPara"/>
        <w:rPr>
          <w:lang w:eastAsia="zh-CN"/>
        </w:rPr>
      </w:pPr>
      <w:r>
        <w:rPr>
          <w:rFonts w:hint="eastAsia"/>
          <w:lang w:eastAsia="zh-CN"/>
        </w:rPr>
        <w:t>Q</w:t>
      </w:r>
      <w:r>
        <w:rPr>
          <w:lang w:eastAsia="zh-CN"/>
        </w:rPr>
        <w:t>uery song 3: “</w:t>
      </w:r>
      <w:r w:rsidR="008B2392">
        <w:rPr>
          <w:lang w:eastAsia="zh-CN"/>
        </w:rPr>
        <w:t xml:space="preserve">Every Christmas” by “Kelly Clarkson” </w:t>
      </w:r>
    </w:p>
    <w:p w14:paraId="7B84FCEC" w14:textId="50874CF0"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8B2392" w14:paraId="7DBE72E4" w14:textId="77777777" w:rsidTr="008B2392">
        <w:tc>
          <w:tcPr>
            <w:tcW w:w="1197" w:type="dxa"/>
          </w:tcPr>
          <w:p w14:paraId="7CE83E24" w14:textId="1582D02A" w:rsidR="008B2392" w:rsidRDefault="008B2392" w:rsidP="00505DC2">
            <w:pPr>
              <w:pStyle w:val="AckPara"/>
              <w:rPr>
                <w:lang w:eastAsia="zh-CN"/>
              </w:rPr>
            </w:pPr>
            <w:r>
              <w:rPr>
                <w:rFonts w:hint="eastAsia"/>
                <w:lang w:eastAsia="zh-CN"/>
              </w:rPr>
              <w:t>S</w:t>
            </w:r>
            <w:r>
              <w:rPr>
                <w:lang w:eastAsia="zh-CN"/>
              </w:rPr>
              <w:t>ong</w:t>
            </w:r>
          </w:p>
        </w:tc>
        <w:tc>
          <w:tcPr>
            <w:tcW w:w="1197" w:type="dxa"/>
          </w:tcPr>
          <w:p w14:paraId="5C59731B" w14:textId="77777777" w:rsidR="008B2392" w:rsidRPr="008B2392" w:rsidRDefault="008B2392" w:rsidP="00505DC2">
            <w:pPr>
              <w:pStyle w:val="AckPara"/>
              <w:rPr>
                <w:lang w:eastAsia="zh-CN"/>
              </w:rPr>
            </w:pPr>
            <w:r w:rsidRPr="008B2392">
              <w:rPr>
                <w:lang w:eastAsia="zh-CN"/>
              </w:rPr>
              <w:t>My Only Wish (This Year)</w:t>
            </w:r>
          </w:p>
          <w:p w14:paraId="74A4E73B" w14:textId="77777777" w:rsidR="008B2392" w:rsidRDefault="008B2392" w:rsidP="00505DC2">
            <w:pPr>
              <w:pStyle w:val="AckPara"/>
              <w:rPr>
                <w:lang w:eastAsia="zh-CN"/>
              </w:rPr>
            </w:pPr>
          </w:p>
        </w:tc>
        <w:tc>
          <w:tcPr>
            <w:tcW w:w="1198" w:type="dxa"/>
          </w:tcPr>
          <w:p w14:paraId="7547C1E2" w14:textId="17DB4B9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997C702" w14:textId="77777777" w:rsidR="008B2392" w:rsidRPr="008B2392" w:rsidRDefault="008B2392" w:rsidP="00505DC2">
            <w:pPr>
              <w:pStyle w:val="AckPara"/>
              <w:rPr>
                <w:lang w:eastAsia="zh-CN"/>
              </w:rPr>
            </w:pPr>
            <w:r w:rsidRPr="008B2392">
              <w:rPr>
                <w:lang w:eastAsia="zh-CN"/>
              </w:rPr>
              <w:t>Britney Spears</w:t>
            </w:r>
          </w:p>
          <w:p w14:paraId="5CE5FA41" w14:textId="77777777" w:rsidR="008B2392" w:rsidRDefault="008B2392" w:rsidP="00505DC2">
            <w:pPr>
              <w:pStyle w:val="AckPara"/>
              <w:rPr>
                <w:lang w:eastAsia="zh-CN"/>
              </w:rPr>
            </w:pPr>
          </w:p>
        </w:tc>
      </w:tr>
      <w:tr w:rsidR="008B2392" w14:paraId="5F41B39B" w14:textId="77777777" w:rsidTr="008B2392">
        <w:tc>
          <w:tcPr>
            <w:tcW w:w="1197" w:type="dxa"/>
          </w:tcPr>
          <w:p w14:paraId="0E4A8885" w14:textId="795AF990" w:rsidR="008B2392" w:rsidRDefault="008B2392" w:rsidP="00505DC2">
            <w:pPr>
              <w:pStyle w:val="AckPara"/>
              <w:rPr>
                <w:lang w:eastAsia="zh-CN"/>
              </w:rPr>
            </w:pPr>
            <w:r>
              <w:rPr>
                <w:rFonts w:hint="eastAsia"/>
                <w:lang w:eastAsia="zh-CN"/>
              </w:rPr>
              <w:t>S</w:t>
            </w:r>
            <w:r>
              <w:rPr>
                <w:lang w:eastAsia="zh-CN"/>
              </w:rPr>
              <w:t>ong</w:t>
            </w:r>
          </w:p>
        </w:tc>
        <w:tc>
          <w:tcPr>
            <w:tcW w:w="1197" w:type="dxa"/>
          </w:tcPr>
          <w:p w14:paraId="19F489AC" w14:textId="77777777" w:rsidR="008B2392" w:rsidRPr="008B2392" w:rsidRDefault="008B2392" w:rsidP="00505DC2">
            <w:pPr>
              <w:pStyle w:val="AckPara"/>
              <w:rPr>
                <w:lang w:eastAsia="zh-CN"/>
              </w:rPr>
            </w:pPr>
            <w:r w:rsidRPr="008B2392">
              <w:rPr>
                <w:lang w:eastAsia="zh-CN"/>
              </w:rPr>
              <w:t>Christmas Conga</w:t>
            </w:r>
          </w:p>
          <w:p w14:paraId="5C641B2D" w14:textId="77777777" w:rsidR="008B2392" w:rsidRDefault="008B2392" w:rsidP="00505DC2">
            <w:pPr>
              <w:pStyle w:val="AckPara"/>
              <w:rPr>
                <w:lang w:eastAsia="zh-CN"/>
              </w:rPr>
            </w:pPr>
          </w:p>
        </w:tc>
        <w:tc>
          <w:tcPr>
            <w:tcW w:w="1198" w:type="dxa"/>
          </w:tcPr>
          <w:p w14:paraId="0773646B" w14:textId="3243DCA6"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0D97084" w14:textId="77777777" w:rsidR="008B2392" w:rsidRPr="008B2392" w:rsidRDefault="008B2392" w:rsidP="00505DC2">
            <w:pPr>
              <w:pStyle w:val="AckPara"/>
              <w:rPr>
                <w:lang w:eastAsia="zh-CN"/>
              </w:rPr>
            </w:pPr>
            <w:r w:rsidRPr="008B2392">
              <w:rPr>
                <w:lang w:eastAsia="zh-CN"/>
              </w:rPr>
              <w:t>Cyndi Lauper</w:t>
            </w:r>
          </w:p>
          <w:p w14:paraId="70E012E4" w14:textId="77777777" w:rsidR="008B2392" w:rsidRDefault="008B2392" w:rsidP="00505DC2">
            <w:pPr>
              <w:pStyle w:val="AckPara"/>
              <w:rPr>
                <w:lang w:eastAsia="zh-CN"/>
              </w:rPr>
            </w:pPr>
          </w:p>
        </w:tc>
      </w:tr>
      <w:tr w:rsidR="008B2392" w14:paraId="5E8849F8" w14:textId="77777777" w:rsidTr="008B2392">
        <w:tc>
          <w:tcPr>
            <w:tcW w:w="1197" w:type="dxa"/>
          </w:tcPr>
          <w:p w14:paraId="76942808" w14:textId="72318339" w:rsidR="008B2392" w:rsidRDefault="008B2392" w:rsidP="00505DC2">
            <w:pPr>
              <w:pStyle w:val="AckPara"/>
              <w:rPr>
                <w:lang w:eastAsia="zh-CN"/>
              </w:rPr>
            </w:pPr>
            <w:r>
              <w:rPr>
                <w:rFonts w:hint="eastAsia"/>
                <w:lang w:eastAsia="zh-CN"/>
              </w:rPr>
              <w:t>S</w:t>
            </w:r>
            <w:r>
              <w:rPr>
                <w:lang w:eastAsia="zh-CN"/>
              </w:rPr>
              <w:t>ong</w:t>
            </w:r>
          </w:p>
        </w:tc>
        <w:tc>
          <w:tcPr>
            <w:tcW w:w="1197" w:type="dxa"/>
          </w:tcPr>
          <w:p w14:paraId="0A426782" w14:textId="77777777" w:rsidR="008B2392" w:rsidRPr="008B2392" w:rsidRDefault="008B2392" w:rsidP="00505DC2">
            <w:pPr>
              <w:pStyle w:val="AckPara"/>
              <w:rPr>
                <w:lang w:eastAsia="zh-CN"/>
              </w:rPr>
            </w:pPr>
            <w:r w:rsidRPr="008B2392">
              <w:rPr>
                <w:lang w:eastAsia="zh-CN"/>
              </w:rPr>
              <w:t>Merry Christmas, Kiss My Ass</w:t>
            </w:r>
          </w:p>
          <w:p w14:paraId="2CD0BC3C" w14:textId="77777777" w:rsidR="008B2392" w:rsidRDefault="008B2392" w:rsidP="00505DC2">
            <w:pPr>
              <w:pStyle w:val="AckPara"/>
              <w:rPr>
                <w:lang w:eastAsia="zh-CN"/>
              </w:rPr>
            </w:pPr>
          </w:p>
        </w:tc>
        <w:tc>
          <w:tcPr>
            <w:tcW w:w="1198" w:type="dxa"/>
          </w:tcPr>
          <w:p w14:paraId="5ED2110D" w14:textId="642EFAC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4D152091" w14:textId="77777777" w:rsidR="008B2392" w:rsidRPr="008B2392" w:rsidRDefault="008B2392" w:rsidP="00505DC2">
            <w:pPr>
              <w:pStyle w:val="AckPara"/>
              <w:rPr>
                <w:lang w:eastAsia="zh-CN"/>
              </w:rPr>
            </w:pPr>
            <w:r w:rsidRPr="008B2392">
              <w:rPr>
                <w:lang w:eastAsia="zh-CN"/>
              </w:rPr>
              <w:t>All Time Low</w:t>
            </w:r>
          </w:p>
          <w:p w14:paraId="3BE515F6" w14:textId="77777777" w:rsidR="008B2392" w:rsidRDefault="008B2392" w:rsidP="00505DC2">
            <w:pPr>
              <w:pStyle w:val="AckPara"/>
              <w:rPr>
                <w:lang w:eastAsia="zh-CN"/>
              </w:rPr>
            </w:pPr>
          </w:p>
        </w:tc>
      </w:tr>
      <w:tr w:rsidR="008B2392" w14:paraId="2F7CE1EC" w14:textId="77777777" w:rsidTr="008B2392">
        <w:tc>
          <w:tcPr>
            <w:tcW w:w="1197" w:type="dxa"/>
          </w:tcPr>
          <w:p w14:paraId="2D8A9380" w14:textId="08B6BBF9" w:rsidR="008B2392" w:rsidRDefault="008B2392" w:rsidP="00505DC2">
            <w:pPr>
              <w:pStyle w:val="AckPara"/>
              <w:rPr>
                <w:lang w:eastAsia="zh-CN"/>
              </w:rPr>
            </w:pPr>
            <w:r>
              <w:rPr>
                <w:rFonts w:hint="eastAsia"/>
                <w:lang w:eastAsia="zh-CN"/>
              </w:rPr>
              <w:t>S</w:t>
            </w:r>
            <w:r>
              <w:rPr>
                <w:lang w:eastAsia="zh-CN"/>
              </w:rPr>
              <w:t>ong</w:t>
            </w:r>
          </w:p>
        </w:tc>
        <w:tc>
          <w:tcPr>
            <w:tcW w:w="1197" w:type="dxa"/>
          </w:tcPr>
          <w:p w14:paraId="0CF9B1B3" w14:textId="77777777" w:rsidR="008B2392" w:rsidRPr="008B2392" w:rsidRDefault="008B2392" w:rsidP="00505DC2">
            <w:pPr>
              <w:pStyle w:val="AckPara"/>
              <w:rPr>
                <w:lang w:eastAsia="zh-CN"/>
              </w:rPr>
            </w:pPr>
            <w:r w:rsidRPr="008B2392">
              <w:rPr>
                <w:lang w:eastAsia="zh-CN"/>
              </w:rPr>
              <w:t>St. Patrick's Day</w:t>
            </w:r>
          </w:p>
          <w:p w14:paraId="38495843" w14:textId="77777777" w:rsidR="008B2392" w:rsidRDefault="008B2392" w:rsidP="00505DC2">
            <w:pPr>
              <w:pStyle w:val="AckPara"/>
              <w:rPr>
                <w:lang w:eastAsia="zh-CN"/>
              </w:rPr>
            </w:pPr>
          </w:p>
        </w:tc>
        <w:tc>
          <w:tcPr>
            <w:tcW w:w="1198" w:type="dxa"/>
          </w:tcPr>
          <w:p w14:paraId="70CBD61B" w14:textId="672DC660" w:rsidR="008B2392" w:rsidRDefault="008B2392" w:rsidP="00505DC2">
            <w:pPr>
              <w:pStyle w:val="AckPara"/>
              <w:rPr>
                <w:lang w:eastAsia="zh-CN"/>
              </w:rPr>
            </w:pPr>
            <w:r>
              <w:rPr>
                <w:rFonts w:hint="eastAsia"/>
                <w:lang w:eastAsia="zh-CN"/>
              </w:rPr>
              <w:t>A</w:t>
            </w:r>
            <w:r>
              <w:rPr>
                <w:lang w:eastAsia="zh-CN"/>
              </w:rPr>
              <w:t>rtist</w:t>
            </w:r>
          </w:p>
        </w:tc>
        <w:tc>
          <w:tcPr>
            <w:tcW w:w="1198" w:type="dxa"/>
          </w:tcPr>
          <w:p w14:paraId="705CC074" w14:textId="77777777" w:rsidR="008B2392" w:rsidRPr="008B2392" w:rsidRDefault="008B2392" w:rsidP="00505DC2">
            <w:pPr>
              <w:pStyle w:val="AckPara"/>
              <w:rPr>
                <w:lang w:eastAsia="zh-CN"/>
              </w:rPr>
            </w:pPr>
            <w:r w:rsidRPr="008B2392">
              <w:rPr>
                <w:lang w:eastAsia="zh-CN"/>
              </w:rPr>
              <w:t>John Mayer</w:t>
            </w:r>
          </w:p>
          <w:p w14:paraId="56E1CCDB" w14:textId="77777777" w:rsidR="008B2392" w:rsidRDefault="008B2392" w:rsidP="00505DC2">
            <w:pPr>
              <w:pStyle w:val="AckPara"/>
              <w:rPr>
                <w:lang w:eastAsia="zh-CN"/>
              </w:rPr>
            </w:pPr>
          </w:p>
        </w:tc>
      </w:tr>
      <w:tr w:rsidR="008B2392" w14:paraId="0111BB23" w14:textId="77777777" w:rsidTr="008B2392">
        <w:tc>
          <w:tcPr>
            <w:tcW w:w="1197" w:type="dxa"/>
          </w:tcPr>
          <w:p w14:paraId="64F3F7F1" w14:textId="1E2904F6" w:rsidR="008B2392" w:rsidRDefault="008B2392" w:rsidP="00505DC2">
            <w:pPr>
              <w:pStyle w:val="AckPara"/>
              <w:rPr>
                <w:lang w:eastAsia="zh-CN"/>
              </w:rPr>
            </w:pPr>
            <w:r>
              <w:rPr>
                <w:rFonts w:hint="eastAsia"/>
                <w:lang w:eastAsia="zh-CN"/>
              </w:rPr>
              <w:t>S</w:t>
            </w:r>
            <w:r>
              <w:rPr>
                <w:lang w:eastAsia="zh-CN"/>
              </w:rPr>
              <w:t>ong</w:t>
            </w:r>
          </w:p>
        </w:tc>
        <w:tc>
          <w:tcPr>
            <w:tcW w:w="1197" w:type="dxa"/>
          </w:tcPr>
          <w:p w14:paraId="10CA3021" w14:textId="77777777" w:rsidR="008B2392" w:rsidRPr="008B2392" w:rsidRDefault="008B2392" w:rsidP="00505DC2">
            <w:pPr>
              <w:pStyle w:val="AckPara"/>
              <w:rPr>
                <w:lang w:eastAsia="zh-CN"/>
              </w:rPr>
            </w:pPr>
            <w:r w:rsidRPr="008B2392">
              <w:rPr>
                <w:lang w:eastAsia="zh-CN"/>
              </w:rPr>
              <w:t xml:space="preserve">The Christmas Song (Merry Christmas </w:t>
            </w:r>
            <w:proofErr w:type="gramStart"/>
            <w:r w:rsidRPr="008B2392">
              <w:rPr>
                <w:lang w:eastAsia="zh-CN"/>
              </w:rPr>
              <w:t>To</w:t>
            </w:r>
            <w:proofErr w:type="gramEnd"/>
            <w:r w:rsidRPr="008B2392">
              <w:rPr>
                <w:lang w:eastAsia="zh-CN"/>
              </w:rPr>
              <w:t xml:space="preserve"> You)</w:t>
            </w:r>
          </w:p>
          <w:p w14:paraId="7E7BD740" w14:textId="77777777" w:rsidR="008B2392" w:rsidRPr="008B2392" w:rsidRDefault="008B2392" w:rsidP="00505DC2">
            <w:pPr>
              <w:pStyle w:val="AckPara"/>
              <w:rPr>
                <w:lang w:eastAsia="zh-CN"/>
              </w:rPr>
            </w:pPr>
          </w:p>
        </w:tc>
        <w:tc>
          <w:tcPr>
            <w:tcW w:w="1198" w:type="dxa"/>
          </w:tcPr>
          <w:p w14:paraId="6FFDB85E" w14:textId="2ED110D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09AE833C" w14:textId="77777777" w:rsidR="008B2392" w:rsidRPr="008B2392" w:rsidRDefault="008B2392" w:rsidP="008B2392">
            <w:pPr>
              <w:pStyle w:val="HTMLVorformatiert"/>
              <w:shd w:val="clear" w:color="auto" w:fill="FFFFFF"/>
              <w:wordWrap w:val="0"/>
              <w:textAlignment w:val="baseline"/>
              <w:rPr>
                <w:rFonts w:asciiTheme="majorBidi" w:eastAsia="SimSun" w:hAnsiTheme="majorBidi" w:cstheme="majorBidi"/>
                <w:color w:val="000000"/>
                <w:sz w:val="18"/>
                <w:szCs w:val="18"/>
                <w:lang w:eastAsia="zh-CN"/>
              </w:rPr>
            </w:pPr>
            <w:r w:rsidRPr="008B2392">
              <w:rPr>
                <w:rFonts w:asciiTheme="majorBidi" w:hAnsiTheme="majorBidi" w:cstheme="majorBidi"/>
                <w:color w:val="000000"/>
                <w:sz w:val="18"/>
                <w:szCs w:val="18"/>
              </w:rPr>
              <w:t>Nat King Cole</w:t>
            </w:r>
          </w:p>
          <w:p w14:paraId="7396F3BE" w14:textId="2E269142" w:rsidR="008B2392" w:rsidRPr="008B2392" w:rsidRDefault="008B2392" w:rsidP="008B2392">
            <w:pPr>
              <w:pStyle w:val="HTMLVorformatiert"/>
              <w:shd w:val="clear" w:color="auto" w:fill="FFFFFF"/>
              <w:wordWrap w:val="0"/>
              <w:textAlignment w:val="baseline"/>
              <w:rPr>
                <w:rFonts w:ascii="Courier New" w:eastAsia="SimSun" w:hAnsi="Courier New" w:cs="Courier New"/>
                <w:color w:val="000000"/>
                <w:sz w:val="21"/>
                <w:szCs w:val="21"/>
                <w:lang w:eastAsia="zh-CN"/>
              </w:rPr>
            </w:pPr>
          </w:p>
        </w:tc>
      </w:tr>
      <w:tr w:rsidR="008B2392" w14:paraId="301112B0" w14:textId="77777777" w:rsidTr="008B2392">
        <w:tc>
          <w:tcPr>
            <w:tcW w:w="1197" w:type="dxa"/>
          </w:tcPr>
          <w:p w14:paraId="2044CB9D" w14:textId="425C5B31" w:rsidR="008B2392" w:rsidRDefault="008B2392" w:rsidP="00505DC2">
            <w:pPr>
              <w:pStyle w:val="AckPara"/>
              <w:rPr>
                <w:lang w:eastAsia="zh-CN"/>
              </w:rPr>
            </w:pPr>
            <w:r>
              <w:rPr>
                <w:rFonts w:hint="eastAsia"/>
                <w:lang w:eastAsia="zh-CN"/>
              </w:rPr>
              <w:t>S</w:t>
            </w:r>
            <w:r>
              <w:rPr>
                <w:lang w:eastAsia="zh-CN"/>
              </w:rPr>
              <w:t>ong</w:t>
            </w:r>
          </w:p>
        </w:tc>
        <w:tc>
          <w:tcPr>
            <w:tcW w:w="1197" w:type="dxa"/>
          </w:tcPr>
          <w:p w14:paraId="2EB69D5F" w14:textId="77777777" w:rsidR="008B2392" w:rsidRPr="008B2392" w:rsidRDefault="008B2392" w:rsidP="00505DC2">
            <w:pPr>
              <w:pStyle w:val="AckPara"/>
              <w:rPr>
                <w:lang w:eastAsia="zh-CN"/>
              </w:rPr>
            </w:pPr>
            <w:r w:rsidRPr="008B2392">
              <w:rPr>
                <w:lang w:eastAsia="zh-CN"/>
              </w:rPr>
              <w:t>Last Christmas</w:t>
            </w:r>
          </w:p>
          <w:p w14:paraId="0A440BB9" w14:textId="77777777" w:rsidR="008B2392" w:rsidRDefault="008B2392" w:rsidP="00505DC2">
            <w:pPr>
              <w:pStyle w:val="AckPara"/>
              <w:rPr>
                <w:lang w:eastAsia="zh-CN"/>
              </w:rPr>
            </w:pPr>
          </w:p>
        </w:tc>
        <w:tc>
          <w:tcPr>
            <w:tcW w:w="1198" w:type="dxa"/>
          </w:tcPr>
          <w:p w14:paraId="6F827456" w14:textId="5BB083BA" w:rsidR="008B2392" w:rsidRDefault="008B2392" w:rsidP="00505DC2">
            <w:pPr>
              <w:pStyle w:val="AckPara"/>
              <w:rPr>
                <w:lang w:eastAsia="zh-CN"/>
              </w:rPr>
            </w:pPr>
            <w:r>
              <w:rPr>
                <w:rFonts w:hint="eastAsia"/>
                <w:lang w:eastAsia="zh-CN"/>
              </w:rPr>
              <w:t>A</w:t>
            </w:r>
            <w:r>
              <w:rPr>
                <w:lang w:eastAsia="zh-CN"/>
              </w:rPr>
              <w:t>rtist</w:t>
            </w:r>
          </w:p>
        </w:tc>
        <w:tc>
          <w:tcPr>
            <w:tcW w:w="1198" w:type="dxa"/>
          </w:tcPr>
          <w:p w14:paraId="5DD5D83E" w14:textId="77777777" w:rsidR="00DE194C" w:rsidRPr="00DE194C" w:rsidRDefault="00DE194C" w:rsidP="00505DC2">
            <w:pPr>
              <w:pStyle w:val="AckPara"/>
              <w:rPr>
                <w:lang w:eastAsia="zh-CN"/>
              </w:rPr>
            </w:pPr>
            <w:r w:rsidRPr="00DE194C">
              <w:rPr>
                <w:lang w:eastAsia="zh-CN"/>
              </w:rPr>
              <w:t>Carly Rae Jepsen</w:t>
            </w:r>
          </w:p>
          <w:p w14:paraId="7AB5EB4E" w14:textId="77777777" w:rsidR="008B2392" w:rsidRDefault="008B2392" w:rsidP="00505DC2">
            <w:pPr>
              <w:pStyle w:val="AckPara"/>
              <w:rPr>
                <w:lang w:eastAsia="zh-CN"/>
              </w:rPr>
            </w:pPr>
          </w:p>
        </w:tc>
      </w:tr>
      <w:tr w:rsidR="008B2392" w14:paraId="65C48133" w14:textId="77777777" w:rsidTr="008B2392">
        <w:tc>
          <w:tcPr>
            <w:tcW w:w="1197" w:type="dxa"/>
          </w:tcPr>
          <w:p w14:paraId="1A06AD73" w14:textId="1172BFCD" w:rsidR="008B2392" w:rsidRDefault="008B2392" w:rsidP="00505DC2">
            <w:pPr>
              <w:pStyle w:val="AckPara"/>
              <w:rPr>
                <w:lang w:eastAsia="zh-CN"/>
              </w:rPr>
            </w:pPr>
            <w:r>
              <w:rPr>
                <w:rFonts w:hint="eastAsia"/>
                <w:lang w:eastAsia="zh-CN"/>
              </w:rPr>
              <w:t>S</w:t>
            </w:r>
            <w:r>
              <w:rPr>
                <w:lang w:eastAsia="zh-CN"/>
              </w:rPr>
              <w:t>ong</w:t>
            </w:r>
          </w:p>
        </w:tc>
        <w:tc>
          <w:tcPr>
            <w:tcW w:w="1197" w:type="dxa"/>
          </w:tcPr>
          <w:p w14:paraId="3657A21B" w14:textId="77777777" w:rsidR="008B2392" w:rsidRPr="008B2392" w:rsidRDefault="008B2392" w:rsidP="00505DC2">
            <w:pPr>
              <w:pStyle w:val="AckPara"/>
              <w:rPr>
                <w:lang w:eastAsia="zh-CN"/>
              </w:rPr>
            </w:pPr>
            <w:r w:rsidRPr="008B2392">
              <w:rPr>
                <w:lang w:eastAsia="zh-CN"/>
              </w:rPr>
              <w:t>Next Year</w:t>
            </w:r>
          </w:p>
          <w:p w14:paraId="0D38E182" w14:textId="77777777" w:rsidR="008B2392" w:rsidRDefault="008B2392" w:rsidP="00505DC2">
            <w:pPr>
              <w:pStyle w:val="AckPara"/>
              <w:rPr>
                <w:lang w:eastAsia="zh-CN"/>
              </w:rPr>
            </w:pPr>
          </w:p>
        </w:tc>
        <w:tc>
          <w:tcPr>
            <w:tcW w:w="1198" w:type="dxa"/>
          </w:tcPr>
          <w:p w14:paraId="5A2FEBB3" w14:textId="41B50A2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60993F5" w14:textId="77777777" w:rsidR="00DE194C" w:rsidRPr="00DE194C" w:rsidRDefault="00DE194C" w:rsidP="00505DC2">
            <w:pPr>
              <w:pStyle w:val="AckPara"/>
              <w:rPr>
                <w:lang w:eastAsia="zh-CN"/>
              </w:rPr>
            </w:pPr>
            <w:r w:rsidRPr="00DE194C">
              <w:rPr>
                <w:lang w:eastAsia="zh-CN"/>
              </w:rPr>
              <w:t>Foo Fighters</w:t>
            </w:r>
          </w:p>
          <w:p w14:paraId="7B722A0F" w14:textId="77777777" w:rsidR="008B2392" w:rsidRDefault="008B2392" w:rsidP="00505DC2">
            <w:pPr>
              <w:pStyle w:val="AckPara"/>
              <w:rPr>
                <w:lang w:eastAsia="zh-CN"/>
              </w:rPr>
            </w:pPr>
          </w:p>
        </w:tc>
      </w:tr>
      <w:tr w:rsidR="008B2392" w14:paraId="3E3BE68A" w14:textId="77777777" w:rsidTr="008B2392">
        <w:tc>
          <w:tcPr>
            <w:tcW w:w="1197" w:type="dxa"/>
          </w:tcPr>
          <w:p w14:paraId="3E9D7631" w14:textId="569E640F" w:rsidR="008B2392" w:rsidRDefault="008B2392" w:rsidP="00505DC2">
            <w:pPr>
              <w:pStyle w:val="AckPara"/>
              <w:rPr>
                <w:lang w:eastAsia="zh-CN"/>
              </w:rPr>
            </w:pPr>
            <w:r>
              <w:rPr>
                <w:rFonts w:hint="eastAsia"/>
                <w:lang w:eastAsia="zh-CN"/>
              </w:rPr>
              <w:t>S</w:t>
            </w:r>
            <w:r>
              <w:rPr>
                <w:lang w:eastAsia="zh-CN"/>
              </w:rPr>
              <w:t>ong</w:t>
            </w:r>
          </w:p>
        </w:tc>
        <w:tc>
          <w:tcPr>
            <w:tcW w:w="1197" w:type="dxa"/>
          </w:tcPr>
          <w:p w14:paraId="454CDB30" w14:textId="77777777" w:rsidR="008B2392" w:rsidRPr="008B2392" w:rsidRDefault="008B2392" w:rsidP="00505DC2">
            <w:pPr>
              <w:pStyle w:val="AckPara"/>
              <w:rPr>
                <w:lang w:eastAsia="zh-CN"/>
              </w:rPr>
            </w:pPr>
            <w:r w:rsidRPr="008B2392">
              <w:rPr>
                <w:lang w:eastAsia="zh-CN"/>
              </w:rPr>
              <w:t xml:space="preserve">December's Boudoir </w:t>
            </w:r>
          </w:p>
          <w:p w14:paraId="39CC0886" w14:textId="77777777" w:rsidR="008B2392" w:rsidRDefault="008B2392" w:rsidP="00505DC2">
            <w:pPr>
              <w:pStyle w:val="AckPara"/>
              <w:rPr>
                <w:lang w:eastAsia="zh-CN"/>
              </w:rPr>
            </w:pPr>
          </w:p>
        </w:tc>
        <w:tc>
          <w:tcPr>
            <w:tcW w:w="1198" w:type="dxa"/>
          </w:tcPr>
          <w:p w14:paraId="636FC489" w14:textId="57E2FD3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A6CC25C" w14:textId="77777777" w:rsidR="00DE194C" w:rsidRPr="00DE194C" w:rsidRDefault="00DE194C" w:rsidP="00505DC2">
            <w:pPr>
              <w:pStyle w:val="AckPara"/>
              <w:rPr>
                <w:lang w:eastAsia="zh-CN"/>
              </w:rPr>
            </w:pPr>
            <w:r w:rsidRPr="00DE194C">
              <w:rPr>
                <w:lang w:eastAsia="zh-CN"/>
              </w:rPr>
              <w:t xml:space="preserve">Laura </w:t>
            </w:r>
            <w:proofErr w:type="spellStart"/>
            <w:r w:rsidRPr="00DE194C">
              <w:rPr>
                <w:lang w:eastAsia="zh-CN"/>
              </w:rPr>
              <w:t>Nyro</w:t>
            </w:r>
            <w:proofErr w:type="spellEnd"/>
          </w:p>
          <w:p w14:paraId="51D39D07" w14:textId="77777777" w:rsidR="008B2392" w:rsidRDefault="008B2392" w:rsidP="00505DC2">
            <w:pPr>
              <w:pStyle w:val="AckPara"/>
              <w:rPr>
                <w:lang w:eastAsia="zh-CN"/>
              </w:rPr>
            </w:pPr>
          </w:p>
        </w:tc>
      </w:tr>
      <w:tr w:rsidR="008B2392" w14:paraId="361DB3C6" w14:textId="77777777" w:rsidTr="008B2392">
        <w:tc>
          <w:tcPr>
            <w:tcW w:w="1197" w:type="dxa"/>
          </w:tcPr>
          <w:p w14:paraId="1B082389" w14:textId="1A05C80A" w:rsidR="008B2392" w:rsidRDefault="008B2392" w:rsidP="00505DC2">
            <w:pPr>
              <w:pStyle w:val="AckPara"/>
              <w:rPr>
                <w:lang w:eastAsia="zh-CN"/>
              </w:rPr>
            </w:pPr>
            <w:r>
              <w:rPr>
                <w:rFonts w:hint="eastAsia"/>
                <w:lang w:eastAsia="zh-CN"/>
              </w:rPr>
              <w:t>S</w:t>
            </w:r>
            <w:r>
              <w:rPr>
                <w:lang w:eastAsia="zh-CN"/>
              </w:rPr>
              <w:t>ong</w:t>
            </w:r>
          </w:p>
        </w:tc>
        <w:tc>
          <w:tcPr>
            <w:tcW w:w="1197" w:type="dxa"/>
          </w:tcPr>
          <w:p w14:paraId="7D539F7A" w14:textId="77777777" w:rsidR="008B2392" w:rsidRPr="008B2392" w:rsidRDefault="008B2392" w:rsidP="00505DC2">
            <w:pPr>
              <w:pStyle w:val="AckPara"/>
              <w:rPr>
                <w:lang w:eastAsia="zh-CN"/>
              </w:rPr>
            </w:pPr>
            <w:r w:rsidRPr="008B2392">
              <w:rPr>
                <w:lang w:eastAsia="zh-CN"/>
              </w:rPr>
              <w:t>Last Xmas</w:t>
            </w:r>
          </w:p>
          <w:p w14:paraId="22480BB9" w14:textId="77777777" w:rsidR="008B2392" w:rsidRDefault="008B2392" w:rsidP="00505DC2">
            <w:pPr>
              <w:pStyle w:val="AckPara"/>
              <w:rPr>
                <w:lang w:eastAsia="zh-CN"/>
              </w:rPr>
            </w:pPr>
          </w:p>
        </w:tc>
        <w:tc>
          <w:tcPr>
            <w:tcW w:w="1198" w:type="dxa"/>
          </w:tcPr>
          <w:p w14:paraId="40F68097" w14:textId="269C752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E123ED1" w14:textId="77777777" w:rsidR="00DE194C" w:rsidRPr="00DE194C" w:rsidRDefault="00DE194C" w:rsidP="00505DC2">
            <w:pPr>
              <w:pStyle w:val="AckPara"/>
              <w:rPr>
                <w:lang w:eastAsia="zh-CN"/>
              </w:rPr>
            </w:pPr>
            <w:r w:rsidRPr="00DE194C">
              <w:rPr>
                <w:lang w:eastAsia="zh-CN"/>
              </w:rPr>
              <w:t>Allie X</w:t>
            </w:r>
          </w:p>
          <w:p w14:paraId="4BAFE62A" w14:textId="77777777" w:rsidR="008B2392" w:rsidRDefault="008B2392" w:rsidP="00505DC2">
            <w:pPr>
              <w:pStyle w:val="AckPara"/>
              <w:rPr>
                <w:lang w:eastAsia="zh-CN"/>
              </w:rPr>
            </w:pPr>
          </w:p>
        </w:tc>
      </w:tr>
      <w:tr w:rsidR="008B2392" w14:paraId="65F7794E" w14:textId="77777777" w:rsidTr="008B2392">
        <w:tc>
          <w:tcPr>
            <w:tcW w:w="1197" w:type="dxa"/>
          </w:tcPr>
          <w:p w14:paraId="2C867697" w14:textId="20E77BD2" w:rsidR="008B2392" w:rsidRDefault="008B2392" w:rsidP="00505DC2">
            <w:pPr>
              <w:pStyle w:val="AckPara"/>
              <w:rPr>
                <w:lang w:eastAsia="zh-CN"/>
              </w:rPr>
            </w:pPr>
            <w:r>
              <w:rPr>
                <w:rFonts w:hint="eastAsia"/>
                <w:lang w:eastAsia="zh-CN"/>
              </w:rPr>
              <w:t>S</w:t>
            </w:r>
            <w:r>
              <w:rPr>
                <w:lang w:eastAsia="zh-CN"/>
              </w:rPr>
              <w:t>ong</w:t>
            </w:r>
          </w:p>
        </w:tc>
        <w:tc>
          <w:tcPr>
            <w:tcW w:w="1197" w:type="dxa"/>
          </w:tcPr>
          <w:p w14:paraId="4706049A" w14:textId="77777777" w:rsidR="008B2392" w:rsidRPr="008B2392" w:rsidRDefault="008B2392" w:rsidP="00505DC2">
            <w:pPr>
              <w:pStyle w:val="AckPara"/>
              <w:rPr>
                <w:lang w:eastAsia="zh-CN"/>
              </w:rPr>
            </w:pPr>
            <w:r w:rsidRPr="008B2392">
              <w:rPr>
                <w:lang w:eastAsia="zh-CN"/>
              </w:rPr>
              <w:t xml:space="preserve">Santa Claus Is Coming </w:t>
            </w:r>
            <w:proofErr w:type="gramStart"/>
            <w:r w:rsidRPr="008B2392">
              <w:rPr>
                <w:lang w:eastAsia="zh-CN"/>
              </w:rPr>
              <w:t>To</w:t>
            </w:r>
            <w:proofErr w:type="gramEnd"/>
            <w:r w:rsidRPr="008B2392">
              <w:rPr>
                <w:lang w:eastAsia="zh-CN"/>
              </w:rPr>
              <w:t xml:space="preserve"> Town</w:t>
            </w:r>
          </w:p>
          <w:p w14:paraId="3D805985" w14:textId="77777777" w:rsidR="008B2392" w:rsidRPr="008B2392" w:rsidRDefault="008B2392" w:rsidP="00505DC2">
            <w:pPr>
              <w:pStyle w:val="AckPara"/>
              <w:rPr>
                <w:lang w:eastAsia="zh-CN"/>
              </w:rPr>
            </w:pPr>
          </w:p>
        </w:tc>
        <w:tc>
          <w:tcPr>
            <w:tcW w:w="1198" w:type="dxa"/>
          </w:tcPr>
          <w:p w14:paraId="7FF714E9" w14:textId="64E7157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7F4E0B7" w14:textId="77777777" w:rsidR="00DE194C" w:rsidRPr="00DE194C" w:rsidRDefault="00DE194C" w:rsidP="00505DC2">
            <w:pPr>
              <w:pStyle w:val="AckPara"/>
              <w:rPr>
                <w:lang w:eastAsia="zh-CN"/>
              </w:rPr>
            </w:pPr>
            <w:r w:rsidRPr="00DE194C">
              <w:rPr>
                <w:lang w:eastAsia="zh-CN"/>
              </w:rPr>
              <w:t>The Jackson 5</w:t>
            </w:r>
          </w:p>
          <w:p w14:paraId="44EA276E" w14:textId="77777777" w:rsidR="008B2392" w:rsidRDefault="008B2392" w:rsidP="00505DC2">
            <w:pPr>
              <w:pStyle w:val="AckPara"/>
              <w:rPr>
                <w:lang w:eastAsia="zh-CN"/>
              </w:rPr>
            </w:pPr>
          </w:p>
        </w:tc>
      </w:tr>
    </w:tbl>
    <w:p w14:paraId="7E1EBC90" w14:textId="77777777" w:rsidR="007667EA" w:rsidRDefault="007667EA" w:rsidP="00505DC2">
      <w:pPr>
        <w:pStyle w:val="AckPara"/>
        <w:rPr>
          <w:lang w:eastAsia="zh-CN"/>
        </w:rPr>
      </w:pPr>
    </w:p>
    <w:p w14:paraId="5B890068" w14:textId="4F0745F2" w:rsidR="008B2392" w:rsidRPr="008B2392" w:rsidRDefault="00195F1E" w:rsidP="00505DC2">
      <w:pPr>
        <w:pStyle w:val="AckPara"/>
        <w:rPr>
          <w:lang w:eastAsia="zh-CN"/>
        </w:rPr>
      </w:pPr>
      <w:r>
        <w:rPr>
          <w:lang w:eastAsia="zh-CN"/>
        </w:rPr>
        <w:t>In</w:t>
      </w:r>
      <w:r w:rsidR="00EC5189">
        <w:rPr>
          <w:lang w:eastAsia="zh-CN"/>
        </w:rPr>
        <w:t xml:space="preserve"> the result</w:t>
      </w:r>
      <w:r w:rsidR="00F37B7C">
        <w:rPr>
          <w:lang w:eastAsia="zh-CN"/>
        </w:rPr>
        <w:t>s</w:t>
      </w:r>
      <w:r w:rsidR="00EC5189">
        <w:rPr>
          <w:lang w:eastAsia="zh-CN"/>
        </w:rPr>
        <w:t xml:space="preserve"> generated by the third query </w:t>
      </w:r>
      <w:r w:rsidR="00680964">
        <w:rPr>
          <w:lang w:eastAsia="zh-CN"/>
        </w:rPr>
        <w:t>track</w:t>
      </w:r>
      <w:r w:rsidR="00EC5189">
        <w:rPr>
          <w:lang w:eastAsia="zh-CN"/>
        </w:rPr>
        <w:t xml:space="preserve"> with the BERT data, again</w:t>
      </w:r>
      <w:r w:rsidR="00680964">
        <w:rPr>
          <w:lang w:eastAsia="zh-CN"/>
        </w:rPr>
        <w:t>, five of the retrieved tracks appear in the result from other datasets. Also, in terms of genre, most tracks</w:t>
      </w:r>
      <w:r w:rsidR="00F37B7C">
        <w:rPr>
          <w:lang w:eastAsia="zh-CN"/>
        </w:rPr>
        <w:t xml:space="preserve"> </w:t>
      </w:r>
      <w:r w:rsidR="00680964">
        <w:rPr>
          <w:lang w:eastAsia="zh-CN"/>
        </w:rPr>
        <w:t>belong to the Pop genre, which could be attributed to the theme of the song, Christmas. Christmas music is known to be associated with instrumental</w:t>
      </w:r>
      <w:r w:rsidR="00F37B7C">
        <w:rPr>
          <w:lang w:eastAsia="zh-CN"/>
        </w:rPr>
        <w:t>s</w:t>
      </w:r>
      <w:r w:rsidR="00680964">
        <w:rPr>
          <w:lang w:eastAsia="zh-CN"/>
        </w:rPr>
        <w:t xml:space="preserve">, </w:t>
      </w:r>
      <w:proofErr w:type="gramStart"/>
      <w:r w:rsidR="00680964">
        <w:rPr>
          <w:lang w:eastAsia="zh-CN"/>
        </w:rPr>
        <w:t>Carol</w:t>
      </w:r>
      <w:proofErr w:type="gramEnd"/>
      <w:r w:rsidR="00680964">
        <w:rPr>
          <w:lang w:eastAsia="zh-CN"/>
        </w:rPr>
        <w:t xml:space="preserve"> and Pop genre. It is also worth mentioning that the song “St. </w:t>
      </w:r>
      <w:proofErr w:type="spellStart"/>
      <w:r w:rsidR="00680964">
        <w:rPr>
          <w:lang w:eastAsia="zh-CN"/>
        </w:rPr>
        <w:t>Patricks</w:t>
      </w:r>
      <w:proofErr w:type="spellEnd"/>
      <w:r w:rsidR="00680964">
        <w:rPr>
          <w:lang w:eastAsia="zh-CN"/>
        </w:rPr>
        <w:t xml:space="preserve"> Day”, which</w:t>
      </w:r>
      <w:r>
        <w:rPr>
          <w:lang w:eastAsia="zh-CN"/>
        </w:rPr>
        <w:t xml:space="preserve"> </w:t>
      </w:r>
      <w:r w:rsidR="00680964">
        <w:rPr>
          <w:lang w:eastAsia="zh-CN"/>
        </w:rPr>
        <w:t>appears in the results obtained from other datasets, is also included in the result</w:t>
      </w:r>
      <w:r w:rsidR="00AD43E9">
        <w:rPr>
          <w:lang w:eastAsia="zh-CN"/>
        </w:rPr>
        <w:t>s</w:t>
      </w:r>
      <w:r w:rsidR="00680964">
        <w:rPr>
          <w:lang w:eastAsia="zh-CN"/>
        </w:rPr>
        <w:t xml:space="preserve">. </w:t>
      </w:r>
      <w:r w:rsidR="001B1A99" w:rsidRPr="001B1A99">
        <w:rPr>
          <w:lang w:eastAsia="zh-CN"/>
        </w:rPr>
        <w:t xml:space="preserve">An examination of the lyrics reveals that, despite the title of the song being St </w:t>
      </w:r>
      <w:proofErr w:type="spellStart"/>
      <w:r w:rsidR="001B1A99" w:rsidRPr="001B1A99">
        <w:rPr>
          <w:lang w:eastAsia="zh-CN"/>
        </w:rPr>
        <w:t>Patricks</w:t>
      </w:r>
      <w:proofErr w:type="spellEnd"/>
      <w:r w:rsidR="001B1A99" w:rsidRPr="001B1A99">
        <w:rPr>
          <w:lang w:eastAsia="zh-CN"/>
        </w:rPr>
        <w:t xml:space="preserve"> Day, there are repeated references to words such as "cold", "snow", "</w:t>
      </w:r>
      <w:r w:rsidR="001B1A99">
        <w:rPr>
          <w:rFonts w:hint="eastAsia"/>
          <w:lang w:eastAsia="zh-CN"/>
        </w:rPr>
        <w:t>D</w:t>
      </w:r>
      <w:r w:rsidR="001B1A99" w:rsidRPr="001B1A99">
        <w:rPr>
          <w:lang w:eastAsia="zh-CN"/>
        </w:rPr>
        <w:t>ecember" and other words that might be found in other Christmas songs, as well as the phrase "Christmas times"</w:t>
      </w:r>
      <w:r w:rsidR="001B1A99">
        <w:rPr>
          <w:lang w:eastAsia="zh-CN"/>
        </w:rPr>
        <w:t xml:space="preserve"> </w:t>
      </w:r>
      <w:r w:rsidR="001B1A99" w:rsidRPr="001B1A99">
        <w:rPr>
          <w:lang w:eastAsia="zh-CN"/>
        </w:rPr>
        <w:t>itself appears three times.</w:t>
      </w:r>
      <w:r w:rsidR="001B1A99">
        <w:rPr>
          <w:lang w:eastAsia="zh-CN"/>
        </w:rPr>
        <w:t xml:space="preserve"> </w:t>
      </w:r>
    </w:p>
    <w:p w14:paraId="6454693B" w14:textId="59C6E079" w:rsidR="0078055E" w:rsidRDefault="00B15A5C" w:rsidP="0078055E">
      <w:pPr>
        <w:pStyle w:val="AckHead"/>
      </w:pPr>
      <w:r>
        <w:t>4</w:t>
      </w:r>
      <w:r w:rsidR="0078055E">
        <w:t>. REFERENCES</w:t>
      </w:r>
    </w:p>
    <w:p w14:paraId="0BF628D6" w14:textId="6F9870F2" w:rsidR="0078055E" w:rsidRPr="007667EA" w:rsidRDefault="0078055E" w:rsidP="0078055E">
      <w:pPr>
        <w:pStyle w:val="Bibentry"/>
        <w:rPr>
          <w:rFonts w:cstheme="minorBidi"/>
          <w:sz w:val="18"/>
          <w:lang w:eastAsia="zh-CN"/>
        </w:rPr>
      </w:pPr>
      <w:r w:rsidRPr="007667EA">
        <w:rPr>
          <w:rFonts w:cstheme="minorBidi"/>
          <w:sz w:val="18"/>
          <w:lang w:eastAsia="zh-CN"/>
        </w:rPr>
        <w:t xml:space="preserve">Moscati, M., Parada-Cabaleiro, E., </w:t>
      </w:r>
      <w:proofErr w:type="spellStart"/>
      <w:r w:rsidRPr="007667EA">
        <w:rPr>
          <w:rFonts w:cstheme="minorBidi"/>
          <w:sz w:val="18"/>
          <w:lang w:eastAsia="zh-CN"/>
        </w:rPr>
        <w:t>Deldjoo</w:t>
      </w:r>
      <w:proofErr w:type="spellEnd"/>
      <w:r w:rsidRPr="007667EA">
        <w:rPr>
          <w:rFonts w:cstheme="minorBidi"/>
          <w:sz w:val="18"/>
          <w:lang w:eastAsia="zh-CN"/>
        </w:rPr>
        <w:t xml:space="preserve">, Y., Zangerle, E., &amp; </w:t>
      </w:r>
      <w:proofErr w:type="spellStart"/>
      <w:r w:rsidRPr="007667EA">
        <w:rPr>
          <w:rFonts w:cstheme="minorBidi"/>
          <w:sz w:val="18"/>
          <w:lang w:eastAsia="zh-CN"/>
        </w:rPr>
        <w:t>Schedl</w:t>
      </w:r>
      <w:proofErr w:type="spellEnd"/>
      <w:r w:rsidRPr="007667EA">
        <w:rPr>
          <w:rFonts w:cstheme="minorBidi"/>
          <w:sz w:val="18"/>
          <w:lang w:eastAsia="zh-CN"/>
        </w:rPr>
        <w:t xml:space="preserve">, M. (2022). Music4All-Onion (Version v0) [Data set]. </w:t>
      </w:r>
      <w:proofErr w:type="spellStart"/>
      <w:r w:rsidRPr="007667EA">
        <w:rPr>
          <w:rFonts w:cstheme="minorBidi"/>
          <w:sz w:val="18"/>
          <w:lang w:eastAsia="zh-CN"/>
        </w:rPr>
        <w:t>Zenodo</w:t>
      </w:r>
      <w:proofErr w:type="spellEnd"/>
      <w:r w:rsidRPr="007667EA">
        <w:rPr>
          <w:rFonts w:cstheme="minorBidi"/>
          <w:sz w:val="18"/>
          <w:lang w:eastAsia="zh-CN"/>
        </w:rPr>
        <w:t>. https://doi.org/10.5281/zenodo.6609677</w:t>
      </w:r>
    </w:p>
    <w:sectPr w:rsidR="0078055E" w:rsidRPr="007667EA"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9C23D" w14:textId="77777777" w:rsidR="007F176D" w:rsidRDefault="007F176D">
      <w:r>
        <w:separator/>
      </w:r>
    </w:p>
  </w:endnote>
  <w:endnote w:type="continuationSeparator" w:id="0">
    <w:p w14:paraId="5C421BF6" w14:textId="77777777" w:rsidR="007F176D" w:rsidRDefault="007F176D">
      <w:r>
        <w:continuationSeparator/>
      </w:r>
    </w:p>
  </w:endnote>
  <w:endnote w:type="continuationNotice" w:id="1">
    <w:p w14:paraId="4399C918" w14:textId="77777777" w:rsidR="007F176D" w:rsidRDefault="007F17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2818A" w14:textId="77777777" w:rsidR="007F176D" w:rsidRDefault="007F176D">
      <w:r>
        <w:separator/>
      </w:r>
    </w:p>
  </w:footnote>
  <w:footnote w:type="continuationSeparator" w:id="0">
    <w:p w14:paraId="12879C9A" w14:textId="77777777" w:rsidR="007F176D" w:rsidRDefault="007F176D">
      <w:r>
        <w:continuationSeparator/>
      </w:r>
    </w:p>
  </w:footnote>
  <w:footnote w:type="continuationNotice" w:id="1">
    <w:p w14:paraId="54B92E80" w14:textId="77777777" w:rsidR="007F176D" w:rsidRDefault="007F176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1B3"/>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0D84"/>
    <w:rsid w:val="0013113A"/>
    <w:rsid w:val="001314CF"/>
    <w:rsid w:val="001363F5"/>
    <w:rsid w:val="0014023A"/>
    <w:rsid w:val="00140C02"/>
    <w:rsid w:val="00141A17"/>
    <w:rsid w:val="0014244B"/>
    <w:rsid w:val="00142FEA"/>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20F5"/>
    <w:rsid w:val="0020294A"/>
    <w:rsid w:val="00212CDA"/>
    <w:rsid w:val="0022162C"/>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A1ABD"/>
    <w:rsid w:val="003B1CA3"/>
    <w:rsid w:val="003B348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43CFB"/>
    <w:rsid w:val="0046042C"/>
    <w:rsid w:val="00476675"/>
    <w:rsid w:val="0048106F"/>
    <w:rsid w:val="0048126B"/>
    <w:rsid w:val="004825CE"/>
    <w:rsid w:val="004836A6"/>
    <w:rsid w:val="00492EF4"/>
    <w:rsid w:val="004947C9"/>
    <w:rsid w:val="00495781"/>
    <w:rsid w:val="00497365"/>
    <w:rsid w:val="004A7556"/>
    <w:rsid w:val="004B0BF6"/>
    <w:rsid w:val="004B76D4"/>
    <w:rsid w:val="004C1EDF"/>
    <w:rsid w:val="004C49F3"/>
    <w:rsid w:val="004C6B2D"/>
    <w:rsid w:val="004D56E7"/>
    <w:rsid w:val="004E09A0"/>
    <w:rsid w:val="004F22AD"/>
    <w:rsid w:val="0050103C"/>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5128"/>
    <w:rsid w:val="00680964"/>
    <w:rsid w:val="0069472B"/>
    <w:rsid w:val="00694749"/>
    <w:rsid w:val="00696A64"/>
    <w:rsid w:val="006978B2"/>
    <w:rsid w:val="006A22F6"/>
    <w:rsid w:val="006A29E8"/>
    <w:rsid w:val="006B4623"/>
    <w:rsid w:val="006C2521"/>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800CE"/>
    <w:rsid w:val="00780227"/>
    <w:rsid w:val="0078055E"/>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176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6E83"/>
    <w:rsid w:val="008C72C9"/>
    <w:rsid w:val="008D4A83"/>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C0967"/>
    <w:rsid w:val="009D3C3B"/>
    <w:rsid w:val="009D46EA"/>
    <w:rsid w:val="009E2F5C"/>
    <w:rsid w:val="009E56C5"/>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80CD5"/>
    <w:rsid w:val="00A8507F"/>
    <w:rsid w:val="00A91E16"/>
    <w:rsid w:val="00A95518"/>
    <w:rsid w:val="00AA10C4"/>
    <w:rsid w:val="00AA57D8"/>
    <w:rsid w:val="00AA5BF1"/>
    <w:rsid w:val="00AA6E2B"/>
    <w:rsid w:val="00AB0733"/>
    <w:rsid w:val="00AB21AA"/>
    <w:rsid w:val="00AB2327"/>
    <w:rsid w:val="00AC4630"/>
    <w:rsid w:val="00AD0294"/>
    <w:rsid w:val="00AD43E9"/>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B6709"/>
    <w:rsid w:val="00CC2FE0"/>
    <w:rsid w:val="00CD4663"/>
    <w:rsid w:val="00CE5614"/>
    <w:rsid w:val="00CE752A"/>
    <w:rsid w:val="00CF2B1E"/>
    <w:rsid w:val="00CF39D4"/>
    <w:rsid w:val="00CF7A64"/>
    <w:rsid w:val="00D04103"/>
    <w:rsid w:val="00D15128"/>
    <w:rsid w:val="00D24AA4"/>
    <w:rsid w:val="00D257FD"/>
    <w:rsid w:val="00D31EBA"/>
    <w:rsid w:val="00D341FA"/>
    <w:rsid w:val="00D34435"/>
    <w:rsid w:val="00D459DC"/>
    <w:rsid w:val="00D47BCC"/>
    <w:rsid w:val="00D658B3"/>
    <w:rsid w:val="00D70EDE"/>
    <w:rsid w:val="00D9290D"/>
    <w:rsid w:val="00D97849"/>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97958"/>
    <w:rsid w:val="00EA18AE"/>
    <w:rsid w:val="00EA33FF"/>
    <w:rsid w:val="00EB0977"/>
    <w:rsid w:val="00EB13C5"/>
    <w:rsid w:val="00EB2E12"/>
    <w:rsid w:val="00EB3F7D"/>
    <w:rsid w:val="00EB49FA"/>
    <w:rsid w:val="00EB5854"/>
    <w:rsid w:val="00EC4D39"/>
    <w:rsid w:val="00EC5189"/>
    <w:rsid w:val="00EC5E10"/>
    <w:rsid w:val="00EF03F0"/>
    <w:rsid w:val="00EF13D3"/>
    <w:rsid w:val="00F047DC"/>
    <w:rsid w:val="00F06E88"/>
    <w:rsid w:val="00F07F37"/>
    <w:rsid w:val="00F1078C"/>
    <w:rsid w:val="00F13DDE"/>
    <w:rsid w:val="00F2664D"/>
    <w:rsid w:val="00F30418"/>
    <w:rsid w:val="00F3215E"/>
    <w:rsid w:val="00F3231F"/>
    <w:rsid w:val="00F37B7C"/>
    <w:rsid w:val="00F41CC2"/>
    <w:rsid w:val="00F52D73"/>
    <w:rsid w:val="00F65834"/>
    <w:rsid w:val="00F66B6F"/>
    <w:rsid w:val="00F71F61"/>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6A5A3DE1-DD86-41F3-BAC2-2390BE3D76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ACM</Template>
  <TotalTime>0</TotalTime>
  <Pages>6</Pages>
  <Words>2403</Words>
  <Characters>15142</Characters>
  <Application>Microsoft Office Word</Application>
  <DocSecurity>0</DocSecurity>
  <Lines>126</Lines>
  <Paragraphs>35</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17510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Sara Scheucher</cp:lastModifiedBy>
  <cp:revision>2</cp:revision>
  <cp:lastPrinted>2023-11-15T04:17:00Z</cp:lastPrinted>
  <dcterms:created xsi:type="dcterms:W3CDTF">2023-11-15T07:20:00Z</dcterms:created>
  <dcterms:modified xsi:type="dcterms:W3CDTF">2023-11-15T07:20:00Z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ies>
</file>