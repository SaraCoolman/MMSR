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9F4E2EF" w:rsidR="0007392C" w:rsidRPr="00586A35" w:rsidRDefault="007D06CE" w:rsidP="007A502C">
      <w:pPr>
        <w:pStyle w:val="Titledocument"/>
        <w:rPr>
          <w14:ligatures w14:val="standard"/>
        </w:rPr>
      </w:pPr>
      <w:proofErr w:type="spellStart"/>
      <w:r>
        <w:rPr>
          <w:bCs/>
          <w14:ligatures w14:val="standard"/>
        </w:rPr>
        <w:t>Th</w:t>
      </w:r>
      <w:r w:rsidR="00E74FDB">
        <w:rPr>
          <w:bCs/>
          <w14:ligatures w14:val="standard"/>
        </w:rPr>
        <w:t>KV</w:t>
      </w:r>
      <w:proofErr w:type="spellEnd"/>
      <w:r w:rsidR="00E74FDB">
        <w:rPr>
          <w:bCs/>
          <w14:ligatures w14:val="standard"/>
        </w:rPr>
        <w:t xml:space="preserve">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77777777" w:rsidR="00B23FEA" w:rsidRDefault="00B23FEA" w:rsidP="00B23FEA">
            <w:pPr>
              <w:pStyle w:val="Authors"/>
            </w:pPr>
            <w:r w:rsidRPr="00B23FEA">
              <w:rPr>
                <w:rStyle w:val="FirstName"/>
              </w:rPr>
              <w:t>First</w:t>
            </w:r>
            <w:r>
              <w:t xml:space="preserve"> Name </w:t>
            </w:r>
            <w:proofErr w:type="spellStart"/>
            <w:r>
              <w:t>Aayadi</w:t>
            </w:r>
            <w:proofErr w:type="spellEnd"/>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562D245F" w:rsidR="00B23FEA" w:rsidRDefault="00B23FEA" w:rsidP="00B23FEA">
            <w:pPr>
              <w:pStyle w:val="Authors"/>
              <w:rPr>
                <w14:ligatures w14:val="standard"/>
              </w:rPr>
            </w:pPr>
            <w:r w:rsidRPr="00B23FEA">
              <w:rPr>
                <w:rStyle w:val="FirstName"/>
                <w:sz w:val="20"/>
                <w:szCs w:val="18"/>
              </w:rPr>
              <w:t>E-Mail</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09A152C" w:rsidR="00B23FEA" w:rsidRPr="00B23FEA" w:rsidRDefault="00B23FEA" w:rsidP="00B23FEA">
            <w:pPr>
              <w:pStyle w:val="Authors"/>
              <w:rPr>
                <w:rStyle w:val="FirstName"/>
              </w:rPr>
            </w:pPr>
            <w:r w:rsidRPr="00B23FEA">
              <w:rPr>
                <w:rStyle w:val="FirstName"/>
                <w:sz w:val="20"/>
                <w:szCs w:val="18"/>
              </w:rPr>
              <w:t>E-Mail</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38DEEED3" w:rsidR="00406444" w:rsidRPr="00586A35" w:rsidRDefault="00406444" w:rsidP="00406444">
      <w:pPr>
        <w:pStyle w:val="Abstract"/>
      </w:pPr>
      <w:r>
        <w:t xml:space="preserve">In this paper a rudimentary </w:t>
      </w:r>
      <w:r w:rsidR="00B23FEA">
        <w:t>text</w:t>
      </w:r>
      <w:r>
        <w:t xml:space="preserve">-based retrieval system is being developed. Multiple different algorithms for computing the similarity between two songs are tested and compared with a random baseline. For calculating this similarity measure only text-features are used. This paper compares the cos-sim-similarity based on the </w:t>
      </w:r>
      <w:proofErr w:type="spellStart"/>
      <w:r>
        <w:t>tf-idf</w:t>
      </w:r>
      <w:proofErr w:type="spellEnd"/>
      <w:r>
        <w:t xml:space="preserve"> and word2vec respectively</w:t>
      </w:r>
      <w:r w:rsidR="004272EF">
        <w:t>. This is contrasted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w:t>
      </w:r>
      <w:proofErr w:type="spellStart"/>
      <w:r>
        <w:t>tf-idf</w:t>
      </w:r>
      <w:proofErr w:type="spellEnd"/>
      <w:r>
        <w:t xml:space="preserve">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5262B9E5" w:rsidR="00A564AE" w:rsidRDefault="00B234DB" w:rsidP="00B234DB">
      <w:pPr>
        <w:pStyle w:val="Abstract"/>
      </w:pPr>
      <w:r>
        <w:t xml:space="preserve">For implementing the assignment, the programming language Python is used as it has the most support for data analysis and data science purposes. The coding environment used is </w:t>
      </w:r>
      <w:proofErr w:type="spellStart"/>
      <w:r w:rsidR="003D754E">
        <w:t>Jupyter</w:t>
      </w:r>
      <w:proofErr w:type="spellEnd"/>
      <w:r w:rsidR="003D754E">
        <w:t xml:space="preserve"> Notebook as it supports the programming language python</w:t>
      </w:r>
      <w:r w:rsidR="00A564AE">
        <w:t>.</w:t>
      </w:r>
      <w:r w:rsidR="003D754E">
        <w:t xml:space="preserve"> We also used the libraries NumPy and pandas</w:t>
      </w:r>
      <w:r w:rsidR="007269D1">
        <w:t xml:space="preserve"> as well as Scikit-learn which provides us with different similarity functions</w:t>
      </w:r>
      <w:r w:rsidR="003D754E">
        <w:t>.</w:t>
      </w:r>
      <w:r w:rsidR="00751CFE">
        <w:t xml:space="preserve"> The code repository is hosted on the platform </w:t>
      </w:r>
      <w:proofErr w:type="spellStart"/>
      <w:r w:rsidR="00751CFE">
        <w:t>Github</w:t>
      </w:r>
      <w:proofErr w:type="spellEnd"/>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74EC106" w:rsidR="00751CFE" w:rsidRDefault="00751CFE" w:rsidP="00B234DB">
      <w:pPr>
        <w:pStyle w:val="Abstract"/>
      </w:pPr>
      <w:r>
        <w:t>The input of the query is the name of the song as well as the name of the corresponding a</w:t>
      </w:r>
      <w:r w:rsidR="0008070F">
        <w:t>rtist</w:t>
      </w:r>
      <w:r>
        <w:t xml:space="preserve">. The recommender system should output a </w:t>
      </w:r>
      <w:r w:rsidR="0008070F">
        <w:t>l</w:t>
      </w:r>
      <w:r>
        <w:t>ist of songs with the title and the artist-</w:t>
      </w:r>
    </w:p>
    <w:p w14:paraId="4F085FE0" w14:textId="01CC9ADB" w:rsidR="002E0311" w:rsidRDefault="002E0311" w:rsidP="00B234DB">
      <w:pPr>
        <w:pStyle w:val="Abstract"/>
      </w:pPr>
      <w:r>
        <w:t>To be better able to analyze the results of the recommender system th</w:t>
      </w:r>
      <w:r w:rsidR="00751CFE">
        <w:t>is</w:t>
      </w:r>
      <w:r>
        <w:t xml:space="preserve"> output of the script is saved in a dictionary.</w:t>
      </w:r>
    </w:p>
    <w:p w14:paraId="394690CB" w14:textId="2211DD21" w:rsidR="00C83008" w:rsidRDefault="00C83008" w:rsidP="00B234DB">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gives us the list of the songs and artist as the output. </w:t>
      </w:r>
      <w:r w:rsidR="002A2864">
        <w:t xml:space="preserve">After that we implemented a function, which can be used for all </w:t>
      </w:r>
      <w:proofErr w:type="gramStart"/>
      <w:r w:rsidR="002A2864">
        <w:t>text based</w:t>
      </w:r>
      <w:proofErr w:type="gramEnd"/>
      <w:r w:rsidR="002A2864">
        <w:t xml:space="preserve"> analysis. The function itself is also called </w:t>
      </w:r>
      <w:proofErr w:type="spellStart"/>
      <w:r w:rsidR="002A2864">
        <w:t>text_based</w:t>
      </w:r>
      <w:proofErr w:type="spellEnd"/>
      <w:r w:rsidR="002A2864">
        <w:t xml:space="preserve">. It takes as input parameters the id of the query song, the representation of the lyrics for example the </w:t>
      </w:r>
      <w:proofErr w:type="spellStart"/>
      <w:r w:rsidR="002A2864">
        <w:t>tf-idf</w:t>
      </w:r>
      <w:proofErr w:type="spellEnd"/>
      <w:r w:rsidR="002A2864">
        <w:t>, the number of tracks that want to be retrieved as well as the similarity function for example cosine similarity or Euclidean similarity. This way we are completely flexible and can use the same function for many different use cases.</w:t>
      </w:r>
      <w:r w:rsidR="003D754E">
        <w:t xml:space="preserve"> Then we imported the functions into the main file where they can be used with different input parameters. </w:t>
      </w:r>
    </w:p>
    <w:p w14:paraId="5E16064B" w14:textId="3A6FF82E" w:rsidR="00624E64" w:rsidRDefault="00624E64" w:rsidP="00624E64">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r>
        <w:t xml:space="preserve">[info about the </w:t>
      </w:r>
      <w:proofErr w:type="spellStart"/>
      <w:r>
        <w:t>the</w:t>
      </w:r>
      <w:proofErr w:type="spellEnd"/>
      <w:r>
        <w:t xml:space="preserve"> feature vectors]</w:t>
      </w:r>
    </w:p>
    <w:p w14:paraId="7C35B390" w14:textId="7D31315E" w:rsidR="004272EF" w:rsidRDefault="004272EF" w:rsidP="00212CDA">
      <w:pPr>
        <w:pStyle w:val="Algorithm"/>
      </w:pPr>
      <w:r>
        <w:t xml:space="preserve">[info about the two </w:t>
      </w:r>
      <w:proofErr w:type="spellStart"/>
      <w:r>
        <w:t>tsv</w:t>
      </w:r>
      <w:proofErr w:type="spellEnd"/>
      <w:r>
        <w:t xml:space="preserve"> files]</w:t>
      </w:r>
    </w:p>
    <w:p w14:paraId="17C0849B" w14:textId="2463692E" w:rsidR="00CE5614" w:rsidRDefault="00A27D78" w:rsidP="00A27D78">
      <w:pPr>
        <w:pStyle w:val="Head2"/>
      </w:pPr>
      <w:r>
        <w:t>2.1</w:t>
      </w:r>
      <w:r>
        <w:tab/>
      </w:r>
      <w:r w:rsidR="00CE5614">
        <w:t>Random baseline</w:t>
      </w:r>
    </w:p>
    <w:p w14:paraId="4FB6F668" w14:textId="0D7C682D" w:rsidR="004272EF" w:rsidRDefault="002B7EE5" w:rsidP="002B7EE5">
      <w:pPr>
        <w:pStyle w:val="Algorithm"/>
      </w:pPr>
      <w:r>
        <w:t xml:space="preserve">for the random baseline we first shuffled the songs to get a random order, so we get a different result each time the function is called. Then we excluded the query song from the data </w:t>
      </w:r>
      <w:r w:rsidR="00FA1C57">
        <w:t>frame,</w:t>
      </w:r>
      <w:r>
        <w:t xml:space="preserve"> so it does not appear in the result-list. Afterwards we retrieve top N random songs and save them to the result list.</w:t>
      </w:r>
    </w:p>
    <w:p w14:paraId="5F5919BD" w14:textId="538D972D" w:rsidR="00A27D78" w:rsidRDefault="00CE5614" w:rsidP="00A27D78">
      <w:pPr>
        <w:pStyle w:val="Head2"/>
      </w:pPr>
      <w:r>
        <w:t>2.2</w:t>
      </w:r>
      <w:r>
        <w:tab/>
        <w:t xml:space="preserve">Cos-sim based on </w:t>
      </w:r>
      <w:proofErr w:type="spellStart"/>
      <w:r>
        <w:t>tf-idf</w:t>
      </w:r>
      <w:proofErr w:type="spellEnd"/>
    </w:p>
    <w:p w14:paraId="1EDEEE15" w14:textId="4F3FDD91" w:rsidR="00696A64" w:rsidRDefault="00FA1C57" w:rsidP="00FA1C57">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cos_sim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proofErr w:type="spellStart"/>
      <w:proofErr w:type="gramStart"/>
      <w:r w:rsidR="007269D1">
        <w:t>library.</w:t>
      </w:r>
      <w:r w:rsidR="00696A64">
        <w:t>The</w:t>
      </w:r>
      <w:proofErr w:type="spellEnd"/>
      <w:proofErr w:type="gramEnd"/>
      <w:r w:rsidR="00696A64">
        <w:t xml:space="preserve"> result of the </w:t>
      </w:r>
      <w:proofErr w:type="spellStart"/>
      <w:r w:rsidR="00696A64">
        <w:t>cos_sim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w:t>
      </w:r>
      <w:r w:rsidR="00476675">
        <w:lastRenderedPageBreak/>
        <w:t>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 vector from the queried song. Then we create an array which is called similarities.</w:t>
      </w:r>
    </w:p>
    <w:p w14:paraId="59406B65" w14:textId="362CD387" w:rsidR="00E846AE" w:rsidRDefault="004F22AD" w:rsidP="00FA1C57">
      <w:pPr>
        <w:pStyle w:val="Algorithm"/>
      </w:pPr>
      <w:r>
        <w:t>Afterwards</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proofErr w:type="spellStart"/>
      <w:r w:rsidR="00476675">
        <w:t>dateset</w:t>
      </w:r>
      <w:proofErr w:type="spellEnd"/>
      <w:r w:rsidR="00476675">
        <w:t xml:space="preserve"> and selects all the </w:t>
      </w:r>
      <w:proofErr w:type="spellStart"/>
      <w:r w:rsidR="00476675">
        <w:t>tf-idf</w:t>
      </w:r>
      <w:proofErr w:type="spellEnd"/>
      <w:r w:rsidR="00476675">
        <w:t xml:space="preserve"> values </w:t>
      </w:r>
      <w:r w:rsidR="00696A64">
        <w:t xml:space="preserve">which start at the third column.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 meaning perfect similarity and. Afterwards we sort the list from the most to least similar and retrieve the ids of the 10 most similar songs.</w:t>
      </w:r>
    </w:p>
    <w:p w14:paraId="0EE4677D" w14:textId="5320ECDF" w:rsidR="00CE5614" w:rsidRDefault="00CE5614" w:rsidP="00A27D78">
      <w:pPr>
        <w:pStyle w:val="Head2"/>
      </w:pPr>
      <w:r>
        <w:t>2.3</w:t>
      </w:r>
      <w:r>
        <w:tab/>
        <w:t xml:space="preserve">Cos-sim based on </w:t>
      </w:r>
      <w:proofErr w:type="gramStart"/>
      <w:r>
        <w:t>word2vec</w:t>
      </w:r>
      <w:proofErr w:type="gramEnd"/>
    </w:p>
    <w:p w14:paraId="7B349DFC" w14:textId="0B571C08" w:rsidR="00601236" w:rsidRDefault="007D06CE" w:rsidP="007D06CE">
      <w:pPr>
        <w:pStyle w:val="Abstract"/>
      </w:pPr>
      <w:r>
        <w:t xml:space="preserve">The next retrieval system uses the word2vec-embedding with the cos-sim-similarity measure. Word2vec represents each word as a high-dimensional vector and uses a neural network to learn the optimal distance of these vectors in the embedding space. The flow of the code is the same as </w:t>
      </w:r>
      <w:proofErr w:type="spellStart"/>
      <w:r>
        <w:t>tf-idf</w:t>
      </w:r>
      <w:proofErr w:type="spellEnd"/>
      <w:r>
        <w:t xml:space="preserve">. </w:t>
      </w:r>
      <w:r w:rsidRPr="007D06CE">
        <w:t>So only a parameter has to be changed when calling the function</w:t>
      </w:r>
      <w:r>
        <w:t>.</w:t>
      </w:r>
    </w:p>
    <w:p w14:paraId="7729507D" w14:textId="4B977A51" w:rsidR="00A404A2" w:rsidRDefault="00CE5614" w:rsidP="00A404A2">
      <w:pPr>
        <w:pStyle w:val="Head2"/>
      </w:pPr>
      <w:r>
        <w:t>2.</w:t>
      </w:r>
      <w:r w:rsidR="00A404A2">
        <w:t>4</w:t>
      </w:r>
      <w:r>
        <w:tab/>
      </w:r>
      <w:r w:rsidR="00A404A2">
        <w:t xml:space="preserve">Cos-sim based on </w:t>
      </w:r>
      <w:proofErr w:type="gramStart"/>
      <w:r w:rsidR="00A404A2">
        <w:t>BERT</w:t>
      </w:r>
      <w:proofErr w:type="gramEnd"/>
      <w:r w:rsidR="00A404A2">
        <w:t xml:space="preserve"> </w:t>
      </w:r>
    </w:p>
    <w:p w14:paraId="4F139235" w14:textId="6E36E99E" w:rsidR="00A404A2" w:rsidRPr="00A404A2" w:rsidRDefault="00A404A2" w:rsidP="00657437">
      <w:pPr>
        <w:pStyle w:val="Head2"/>
        <w:ind w:left="0" w:firstLine="0"/>
        <w:rPr>
          <w:b w:val="0"/>
          <w:bCs/>
          <w:sz w:val="18"/>
          <w:szCs w:val="18"/>
          <w:lang w:eastAsia="zh-CN"/>
        </w:rPr>
      </w:pPr>
      <w:r>
        <w:rPr>
          <w:b w:val="0"/>
          <w:bCs/>
          <w:sz w:val="18"/>
          <w:szCs w:val="18"/>
        </w:rPr>
        <w:t>As the</w:t>
      </w:r>
      <w:r w:rsidRPr="00A404A2">
        <w:rPr>
          <w:b w:val="0"/>
          <w:bCs/>
          <w:sz w:val="18"/>
          <w:szCs w:val="18"/>
        </w:rPr>
        <w:t xml:space="preserve"> </w:t>
      </w:r>
      <w:r>
        <w:rPr>
          <w:b w:val="0"/>
          <w:bCs/>
          <w:sz w:val="18"/>
          <w:szCs w:val="18"/>
        </w:rPr>
        <w:t>last retriever that we have implemented for this project, we have chosen cosine similarity as</w:t>
      </w:r>
      <w:r w:rsidR="00F1078C">
        <w:rPr>
          <w:b w:val="0"/>
          <w:bCs/>
          <w:sz w:val="18"/>
          <w:szCs w:val="18"/>
        </w:rPr>
        <w:t xml:space="preserve"> its</w:t>
      </w:r>
      <w:r>
        <w:rPr>
          <w:b w:val="0"/>
          <w:bCs/>
          <w:sz w:val="18"/>
          <w:szCs w:val="18"/>
        </w:rPr>
        <w:t xml:space="preserve"> similarity function and </w:t>
      </w:r>
      <w:r w:rsidR="00F1078C">
        <w:rPr>
          <w:b w:val="0"/>
          <w:bCs/>
          <w:sz w:val="18"/>
          <w:szCs w:val="18"/>
        </w:rPr>
        <w:t xml:space="preserve">lyric representation generated by BERT. </w:t>
      </w:r>
      <w:r w:rsidR="00657437">
        <w:rPr>
          <w:rFonts w:hint="eastAsia"/>
          <w:b w:val="0"/>
          <w:bCs/>
          <w:sz w:val="18"/>
          <w:szCs w:val="18"/>
          <w:lang w:eastAsia="zh-CN"/>
        </w:rPr>
        <w:t>As</w:t>
      </w:r>
      <w:r w:rsidR="00657437">
        <w:rPr>
          <w:b w:val="0"/>
          <w:bCs/>
          <w:sz w:val="18"/>
          <w:szCs w:val="18"/>
          <w:lang w:eastAsia="zh-CN"/>
        </w:rPr>
        <w:t xml:space="preserve"> mentioned above, we have adopted a modularized scheme when implementing</w:t>
      </w:r>
      <w:r w:rsidR="00657437">
        <w:rPr>
          <w:rFonts w:hint="eastAsia"/>
          <w:b w:val="0"/>
          <w:bCs/>
          <w:sz w:val="18"/>
          <w:szCs w:val="18"/>
          <w:lang w:eastAsia="zh-CN"/>
        </w:rPr>
        <w:t xml:space="preserve"> the</w:t>
      </w:r>
      <w:r w:rsidR="00657437">
        <w:rPr>
          <w:b w:val="0"/>
          <w:bCs/>
          <w:sz w:val="18"/>
          <w:szCs w:val="18"/>
          <w:lang w:eastAsia="zh-CN"/>
        </w:rPr>
        <w:t xml:space="preserve"> </w:t>
      </w:r>
      <w:r w:rsidR="00657437">
        <w:rPr>
          <w:rFonts w:hint="eastAsia"/>
          <w:b w:val="0"/>
          <w:bCs/>
          <w:sz w:val="18"/>
          <w:szCs w:val="18"/>
          <w:lang w:eastAsia="zh-CN"/>
        </w:rPr>
        <w:t>text</w:t>
      </w:r>
      <w:r w:rsidR="00657437">
        <w:rPr>
          <w:b w:val="0"/>
          <w:bCs/>
          <w:sz w:val="18"/>
          <w:szCs w:val="18"/>
          <w:lang w:eastAsia="zh-CN"/>
        </w:rPr>
        <w:t xml:space="preserve">_based function. </w:t>
      </w:r>
      <w:r w:rsidR="00584CF1">
        <w:rPr>
          <w:b w:val="0"/>
          <w:bCs/>
          <w:sz w:val="18"/>
          <w:szCs w:val="18"/>
          <w:lang w:eastAsia="zh-CN"/>
        </w:rPr>
        <w:t>Thus,</w:t>
      </w:r>
      <w:r w:rsidR="00657437" w:rsidRPr="00657437">
        <w:rPr>
          <w:b w:val="0"/>
          <w:bCs/>
          <w:sz w:val="18"/>
          <w:szCs w:val="18"/>
          <w:lang w:eastAsia="zh-CN"/>
        </w:rPr>
        <w:t xml:space="preserve"> for this step, we just set the repr parameter of the text_base function to </w:t>
      </w:r>
      <w:r w:rsidR="00657437">
        <w:rPr>
          <w:b w:val="0"/>
          <w:bCs/>
          <w:sz w:val="18"/>
          <w:szCs w:val="18"/>
          <w:lang w:eastAsia="zh-CN"/>
        </w:rPr>
        <w:t>“</w:t>
      </w:r>
      <w:r w:rsidR="00657437" w:rsidRPr="00657437">
        <w:rPr>
          <w:b w:val="0"/>
          <w:bCs/>
          <w:sz w:val="18"/>
          <w:szCs w:val="18"/>
          <w:lang w:eastAsia="zh-CN"/>
        </w:rPr>
        <w:t>bert</w:t>
      </w:r>
      <w:r w:rsidR="00657437">
        <w:rPr>
          <w:b w:val="0"/>
          <w:bCs/>
          <w:sz w:val="18"/>
          <w:szCs w:val="18"/>
          <w:lang w:eastAsia="zh-CN"/>
        </w:rPr>
        <w:t>”</w:t>
      </w:r>
      <w:r w:rsidR="00657437" w:rsidRPr="00657437">
        <w:rPr>
          <w:b w:val="0"/>
          <w:bCs/>
          <w:sz w:val="18"/>
          <w:szCs w:val="18"/>
          <w:lang w:eastAsia="zh-CN"/>
        </w:rPr>
        <w:t>, and the sim</w:t>
      </w:r>
      <w:r w:rsidR="00657437">
        <w:rPr>
          <w:b w:val="0"/>
          <w:bCs/>
          <w:sz w:val="18"/>
          <w:szCs w:val="18"/>
          <w:lang w:eastAsia="zh-CN"/>
        </w:rPr>
        <w:t>_</w:t>
      </w:r>
      <w:r w:rsidR="00657437" w:rsidRPr="00657437">
        <w:rPr>
          <w:b w:val="0"/>
          <w:bCs/>
          <w:sz w:val="18"/>
          <w:szCs w:val="18"/>
          <w:lang w:eastAsia="zh-CN"/>
        </w:rPr>
        <w:t xml:space="preserve">func parameter to </w:t>
      </w:r>
      <w:r w:rsidR="00657437">
        <w:rPr>
          <w:b w:val="0"/>
          <w:bCs/>
          <w:sz w:val="18"/>
          <w:szCs w:val="18"/>
          <w:lang w:eastAsia="zh-CN"/>
        </w:rPr>
        <w:t>“</w:t>
      </w:r>
      <w:r w:rsidR="00657437" w:rsidRPr="00657437">
        <w:rPr>
          <w:b w:val="0"/>
          <w:bCs/>
          <w:sz w:val="18"/>
          <w:szCs w:val="18"/>
          <w:lang w:eastAsia="zh-CN"/>
        </w:rPr>
        <w:t>cos-sim</w:t>
      </w:r>
      <w:r w:rsidR="00657437">
        <w:rPr>
          <w:b w:val="0"/>
          <w:bCs/>
          <w:sz w:val="18"/>
          <w:szCs w:val="18"/>
          <w:lang w:eastAsia="zh-CN"/>
        </w:rPr>
        <w:t>.”</w:t>
      </w:r>
      <w:r w:rsidR="002D1558" w:rsidRPr="002D1558">
        <w:t xml:space="preserve"> </w:t>
      </w:r>
      <w:r w:rsidR="002D1558" w:rsidRPr="002D1558">
        <w:rPr>
          <w:b w:val="0"/>
          <w:bCs/>
          <w:sz w:val="18"/>
          <w:szCs w:val="18"/>
          <w:lang w:eastAsia="zh-CN"/>
        </w:rPr>
        <w:t>The flow of</w:t>
      </w:r>
      <w:r w:rsidR="002D1558">
        <w:rPr>
          <w:b w:val="0"/>
          <w:bCs/>
          <w:sz w:val="18"/>
          <w:szCs w:val="18"/>
          <w:lang w:eastAsia="zh-CN"/>
        </w:rPr>
        <w:t xml:space="preserve"> </w:t>
      </w:r>
      <w:r w:rsidR="002D1558" w:rsidRPr="002D1558">
        <w:rPr>
          <w:b w:val="0"/>
          <w:bCs/>
          <w:sz w:val="18"/>
          <w:szCs w:val="18"/>
          <w:lang w:eastAsia="zh-CN"/>
        </w:rPr>
        <w:t>execution is the same as when using the other two representations.</w:t>
      </w:r>
    </w:p>
    <w:p w14:paraId="23E8858E" w14:textId="2A5863F7" w:rsidR="0008070F" w:rsidRDefault="00A27D78" w:rsidP="0008070F">
      <w:pPr>
        <w:pStyle w:val="Head1"/>
      </w:pPr>
      <w:r>
        <w:t>3</w:t>
      </w:r>
      <w:r>
        <w:tab/>
        <w:t>Qualitative Analysis</w:t>
      </w:r>
    </w:p>
    <w:p w14:paraId="3EFE088F" w14:textId="044C20CC" w:rsidR="0008070F" w:rsidRDefault="0008070F" w:rsidP="0008070F">
      <w:pPr>
        <w:pStyle w:val="Algorithm"/>
      </w:pPr>
      <w:r>
        <w:t>For the qualitative analysis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08070F">
      <w:pPr>
        <w:pStyle w:val="AckPara"/>
      </w:pPr>
      <w:r>
        <w:t>3.1</w:t>
      </w:r>
      <w:r>
        <w:tab/>
        <w:t>Random baseline</w:t>
      </w:r>
    </w:p>
    <w:p w14:paraId="09538963" w14:textId="77777777" w:rsidR="003D754E" w:rsidRDefault="003D754E" w:rsidP="0008070F">
      <w:pPr>
        <w:pStyle w:val="AckPara"/>
      </w:pPr>
    </w:p>
    <w:p w14:paraId="3A85CD5D" w14:textId="595CA420" w:rsidR="00601236" w:rsidRDefault="00601236" w:rsidP="0008070F">
      <w:pPr>
        <w:pStyle w:val="AckPara"/>
      </w:pPr>
      <w:r>
        <w:t xml:space="preserve">The random baseline function will produce a different result set </w:t>
      </w:r>
      <w:r w:rsidR="00E677F8">
        <w:t>every time</w:t>
      </w:r>
      <w:r>
        <w:t xml:space="preserve"> it is called, no matter what input query you give. It produces songs of different genres </w:t>
      </w:r>
      <w:r w:rsidR="00E677F8">
        <w:t>that mostly have nothing in common with the query song.</w:t>
      </w:r>
    </w:p>
    <w:p w14:paraId="09011613" w14:textId="77777777" w:rsidR="003D754E" w:rsidRDefault="003D754E" w:rsidP="0008070F">
      <w:pPr>
        <w:pStyle w:val="AckPara"/>
      </w:pPr>
    </w:p>
    <w:p w14:paraId="3A94A469" w14:textId="3046BDA6" w:rsidR="0008070F" w:rsidRDefault="0008070F" w:rsidP="0008070F">
      <w:pPr>
        <w:pStyle w:val="AckPara"/>
      </w:pPr>
      <w:r>
        <w:t>3.2</w:t>
      </w:r>
      <w:r>
        <w:tab/>
        <w:t xml:space="preserve">Cos-sim based </w:t>
      </w:r>
      <w:proofErr w:type="spellStart"/>
      <w:r>
        <w:t>tf-idf</w:t>
      </w:r>
      <w:proofErr w:type="spellEnd"/>
    </w:p>
    <w:p w14:paraId="2C60BB55" w14:textId="4E25B542" w:rsidR="0008070F" w:rsidRDefault="0008070F" w:rsidP="0008070F">
      <w:pPr>
        <w:pStyle w:val="AckPara"/>
      </w:pPr>
      <w:r>
        <w:t>Query song 1: Love me by the 1975:</w:t>
      </w:r>
    </w:p>
    <w:p w14:paraId="782DDC92" w14:textId="6A24321C" w:rsidR="007F03ED" w:rsidRDefault="007F03ED" w:rsidP="0008070F">
      <w:pPr>
        <w:pStyle w:val="AckPara"/>
      </w:pPr>
      <w:r>
        <w:t>Result list:</w:t>
      </w:r>
    </w:p>
    <w:tbl>
      <w:tblPr>
        <w:tblStyle w:val="Tabellenraster"/>
        <w:tblW w:w="4531" w:type="dxa"/>
        <w:tblLook w:val="04A0" w:firstRow="1" w:lastRow="0" w:firstColumn="1" w:lastColumn="0" w:noHBand="0" w:noVBand="1"/>
      </w:tblPr>
      <w:tblGrid>
        <w:gridCol w:w="1156"/>
        <w:gridCol w:w="1320"/>
        <w:gridCol w:w="1157"/>
        <w:gridCol w:w="898"/>
      </w:tblGrid>
      <w:tr w:rsidR="0008070F" w:rsidRPr="0008070F" w14:paraId="5983FF01" w14:textId="77777777" w:rsidTr="007F03ED">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20" w:type="dxa"/>
            <w:noWrap/>
            <w:hideMark/>
          </w:tcPr>
          <w:p w14:paraId="62799905" w14:textId="77777777" w:rsidR="0008070F" w:rsidRPr="0008070F" w:rsidRDefault="0008070F" w:rsidP="0008070F">
            <w:pPr>
              <w:pStyle w:val="Abstract"/>
            </w:pPr>
            <w:r w:rsidRPr="0008070F">
              <w:t>Oh Yeah</w:t>
            </w:r>
          </w:p>
        </w:tc>
        <w:tc>
          <w:tcPr>
            <w:tcW w:w="1157" w:type="dxa"/>
            <w:noWrap/>
            <w:hideMark/>
          </w:tcPr>
          <w:p w14:paraId="6DF04488" w14:textId="77777777" w:rsidR="0008070F" w:rsidRPr="0008070F" w:rsidRDefault="0008070F" w:rsidP="0008070F">
            <w:pPr>
              <w:pStyle w:val="Abstract"/>
            </w:pPr>
            <w:r w:rsidRPr="0008070F">
              <w:t>Artist</w:t>
            </w:r>
          </w:p>
        </w:tc>
        <w:tc>
          <w:tcPr>
            <w:tcW w:w="898"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7F03ED">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20" w:type="dxa"/>
            <w:noWrap/>
            <w:hideMark/>
          </w:tcPr>
          <w:p w14:paraId="59327962" w14:textId="77777777" w:rsidR="0008070F" w:rsidRPr="0008070F" w:rsidRDefault="0008070F" w:rsidP="0008070F">
            <w:pPr>
              <w:pStyle w:val="Abstract"/>
            </w:pPr>
            <w:r w:rsidRPr="0008070F">
              <w:t>The Gospel</w:t>
            </w:r>
          </w:p>
        </w:tc>
        <w:tc>
          <w:tcPr>
            <w:tcW w:w="1157" w:type="dxa"/>
            <w:noWrap/>
            <w:hideMark/>
          </w:tcPr>
          <w:p w14:paraId="006777A0" w14:textId="77777777" w:rsidR="0008070F" w:rsidRPr="0008070F" w:rsidRDefault="0008070F" w:rsidP="0008070F">
            <w:pPr>
              <w:pStyle w:val="Abstract"/>
            </w:pPr>
            <w:r w:rsidRPr="0008070F">
              <w:t>Artist</w:t>
            </w:r>
          </w:p>
        </w:tc>
        <w:tc>
          <w:tcPr>
            <w:tcW w:w="898"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7F03ED">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20" w:type="dxa"/>
            <w:noWrap/>
            <w:hideMark/>
          </w:tcPr>
          <w:p w14:paraId="5E4D588B" w14:textId="77777777" w:rsidR="0008070F" w:rsidRPr="0008070F" w:rsidRDefault="0008070F" w:rsidP="0008070F">
            <w:pPr>
              <w:pStyle w:val="Abstract"/>
            </w:pPr>
            <w:r w:rsidRPr="0008070F">
              <w:t>Fire Starter</w:t>
            </w:r>
          </w:p>
        </w:tc>
        <w:tc>
          <w:tcPr>
            <w:tcW w:w="1157" w:type="dxa"/>
            <w:noWrap/>
            <w:hideMark/>
          </w:tcPr>
          <w:p w14:paraId="584AA223" w14:textId="77777777" w:rsidR="0008070F" w:rsidRPr="0008070F" w:rsidRDefault="0008070F" w:rsidP="0008070F">
            <w:pPr>
              <w:pStyle w:val="Abstract"/>
            </w:pPr>
            <w:r w:rsidRPr="0008070F">
              <w:t>Artist</w:t>
            </w:r>
          </w:p>
        </w:tc>
        <w:tc>
          <w:tcPr>
            <w:tcW w:w="898"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7F03ED">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20" w:type="dxa"/>
            <w:noWrap/>
            <w:hideMark/>
          </w:tcPr>
          <w:p w14:paraId="50C3983F" w14:textId="77777777" w:rsidR="0008070F" w:rsidRPr="0008070F" w:rsidRDefault="0008070F" w:rsidP="0008070F">
            <w:pPr>
              <w:pStyle w:val="Abstract"/>
            </w:pPr>
            <w:r w:rsidRPr="0008070F">
              <w:t>Rat Fink</w:t>
            </w:r>
          </w:p>
        </w:tc>
        <w:tc>
          <w:tcPr>
            <w:tcW w:w="1157" w:type="dxa"/>
            <w:noWrap/>
            <w:hideMark/>
          </w:tcPr>
          <w:p w14:paraId="7AB477DC" w14:textId="77777777" w:rsidR="0008070F" w:rsidRPr="0008070F" w:rsidRDefault="0008070F" w:rsidP="0008070F">
            <w:pPr>
              <w:pStyle w:val="Abstract"/>
            </w:pPr>
            <w:r w:rsidRPr="0008070F">
              <w:t>Artist</w:t>
            </w:r>
          </w:p>
        </w:tc>
        <w:tc>
          <w:tcPr>
            <w:tcW w:w="898"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7F03ED">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20" w:type="dxa"/>
            <w:noWrap/>
            <w:hideMark/>
          </w:tcPr>
          <w:p w14:paraId="3FBB2BCF" w14:textId="77777777" w:rsidR="0008070F" w:rsidRPr="0008070F" w:rsidRDefault="0008070F" w:rsidP="0008070F">
            <w:pPr>
              <w:pStyle w:val="Abstract"/>
            </w:pPr>
            <w:r w:rsidRPr="0008070F">
              <w:t>How Bad Do You Want It (Oh Yeah)</w:t>
            </w:r>
          </w:p>
        </w:tc>
        <w:tc>
          <w:tcPr>
            <w:tcW w:w="1157" w:type="dxa"/>
            <w:noWrap/>
            <w:hideMark/>
          </w:tcPr>
          <w:p w14:paraId="0A8C67DD" w14:textId="77777777" w:rsidR="0008070F" w:rsidRPr="0008070F" w:rsidRDefault="0008070F" w:rsidP="0008070F">
            <w:pPr>
              <w:pStyle w:val="Abstract"/>
            </w:pPr>
            <w:r w:rsidRPr="0008070F">
              <w:t>Artist</w:t>
            </w:r>
          </w:p>
        </w:tc>
        <w:tc>
          <w:tcPr>
            <w:tcW w:w="898"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7F03ED">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20" w:type="dxa"/>
            <w:noWrap/>
            <w:hideMark/>
          </w:tcPr>
          <w:p w14:paraId="500435A3" w14:textId="77777777"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157" w:type="dxa"/>
            <w:noWrap/>
            <w:hideMark/>
          </w:tcPr>
          <w:p w14:paraId="4C8A9FF5" w14:textId="77777777" w:rsidR="0008070F" w:rsidRPr="0008070F" w:rsidRDefault="0008070F" w:rsidP="0008070F">
            <w:pPr>
              <w:pStyle w:val="Abstract"/>
            </w:pPr>
            <w:r w:rsidRPr="0008070F">
              <w:t>Artist</w:t>
            </w:r>
          </w:p>
        </w:tc>
        <w:tc>
          <w:tcPr>
            <w:tcW w:w="898"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7F03ED">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20"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157" w:type="dxa"/>
            <w:noWrap/>
            <w:hideMark/>
          </w:tcPr>
          <w:p w14:paraId="34779145" w14:textId="77777777" w:rsidR="0008070F" w:rsidRPr="0008070F" w:rsidRDefault="0008070F" w:rsidP="0008070F">
            <w:pPr>
              <w:pStyle w:val="Abstract"/>
            </w:pPr>
            <w:r w:rsidRPr="0008070F">
              <w:t>Artist</w:t>
            </w:r>
          </w:p>
        </w:tc>
        <w:tc>
          <w:tcPr>
            <w:tcW w:w="898"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7F03ED">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20" w:type="dxa"/>
            <w:noWrap/>
            <w:hideMark/>
          </w:tcPr>
          <w:p w14:paraId="0F16DE1D" w14:textId="77777777" w:rsidR="0008070F" w:rsidRPr="0008070F" w:rsidRDefault="0008070F" w:rsidP="0008070F">
            <w:pPr>
              <w:pStyle w:val="Abstract"/>
            </w:pPr>
            <w:r w:rsidRPr="0008070F">
              <w:t>Miss Independent</w:t>
            </w:r>
          </w:p>
        </w:tc>
        <w:tc>
          <w:tcPr>
            <w:tcW w:w="1157" w:type="dxa"/>
            <w:noWrap/>
            <w:hideMark/>
          </w:tcPr>
          <w:p w14:paraId="7B53A8B7" w14:textId="77777777" w:rsidR="0008070F" w:rsidRPr="0008070F" w:rsidRDefault="0008070F" w:rsidP="0008070F">
            <w:pPr>
              <w:pStyle w:val="Abstract"/>
            </w:pPr>
            <w:r w:rsidRPr="0008070F">
              <w:t>Artist</w:t>
            </w:r>
          </w:p>
        </w:tc>
        <w:tc>
          <w:tcPr>
            <w:tcW w:w="898"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7F03ED">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20" w:type="dxa"/>
            <w:noWrap/>
            <w:hideMark/>
          </w:tcPr>
          <w:p w14:paraId="2CCC5A2D" w14:textId="77777777" w:rsidR="0008070F" w:rsidRPr="0008070F" w:rsidRDefault="0008070F" w:rsidP="0008070F">
            <w:pPr>
              <w:pStyle w:val="Abstract"/>
            </w:pPr>
            <w:r w:rsidRPr="0008070F">
              <w:t>Euphoria</w:t>
            </w:r>
          </w:p>
        </w:tc>
        <w:tc>
          <w:tcPr>
            <w:tcW w:w="1157" w:type="dxa"/>
            <w:noWrap/>
            <w:hideMark/>
          </w:tcPr>
          <w:p w14:paraId="36AC2DCA" w14:textId="77777777" w:rsidR="0008070F" w:rsidRPr="0008070F" w:rsidRDefault="0008070F" w:rsidP="0008070F">
            <w:pPr>
              <w:pStyle w:val="Abstract"/>
            </w:pPr>
            <w:r w:rsidRPr="0008070F">
              <w:t>Artist</w:t>
            </w:r>
          </w:p>
        </w:tc>
        <w:tc>
          <w:tcPr>
            <w:tcW w:w="898"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7F03ED">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20" w:type="dxa"/>
            <w:noWrap/>
            <w:hideMark/>
          </w:tcPr>
          <w:p w14:paraId="1FDDCF9C" w14:textId="77777777" w:rsidR="0008070F" w:rsidRPr="0008070F" w:rsidRDefault="0008070F" w:rsidP="00400782">
            <w:pPr>
              <w:pStyle w:val="Abstract"/>
            </w:pPr>
            <w:r w:rsidRPr="0008070F">
              <w:t>Let There Be Love</w:t>
            </w:r>
          </w:p>
        </w:tc>
        <w:tc>
          <w:tcPr>
            <w:tcW w:w="1157" w:type="dxa"/>
            <w:noWrap/>
            <w:hideMark/>
          </w:tcPr>
          <w:p w14:paraId="1B72534A" w14:textId="77777777" w:rsidR="0008070F" w:rsidRPr="0008070F" w:rsidRDefault="0008070F" w:rsidP="00400782">
            <w:pPr>
              <w:pStyle w:val="Abstract"/>
            </w:pPr>
            <w:r w:rsidRPr="0008070F">
              <w:t>Artist</w:t>
            </w:r>
          </w:p>
        </w:tc>
        <w:tc>
          <w:tcPr>
            <w:tcW w:w="898" w:type="dxa"/>
            <w:noWrap/>
            <w:hideMark/>
          </w:tcPr>
          <w:p w14:paraId="0BF1F987" w14:textId="77777777" w:rsidR="0008070F" w:rsidRPr="0008070F" w:rsidRDefault="0008070F" w:rsidP="00400782">
            <w:pPr>
              <w:pStyle w:val="Abstract"/>
            </w:pPr>
            <w:r w:rsidRPr="0008070F">
              <w:t>Simple Minds</w:t>
            </w:r>
          </w:p>
        </w:tc>
      </w:tr>
    </w:tbl>
    <w:p w14:paraId="1BE6B94A" w14:textId="56E132BD" w:rsidR="000C4598" w:rsidRDefault="00F047DC" w:rsidP="0008070F">
      <w:pPr>
        <w:pStyle w:val="AckPara"/>
      </w:pPr>
      <w:r>
        <w:t xml:space="preserve">In the result are songs of different genres like R&amp;B, K-Pop, Pop, Indie-Rock, and Punk. </w:t>
      </w:r>
      <w:r w:rsidR="000C4598">
        <w:t>The lyrics of the query song</w:t>
      </w:r>
      <w:r w:rsidR="004D56E7">
        <w:t xml:space="preserve"> “Love me”</w:t>
      </w:r>
      <w:r w:rsidR="000C4598">
        <w:t xml:space="preserve"> have many appearances of the word</w:t>
      </w:r>
      <w:r w:rsidR="004D56E7">
        <w:t>s</w:t>
      </w:r>
      <w:r w:rsidR="000C4598">
        <w:t xml:space="preserve"> “yeah”</w:t>
      </w:r>
      <w:r w:rsidR="004D56E7">
        <w:t xml:space="preserve"> and “love”. By looking at the lyrics of the retrieved songs we noticed that all of them also have many appearances of the word “Yeah”. The songs “Let There Be Love” and “Miss Independent” also have many appearances of the word “Love”.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08070F">
      <w:pPr>
        <w:pStyle w:val="AckPara"/>
      </w:pPr>
    </w:p>
    <w:p w14:paraId="3BD7DBBA" w14:textId="39A67620" w:rsidR="007F03ED" w:rsidRDefault="007F03ED" w:rsidP="0008070F">
      <w:pPr>
        <w:pStyle w:val="AckPara"/>
      </w:pPr>
      <w:r>
        <w:t>Query Song 2: One by U2</w:t>
      </w:r>
    </w:p>
    <w:p w14:paraId="5762157A" w14:textId="3C9B0C06" w:rsidR="0008070F" w:rsidRDefault="007F03ED" w:rsidP="0008070F">
      <w:pPr>
        <w:pStyle w:val="AckPara"/>
      </w:pPr>
      <w:r>
        <w:t>Result list:</w:t>
      </w:r>
    </w:p>
    <w:tbl>
      <w:tblPr>
        <w:tblStyle w:val="Tabellenraster"/>
        <w:tblW w:w="0" w:type="auto"/>
        <w:tblLook w:val="04A0" w:firstRow="1" w:lastRow="0" w:firstColumn="1" w:lastColumn="0" w:noHBand="0" w:noVBand="1"/>
      </w:tblPr>
      <w:tblGrid>
        <w:gridCol w:w="1077"/>
        <w:gridCol w:w="1260"/>
        <w:gridCol w:w="1078"/>
        <w:gridCol w:w="1116"/>
      </w:tblGrid>
      <w:tr w:rsidR="007F03ED" w:rsidRPr="007F03ED" w14:paraId="483907EF" w14:textId="77777777" w:rsidTr="007F03ED">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116"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7F03ED">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116"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7F03ED">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116"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7F03ED">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116"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7F03ED">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116"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7F03ED">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116"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7F03ED">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116"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7F03ED">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116"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7F03ED">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116"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7F03ED">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116"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08070F">
      <w:pPr>
        <w:pStyle w:val="AckPara"/>
      </w:pPr>
    </w:p>
    <w:p w14:paraId="015D8D01" w14:textId="1C41DB3C" w:rsidR="00F047DC" w:rsidRDefault="00F047DC" w:rsidP="0008070F">
      <w:pPr>
        <w:pStyle w:val="AckPara"/>
      </w:pPr>
      <w:r>
        <w:lastRenderedPageBreak/>
        <w:t>For the second query song, we picked “One” by U2 which has been covered by Mary J. Blige, so it makes sense, that the cover version appears first in the result set because the lyrics are the same. We also have</w:t>
      </w:r>
      <w:r w:rsidR="004D56E7">
        <w:t xml:space="preserve"> very different genres in this result set, The query song is a rock ballad, the retrieved songs are from the genres R&amp;B, Grunge, EDM and Pop-Rock. There is also one Spanish song in the result. </w:t>
      </w:r>
    </w:p>
    <w:p w14:paraId="7D493D09" w14:textId="77777777" w:rsidR="00F047DC" w:rsidRDefault="00F047DC" w:rsidP="0008070F">
      <w:pPr>
        <w:pStyle w:val="AckPara"/>
      </w:pPr>
    </w:p>
    <w:p w14:paraId="7CC58ABC" w14:textId="314DAEBB" w:rsidR="007F03ED" w:rsidRDefault="007F03ED" w:rsidP="0008070F">
      <w:pPr>
        <w:pStyle w:val="AckPara"/>
      </w:pPr>
      <w:r>
        <w:t xml:space="preserve">Query Song 3: </w:t>
      </w:r>
      <w:r w:rsidR="00717018">
        <w:t>Every Christmas by Kelly Clarkson</w:t>
      </w:r>
    </w:p>
    <w:p w14:paraId="0F76C27B" w14:textId="315D1909" w:rsidR="007F03ED" w:rsidRDefault="007F03ED" w:rsidP="0008070F">
      <w:pPr>
        <w:pStyle w:val="AckPara"/>
      </w:pPr>
      <w:r>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717018">
            <w:pPr>
              <w:pStyle w:val="AckPara"/>
              <w:rPr>
                <w:lang w:val="de-DE"/>
              </w:rPr>
            </w:pPr>
            <w:r w:rsidRPr="00717018">
              <w:t>Song</w:t>
            </w:r>
          </w:p>
        </w:tc>
        <w:tc>
          <w:tcPr>
            <w:tcW w:w="2332" w:type="dxa"/>
            <w:noWrap/>
            <w:hideMark/>
          </w:tcPr>
          <w:p w14:paraId="1AFB59C0" w14:textId="77777777" w:rsidR="00717018" w:rsidRPr="00717018" w:rsidRDefault="00717018" w:rsidP="00717018">
            <w:pPr>
              <w:pStyle w:val="AckPara"/>
            </w:pPr>
            <w:r w:rsidRPr="00717018">
              <w:t>Christmas Conga</w:t>
            </w:r>
          </w:p>
        </w:tc>
        <w:tc>
          <w:tcPr>
            <w:tcW w:w="749" w:type="dxa"/>
            <w:noWrap/>
            <w:hideMark/>
          </w:tcPr>
          <w:p w14:paraId="37AEE561" w14:textId="77777777" w:rsidR="00717018" w:rsidRPr="00717018" w:rsidRDefault="00717018" w:rsidP="00717018">
            <w:pPr>
              <w:pStyle w:val="AckPara"/>
            </w:pPr>
            <w:r w:rsidRPr="00717018">
              <w:t>Artist</w:t>
            </w:r>
          </w:p>
        </w:tc>
        <w:tc>
          <w:tcPr>
            <w:tcW w:w="1109" w:type="dxa"/>
            <w:noWrap/>
            <w:hideMark/>
          </w:tcPr>
          <w:p w14:paraId="4BA290C8" w14:textId="77777777" w:rsidR="00717018" w:rsidRPr="00717018" w:rsidRDefault="00717018" w:rsidP="00717018">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717018">
            <w:pPr>
              <w:pStyle w:val="AckPara"/>
            </w:pPr>
            <w:r w:rsidRPr="00717018">
              <w:t>Song</w:t>
            </w:r>
          </w:p>
        </w:tc>
        <w:tc>
          <w:tcPr>
            <w:tcW w:w="2332" w:type="dxa"/>
            <w:noWrap/>
            <w:hideMark/>
          </w:tcPr>
          <w:p w14:paraId="3F67F712" w14:textId="77777777" w:rsidR="00717018" w:rsidRPr="00717018" w:rsidRDefault="00717018" w:rsidP="00717018">
            <w:pPr>
              <w:pStyle w:val="AckPara"/>
            </w:pPr>
            <w:r w:rsidRPr="00717018">
              <w:t>Three Ships</w:t>
            </w:r>
          </w:p>
        </w:tc>
        <w:tc>
          <w:tcPr>
            <w:tcW w:w="749" w:type="dxa"/>
            <w:noWrap/>
            <w:hideMark/>
          </w:tcPr>
          <w:p w14:paraId="127E3ACB" w14:textId="77777777" w:rsidR="00717018" w:rsidRPr="00717018" w:rsidRDefault="00717018" w:rsidP="00717018">
            <w:pPr>
              <w:pStyle w:val="AckPara"/>
            </w:pPr>
            <w:r w:rsidRPr="00717018">
              <w:t>Artist</w:t>
            </w:r>
          </w:p>
        </w:tc>
        <w:tc>
          <w:tcPr>
            <w:tcW w:w="1109" w:type="dxa"/>
            <w:noWrap/>
            <w:hideMark/>
          </w:tcPr>
          <w:p w14:paraId="0FA23BA4" w14:textId="77777777" w:rsidR="00717018" w:rsidRPr="00717018" w:rsidRDefault="00717018" w:rsidP="00717018">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717018">
            <w:pPr>
              <w:pStyle w:val="AckPara"/>
            </w:pPr>
            <w:r w:rsidRPr="00717018">
              <w:t>Song</w:t>
            </w:r>
          </w:p>
        </w:tc>
        <w:tc>
          <w:tcPr>
            <w:tcW w:w="2332" w:type="dxa"/>
            <w:noWrap/>
            <w:hideMark/>
          </w:tcPr>
          <w:p w14:paraId="633745E5" w14:textId="77777777" w:rsidR="00717018" w:rsidRPr="00717018" w:rsidRDefault="00717018" w:rsidP="00717018">
            <w:pPr>
              <w:pStyle w:val="AckPara"/>
            </w:pPr>
            <w:r w:rsidRPr="00717018">
              <w:t>Hellhound On My Trail</w:t>
            </w:r>
          </w:p>
        </w:tc>
        <w:tc>
          <w:tcPr>
            <w:tcW w:w="749" w:type="dxa"/>
            <w:noWrap/>
            <w:hideMark/>
          </w:tcPr>
          <w:p w14:paraId="5A815D86" w14:textId="77777777" w:rsidR="00717018" w:rsidRPr="00717018" w:rsidRDefault="00717018" w:rsidP="00717018">
            <w:pPr>
              <w:pStyle w:val="AckPara"/>
            </w:pPr>
            <w:r w:rsidRPr="00717018">
              <w:t>Artist</w:t>
            </w:r>
          </w:p>
        </w:tc>
        <w:tc>
          <w:tcPr>
            <w:tcW w:w="1109" w:type="dxa"/>
            <w:noWrap/>
            <w:hideMark/>
          </w:tcPr>
          <w:p w14:paraId="2FEDB6C5" w14:textId="77777777" w:rsidR="00717018" w:rsidRPr="00717018" w:rsidRDefault="00717018" w:rsidP="00717018">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717018">
            <w:pPr>
              <w:pStyle w:val="AckPara"/>
            </w:pPr>
            <w:r w:rsidRPr="00717018">
              <w:t>Song</w:t>
            </w:r>
          </w:p>
        </w:tc>
        <w:tc>
          <w:tcPr>
            <w:tcW w:w="2332" w:type="dxa"/>
            <w:noWrap/>
            <w:hideMark/>
          </w:tcPr>
          <w:p w14:paraId="5AD5972B" w14:textId="77777777" w:rsidR="00717018" w:rsidRPr="00717018" w:rsidRDefault="00717018" w:rsidP="00717018">
            <w:pPr>
              <w:pStyle w:val="AckPara"/>
            </w:pPr>
            <w:r w:rsidRPr="00717018">
              <w:t>St. Patrick's Day</w:t>
            </w:r>
          </w:p>
        </w:tc>
        <w:tc>
          <w:tcPr>
            <w:tcW w:w="749" w:type="dxa"/>
            <w:noWrap/>
            <w:hideMark/>
          </w:tcPr>
          <w:p w14:paraId="4F153B97" w14:textId="77777777" w:rsidR="00717018" w:rsidRPr="00717018" w:rsidRDefault="00717018" w:rsidP="00717018">
            <w:pPr>
              <w:pStyle w:val="AckPara"/>
            </w:pPr>
            <w:r w:rsidRPr="00717018">
              <w:t>Artist</w:t>
            </w:r>
          </w:p>
        </w:tc>
        <w:tc>
          <w:tcPr>
            <w:tcW w:w="1109" w:type="dxa"/>
            <w:noWrap/>
            <w:hideMark/>
          </w:tcPr>
          <w:p w14:paraId="7C9BEA11" w14:textId="77777777" w:rsidR="00717018" w:rsidRPr="00717018" w:rsidRDefault="00717018" w:rsidP="00717018">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717018">
            <w:pPr>
              <w:pStyle w:val="AckPara"/>
            </w:pPr>
            <w:r w:rsidRPr="00717018">
              <w:t>Song</w:t>
            </w:r>
          </w:p>
        </w:tc>
        <w:tc>
          <w:tcPr>
            <w:tcW w:w="2332" w:type="dxa"/>
            <w:noWrap/>
            <w:hideMark/>
          </w:tcPr>
          <w:p w14:paraId="1A024CF7" w14:textId="77777777" w:rsidR="00717018" w:rsidRPr="00717018" w:rsidRDefault="00717018" w:rsidP="00717018">
            <w:pPr>
              <w:pStyle w:val="AckPara"/>
            </w:pPr>
            <w:r w:rsidRPr="00717018">
              <w:t>Last Christmas</w:t>
            </w:r>
          </w:p>
        </w:tc>
        <w:tc>
          <w:tcPr>
            <w:tcW w:w="749" w:type="dxa"/>
            <w:noWrap/>
            <w:hideMark/>
          </w:tcPr>
          <w:p w14:paraId="654F55C0" w14:textId="77777777" w:rsidR="00717018" w:rsidRPr="00717018" w:rsidRDefault="00717018" w:rsidP="00717018">
            <w:pPr>
              <w:pStyle w:val="AckPara"/>
            </w:pPr>
            <w:r w:rsidRPr="00717018">
              <w:t>Artist</w:t>
            </w:r>
          </w:p>
        </w:tc>
        <w:tc>
          <w:tcPr>
            <w:tcW w:w="1109" w:type="dxa"/>
            <w:noWrap/>
            <w:hideMark/>
          </w:tcPr>
          <w:p w14:paraId="2F99A588" w14:textId="77777777" w:rsidR="00717018" w:rsidRPr="00717018" w:rsidRDefault="00717018" w:rsidP="00717018">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717018">
            <w:pPr>
              <w:pStyle w:val="AckPara"/>
            </w:pPr>
            <w:r w:rsidRPr="00717018">
              <w:t>Song</w:t>
            </w:r>
          </w:p>
        </w:tc>
        <w:tc>
          <w:tcPr>
            <w:tcW w:w="2332" w:type="dxa"/>
            <w:noWrap/>
            <w:hideMark/>
          </w:tcPr>
          <w:p w14:paraId="1B0E2A84" w14:textId="77777777" w:rsidR="00717018" w:rsidRPr="00717018" w:rsidRDefault="00717018" w:rsidP="00717018">
            <w:pPr>
              <w:pStyle w:val="AckPara"/>
            </w:pPr>
            <w:r w:rsidRPr="00717018">
              <w:t>My Only Wish (This Year)</w:t>
            </w:r>
          </w:p>
        </w:tc>
        <w:tc>
          <w:tcPr>
            <w:tcW w:w="749" w:type="dxa"/>
            <w:noWrap/>
            <w:hideMark/>
          </w:tcPr>
          <w:p w14:paraId="0981CBE5" w14:textId="77777777" w:rsidR="00717018" w:rsidRPr="00717018" w:rsidRDefault="00717018" w:rsidP="00717018">
            <w:pPr>
              <w:pStyle w:val="AckPara"/>
            </w:pPr>
            <w:r w:rsidRPr="00717018">
              <w:t>Artist</w:t>
            </w:r>
          </w:p>
        </w:tc>
        <w:tc>
          <w:tcPr>
            <w:tcW w:w="1109" w:type="dxa"/>
            <w:noWrap/>
            <w:hideMark/>
          </w:tcPr>
          <w:p w14:paraId="5377BDAC" w14:textId="77777777" w:rsidR="00717018" w:rsidRPr="00717018" w:rsidRDefault="00717018" w:rsidP="00717018">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717018">
            <w:pPr>
              <w:pStyle w:val="AckPara"/>
            </w:pPr>
            <w:r w:rsidRPr="00717018">
              <w:t>Song</w:t>
            </w:r>
          </w:p>
        </w:tc>
        <w:tc>
          <w:tcPr>
            <w:tcW w:w="2332" w:type="dxa"/>
            <w:noWrap/>
            <w:hideMark/>
          </w:tcPr>
          <w:p w14:paraId="4A7995B8" w14:textId="77777777" w:rsidR="00717018" w:rsidRPr="00717018" w:rsidRDefault="00717018" w:rsidP="00717018">
            <w:pPr>
              <w:pStyle w:val="AckPara"/>
            </w:pPr>
            <w:r w:rsidRPr="00717018">
              <w:t>Christmas Vacation</w:t>
            </w:r>
          </w:p>
        </w:tc>
        <w:tc>
          <w:tcPr>
            <w:tcW w:w="749" w:type="dxa"/>
            <w:noWrap/>
            <w:hideMark/>
          </w:tcPr>
          <w:p w14:paraId="35718CC9" w14:textId="77777777" w:rsidR="00717018" w:rsidRPr="00717018" w:rsidRDefault="00717018" w:rsidP="00717018">
            <w:pPr>
              <w:pStyle w:val="AckPara"/>
            </w:pPr>
            <w:r w:rsidRPr="00717018">
              <w:t>Artist</w:t>
            </w:r>
          </w:p>
        </w:tc>
        <w:tc>
          <w:tcPr>
            <w:tcW w:w="1109" w:type="dxa"/>
            <w:noWrap/>
            <w:hideMark/>
          </w:tcPr>
          <w:p w14:paraId="6032C5CC" w14:textId="77777777" w:rsidR="00717018" w:rsidRPr="00717018" w:rsidRDefault="00717018" w:rsidP="00717018">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717018">
            <w:pPr>
              <w:pStyle w:val="AckPara"/>
            </w:pPr>
            <w:r w:rsidRPr="00717018">
              <w:t>Song</w:t>
            </w:r>
          </w:p>
        </w:tc>
        <w:tc>
          <w:tcPr>
            <w:tcW w:w="2332" w:type="dxa"/>
            <w:noWrap/>
            <w:hideMark/>
          </w:tcPr>
          <w:p w14:paraId="17E04B25" w14:textId="77777777" w:rsidR="00717018" w:rsidRPr="00717018" w:rsidRDefault="00717018" w:rsidP="00717018">
            <w:pPr>
              <w:pStyle w:val="AckPara"/>
            </w:pPr>
            <w:r w:rsidRPr="00717018">
              <w:t>Last Christmas - Studio Version</w:t>
            </w:r>
          </w:p>
        </w:tc>
        <w:tc>
          <w:tcPr>
            <w:tcW w:w="749" w:type="dxa"/>
            <w:noWrap/>
            <w:hideMark/>
          </w:tcPr>
          <w:p w14:paraId="12AF8138" w14:textId="77777777" w:rsidR="00717018" w:rsidRPr="00717018" w:rsidRDefault="00717018" w:rsidP="00717018">
            <w:pPr>
              <w:pStyle w:val="AckPara"/>
            </w:pPr>
            <w:r w:rsidRPr="00717018">
              <w:t>Artist</w:t>
            </w:r>
          </w:p>
        </w:tc>
        <w:tc>
          <w:tcPr>
            <w:tcW w:w="1109" w:type="dxa"/>
            <w:noWrap/>
            <w:hideMark/>
          </w:tcPr>
          <w:p w14:paraId="71FCEC5A" w14:textId="77777777" w:rsidR="00717018" w:rsidRPr="00717018" w:rsidRDefault="00717018" w:rsidP="00717018">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717018">
            <w:pPr>
              <w:pStyle w:val="AckPara"/>
            </w:pPr>
            <w:r w:rsidRPr="00717018">
              <w:t>Song</w:t>
            </w:r>
          </w:p>
        </w:tc>
        <w:tc>
          <w:tcPr>
            <w:tcW w:w="2332" w:type="dxa"/>
            <w:noWrap/>
            <w:hideMark/>
          </w:tcPr>
          <w:p w14:paraId="5BCB8CA9" w14:textId="77777777" w:rsidR="00717018" w:rsidRPr="00717018" w:rsidRDefault="00717018" w:rsidP="00717018">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717018">
            <w:pPr>
              <w:pStyle w:val="AckPara"/>
            </w:pPr>
            <w:r w:rsidRPr="00717018">
              <w:t>Artist</w:t>
            </w:r>
          </w:p>
        </w:tc>
        <w:tc>
          <w:tcPr>
            <w:tcW w:w="1109" w:type="dxa"/>
            <w:noWrap/>
            <w:hideMark/>
          </w:tcPr>
          <w:p w14:paraId="6F399B31" w14:textId="77777777" w:rsidR="00717018" w:rsidRPr="00717018" w:rsidRDefault="00717018" w:rsidP="00717018">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717018">
            <w:pPr>
              <w:pStyle w:val="AckPara"/>
            </w:pPr>
            <w:r w:rsidRPr="00717018">
              <w:t>Song</w:t>
            </w:r>
          </w:p>
        </w:tc>
        <w:tc>
          <w:tcPr>
            <w:tcW w:w="2332" w:type="dxa"/>
            <w:noWrap/>
            <w:hideMark/>
          </w:tcPr>
          <w:p w14:paraId="51CA1D5D" w14:textId="77777777" w:rsidR="00717018" w:rsidRPr="00717018" w:rsidRDefault="00717018" w:rsidP="00717018">
            <w:pPr>
              <w:pStyle w:val="AckPara"/>
            </w:pPr>
            <w:r w:rsidRPr="00717018">
              <w:t>I Shut Doors and Windows</w:t>
            </w:r>
          </w:p>
        </w:tc>
        <w:tc>
          <w:tcPr>
            <w:tcW w:w="749" w:type="dxa"/>
            <w:noWrap/>
            <w:hideMark/>
          </w:tcPr>
          <w:p w14:paraId="51D5644E" w14:textId="77777777" w:rsidR="00717018" w:rsidRPr="00717018" w:rsidRDefault="00717018" w:rsidP="00717018">
            <w:pPr>
              <w:pStyle w:val="AckPara"/>
            </w:pPr>
            <w:r w:rsidRPr="00717018">
              <w:t>Artist</w:t>
            </w:r>
          </w:p>
        </w:tc>
        <w:tc>
          <w:tcPr>
            <w:tcW w:w="1109" w:type="dxa"/>
            <w:noWrap/>
            <w:hideMark/>
          </w:tcPr>
          <w:p w14:paraId="0275F748" w14:textId="77777777" w:rsidR="00717018" w:rsidRPr="00717018" w:rsidRDefault="00717018" w:rsidP="00717018">
            <w:pPr>
              <w:pStyle w:val="AckPara"/>
            </w:pPr>
            <w:r w:rsidRPr="00717018">
              <w:t>September Malevolence</w:t>
            </w:r>
          </w:p>
        </w:tc>
      </w:tr>
    </w:tbl>
    <w:p w14:paraId="2EEBF0C2" w14:textId="77777777" w:rsidR="007F03ED" w:rsidRDefault="007F03ED" w:rsidP="0008070F">
      <w:pPr>
        <w:pStyle w:val="AckPara"/>
      </w:pPr>
    </w:p>
    <w:p w14:paraId="254FB116" w14:textId="73FA5853" w:rsidR="00717018" w:rsidRDefault="00717018" w:rsidP="0008070F">
      <w:pPr>
        <w:pStyle w:val="AckPara"/>
      </w:pPr>
      <w:r>
        <w:t>For the third query we wanted to analyze a Christmas song because Christmas songs usually have some specific words that are often used in the lyrics for example the words year</w:t>
      </w:r>
      <w:r w:rsidR="00F047DC">
        <w:t>, wish or mistletoe</w:t>
      </w:r>
      <w:r>
        <w:t xml:space="preserve">. </w:t>
      </w:r>
      <w:r w:rsidR="00C83008">
        <w:t xml:space="preserve">As we can see in the result list, we retrieved </w:t>
      </w:r>
      <w:r w:rsidR="00F047DC">
        <w:t>9 Christmas songs and 1 other song</w:t>
      </w:r>
      <w:r w:rsidR="004D56E7">
        <w:t xml:space="preserve">. The </w:t>
      </w:r>
      <w:proofErr w:type="gramStart"/>
      <w:r w:rsidR="004D56E7">
        <w:t>Song</w:t>
      </w:r>
      <w:r w:rsidR="00F047DC">
        <w:t>“</w:t>
      </w:r>
      <w:proofErr w:type="gramEnd"/>
      <w:r w:rsidR="00F047DC">
        <w:t>I Shut Doors and Windows”</w:t>
      </w:r>
      <w:r w:rsidR="004D56E7">
        <w:t xml:space="preserve"> by </w:t>
      </w:r>
      <w:r w:rsidR="004D56E7" w:rsidRPr="00717018">
        <w:t>September Malevolence</w:t>
      </w:r>
      <w:r w:rsidR="004D56E7">
        <w:t xml:space="preserve"> I</w:t>
      </w:r>
      <w:r w:rsidR="00F047DC">
        <w:t>s</w:t>
      </w:r>
      <w:r w:rsidR="004D56E7">
        <w:t xml:space="preserve"> not particularly a Christmas song but it</w:t>
      </w:r>
      <w:r w:rsidR="00F047DC">
        <w:t xml:space="preserve"> also </w:t>
      </w:r>
      <w:r w:rsidR="004D56E7">
        <w:t xml:space="preserve">has </w:t>
      </w:r>
      <w:r w:rsidR="00F047DC">
        <w:t>one appearance of the word “Christmas”</w:t>
      </w:r>
      <w:r w:rsidR="004D56E7">
        <w:t xml:space="preserve"> in the lyrics</w:t>
      </w:r>
      <w:r w:rsidR="00C00C1F">
        <w:t>. We have 2 songs from the same artist “Cyndi Lauper</w:t>
      </w:r>
      <w:proofErr w:type="gramStart"/>
      <w:r w:rsidR="00C00C1F">
        <w:t>”</w:t>
      </w:r>
      <w:proofErr w:type="gramEnd"/>
      <w:r w:rsidR="00C00C1F">
        <w:t xml:space="preserve"> and they are also from the same album which is a Christmas album. </w:t>
      </w:r>
    </w:p>
    <w:p w14:paraId="7C48FFB5" w14:textId="77777777" w:rsidR="00E677F8" w:rsidRDefault="00E677F8" w:rsidP="0008070F">
      <w:pPr>
        <w:pStyle w:val="AckPara"/>
      </w:pPr>
    </w:p>
    <w:p w14:paraId="25799F34" w14:textId="6932ABE0" w:rsidR="00E677F8" w:rsidRDefault="00E677F8" w:rsidP="0008070F">
      <w:pPr>
        <w:pStyle w:val="AckPara"/>
      </w:pPr>
      <w:r>
        <w:t xml:space="preserve">3.3 Cos-sim based on </w:t>
      </w:r>
      <w:proofErr w:type="gramStart"/>
      <w:r>
        <w:t>word2vec</w:t>
      </w:r>
      <w:proofErr w:type="gramEnd"/>
    </w:p>
    <w:p w14:paraId="76DADAA1" w14:textId="77777777" w:rsidR="00E677F8" w:rsidRDefault="00E677F8" w:rsidP="0008070F">
      <w:pPr>
        <w:pStyle w:val="AckPara"/>
      </w:pP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08070F">
            <w:pPr>
              <w:pStyle w:val="AckPara"/>
            </w:pPr>
            <w:r w:rsidRPr="00717018">
              <w:t>Song</w:t>
            </w:r>
          </w:p>
        </w:tc>
        <w:tc>
          <w:tcPr>
            <w:tcW w:w="1701" w:type="dxa"/>
          </w:tcPr>
          <w:p w14:paraId="163EC382" w14:textId="77777777" w:rsidR="00E677F8" w:rsidRPr="00E677F8" w:rsidRDefault="00E677F8" w:rsidP="00E677F8">
            <w:pPr>
              <w:pStyle w:val="AckPara"/>
            </w:pPr>
            <w:r w:rsidRPr="00E677F8">
              <w:t xml:space="preserve">Miss Independent </w:t>
            </w:r>
          </w:p>
          <w:p w14:paraId="6CC74CCF" w14:textId="77777777" w:rsidR="00E677F8" w:rsidRDefault="00E677F8" w:rsidP="00E677F8">
            <w:pPr>
              <w:pStyle w:val="AckPara"/>
            </w:pPr>
          </w:p>
        </w:tc>
        <w:tc>
          <w:tcPr>
            <w:tcW w:w="903" w:type="dxa"/>
          </w:tcPr>
          <w:p w14:paraId="34DA9C9B" w14:textId="5A4F2942" w:rsidR="00E677F8" w:rsidRDefault="00E677F8" w:rsidP="00E677F8">
            <w:pPr>
              <w:pStyle w:val="AckPara"/>
            </w:pPr>
            <w:r w:rsidRPr="00717018">
              <w:t>Artist</w:t>
            </w:r>
          </w:p>
        </w:tc>
        <w:tc>
          <w:tcPr>
            <w:tcW w:w="1365" w:type="dxa"/>
          </w:tcPr>
          <w:p w14:paraId="28CAC5DE" w14:textId="77777777" w:rsidR="00E677F8" w:rsidRPr="00E677F8" w:rsidRDefault="00E677F8" w:rsidP="00E677F8">
            <w:pPr>
              <w:pStyle w:val="AckPara"/>
            </w:pPr>
            <w:r w:rsidRPr="00E677F8">
              <w:t>Ne-Yo</w:t>
            </w:r>
          </w:p>
          <w:p w14:paraId="41B6C671" w14:textId="77777777" w:rsidR="00E677F8" w:rsidRDefault="00E677F8" w:rsidP="00E677F8">
            <w:pPr>
              <w:pStyle w:val="AckPara"/>
            </w:pPr>
          </w:p>
        </w:tc>
      </w:tr>
      <w:tr w:rsidR="00E677F8" w14:paraId="1157B8EF" w14:textId="77777777" w:rsidTr="00E677F8">
        <w:tc>
          <w:tcPr>
            <w:tcW w:w="988" w:type="dxa"/>
          </w:tcPr>
          <w:p w14:paraId="23A23787" w14:textId="2CA2F1C2" w:rsidR="00E677F8" w:rsidRDefault="00E677F8" w:rsidP="0008070F">
            <w:pPr>
              <w:pStyle w:val="AckPara"/>
            </w:pPr>
            <w:r w:rsidRPr="00717018">
              <w:t>Song</w:t>
            </w:r>
          </w:p>
        </w:tc>
        <w:tc>
          <w:tcPr>
            <w:tcW w:w="1701" w:type="dxa"/>
          </w:tcPr>
          <w:p w14:paraId="4608D3F0" w14:textId="77777777" w:rsidR="00E677F8" w:rsidRPr="00E677F8" w:rsidRDefault="00E677F8" w:rsidP="00E677F8">
            <w:pPr>
              <w:pStyle w:val="AckPara"/>
            </w:pPr>
            <w:r w:rsidRPr="00E677F8">
              <w:t xml:space="preserve">If Our Love Is Wrong </w:t>
            </w:r>
          </w:p>
          <w:p w14:paraId="2138FD60" w14:textId="77777777" w:rsidR="00E677F8" w:rsidRDefault="00E677F8" w:rsidP="00E677F8">
            <w:pPr>
              <w:pStyle w:val="AckPara"/>
            </w:pPr>
          </w:p>
        </w:tc>
        <w:tc>
          <w:tcPr>
            <w:tcW w:w="903" w:type="dxa"/>
          </w:tcPr>
          <w:p w14:paraId="225D22B8" w14:textId="29EEBD58" w:rsidR="00E677F8" w:rsidRDefault="00E677F8" w:rsidP="00E677F8">
            <w:pPr>
              <w:pStyle w:val="AckPara"/>
            </w:pPr>
            <w:r w:rsidRPr="00717018">
              <w:t>Artist</w:t>
            </w:r>
          </w:p>
        </w:tc>
        <w:tc>
          <w:tcPr>
            <w:tcW w:w="1365" w:type="dxa"/>
          </w:tcPr>
          <w:p w14:paraId="1433C421" w14:textId="77777777" w:rsidR="00E677F8" w:rsidRPr="00E677F8" w:rsidRDefault="00E677F8" w:rsidP="00E677F8">
            <w:pPr>
              <w:pStyle w:val="AckPara"/>
            </w:pPr>
            <w:r w:rsidRPr="00E677F8">
              <w:t>Calum Scott</w:t>
            </w:r>
          </w:p>
          <w:p w14:paraId="6A09B453" w14:textId="77777777" w:rsidR="00E677F8" w:rsidRDefault="00E677F8" w:rsidP="00E677F8">
            <w:pPr>
              <w:pStyle w:val="AckPara"/>
            </w:pPr>
          </w:p>
        </w:tc>
      </w:tr>
      <w:tr w:rsidR="00E677F8" w14:paraId="488B2362" w14:textId="77777777" w:rsidTr="00E677F8">
        <w:tc>
          <w:tcPr>
            <w:tcW w:w="988" w:type="dxa"/>
          </w:tcPr>
          <w:p w14:paraId="6D5E6810" w14:textId="02217653" w:rsidR="00E677F8" w:rsidRDefault="00E677F8" w:rsidP="0008070F">
            <w:pPr>
              <w:pStyle w:val="AckPara"/>
            </w:pPr>
            <w:r w:rsidRPr="00717018">
              <w:t>Song</w:t>
            </w:r>
          </w:p>
        </w:tc>
        <w:tc>
          <w:tcPr>
            <w:tcW w:w="1701" w:type="dxa"/>
          </w:tcPr>
          <w:p w14:paraId="498F7982" w14:textId="77777777" w:rsidR="00E677F8" w:rsidRPr="00E677F8" w:rsidRDefault="00E677F8" w:rsidP="00E677F8">
            <w:pPr>
              <w:pStyle w:val="AckPara"/>
            </w:pPr>
            <w:r w:rsidRPr="00E677F8">
              <w:t>Looking For Clues</w:t>
            </w:r>
          </w:p>
          <w:p w14:paraId="59CB1357" w14:textId="77777777" w:rsidR="00E677F8" w:rsidRDefault="00E677F8" w:rsidP="00E677F8">
            <w:pPr>
              <w:pStyle w:val="AckPara"/>
            </w:pPr>
          </w:p>
        </w:tc>
        <w:tc>
          <w:tcPr>
            <w:tcW w:w="903" w:type="dxa"/>
          </w:tcPr>
          <w:p w14:paraId="5EB1CF3D" w14:textId="46E28FD1" w:rsidR="00E677F8" w:rsidRDefault="00E677F8" w:rsidP="00E677F8">
            <w:pPr>
              <w:pStyle w:val="AckPara"/>
            </w:pPr>
            <w:r w:rsidRPr="00717018">
              <w:t>Artist</w:t>
            </w:r>
          </w:p>
        </w:tc>
        <w:tc>
          <w:tcPr>
            <w:tcW w:w="1365" w:type="dxa"/>
          </w:tcPr>
          <w:p w14:paraId="17DDFBDE" w14:textId="77777777" w:rsidR="00E677F8" w:rsidRPr="00E677F8" w:rsidRDefault="00E677F8" w:rsidP="00E677F8">
            <w:pPr>
              <w:pStyle w:val="AckPara"/>
            </w:pPr>
            <w:r w:rsidRPr="00E677F8">
              <w:t>Robert Palmer</w:t>
            </w:r>
          </w:p>
          <w:p w14:paraId="666840CF" w14:textId="77777777" w:rsidR="00E677F8" w:rsidRDefault="00E677F8" w:rsidP="00E677F8">
            <w:pPr>
              <w:pStyle w:val="AckPara"/>
            </w:pPr>
          </w:p>
        </w:tc>
      </w:tr>
      <w:tr w:rsidR="00E677F8" w14:paraId="3AEA31D6" w14:textId="77777777" w:rsidTr="00E677F8">
        <w:tc>
          <w:tcPr>
            <w:tcW w:w="988" w:type="dxa"/>
          </w:tcPr>
          <w:p w14:paraId="1CD94CCE" w14:textId="58C4EF45" w:rsidR="00E677F8" w:rsidRDefault="00E677F8" w:rsidP="0008070F">
            <w:pPr>
              <w:pStyle w:val="AckPara"/>
            </w:pPr>
            <w:r w:rsidRPr="00717018">
              <w:t>Song</w:t>
            </w:r>
          </w:p>
        </w:tc>
        <w:tc>
          <w:tcPr>
            <w:tcW w:w="1701" w:type="dxa"/>
          </w:tcPr>
          <w:p w14:paraId="10B31E96" w14:textId="77777777" w:rsidR="00E677F8" w:rsidRPr="00E677F8" w:rsidRDefault="00E677F8" w:rsidP="00E677F8">
            <w:pPr>
              <w:pStyle w:val="AckPara"/>
            </w:pPr>
            <w:r w:rsidRPr="00E677F8">
              <w:t xml:space="preserve">Out on the Tiles </w:t>
            </w:r>
          </w:p>
          <w:p w14:paraId="57644B62" w14:textId="77777777" w:rsidR="00E677F8" w:rsidRDefault="00E677F8" w:rsidP="00E677F8">
            <w:pPr>
              <w:pStyle w:val="AckPara"/>
            </w:pPr>
          </w:p>
        </w:tc>
        <w:tc>
          <w:tcPr>
            <w:tcW w:w="903" w:type="dxa"/>
          </w:tcPr>
          <w:p w14:paraId="3DACD28E" w14:textId="7CB41D43" w:rsidR="00E677F8" w:rsidRDefault="00E677F8" w:rsidP="00E677F8">
            <w:pPr>
              <w:pStyle w:val="AckPara"/>
            </w:pPr>
            <w:r w:rsidRPr="00717018">
              <w:t>Artist</w:t>
            </w:r>
          </w:p>
        </w:tc>
        <w:tc>
          <w:tcPr>
            <w:tcW w:w="1365" w:type="dxa"/>
          </w:tcPr>
          <w:p w14:paraId="048F565B" w14:textId="77777777" w:rsidR="00E677F8" w:rsidRPr="00E677F8" w:rsidRDefault="00E677F8" w:rsidP="00E677F8">
            <w:pPr>
              <w:pStyle w:val="AckPara"/>
            </w:pPr>
            <w:r w:rsidRPr="00E677F8">
              <w:t>Led Zeppelin</w:t>
            </w:r>
          </w:p>
          <w:p w14:paraId="2A167744" w14:textId="77777777" w:rsidR="00E677F8" w:rsidRDefault="00E677F8" w:rsidP="00E677F8">
            <w:pPr>
              <w:pStyle w:val="AckPara"/>
            </w:pPr>
          </w:p>
        </w:tc>
      </w:tr>
      <w:tr w:rsidR="00E677F8" w14:paraId="668FECD4" w14:textId="77777777" w:rsidTr="00E677F8">
        <w:tc>
          <w:tcPr>
            <w:tcW w:w="988" w:type="dxa"/>
          </w:tcPr>
          <w:p w14:paraId="529F4CBF" w14:textId="161C0EDA" w:rsidR="00E677F8" w:rsidRDefault="00E677F8" w:rsidP="0008070F">
            <w:pPr>
              <w:pStyle w:val="AckPara"/>
            </w:pPr>
            <w:r w:rsidRPr="00717018">
              <w:t>Song</w:t>
            </w:r>
          </w:p>
        </w:tc>
        <w:tc>
          <w:tcPr>
            <w:tcW w:w="1701" w:type="dxa"/>
          </w:tcPr>
          <w:p w14:paraId="228A7F4F" w14:textId="77777777" w:rsidR="00E677F8" w:rsidRPr="00E677F8" w:rsidRDefault="00E677F8" w:rsidP="00E677F8">
            <w:pPr>
              <w:pStyle w:val="AckPara"/>
            </w:pPr>
            <w:r w:rsidRPr="00E677F8">
              <w:t>So Much Love</w:t>
            </w:r>
          </w:p>
          <w:p w14:paraId="445017D9" w14:textId="77777777" w:rsidR="00E677F8" w:rsidRPr="00E677F8" w:rsidRDefault="00E677F8" w:rsidP="00E677F8">
            <w:pPr>
              <w:pStyle w:val="AckPara"/>
            </w:pPr>
          </w:p>
        </w:tc>
        <w:tc>
          <w:tcPr>
            <w:tcW w:w="903" w:type="dxa"/>
          </w:tcPr>
          <w:p w14:paraId="4FAFBF37" w14:textId="24D39977" w:rsidR="00E677F8" w:rsidRDefault="00E677F8" w:rsidP="00E677F8">
            <w:pPr>
              <w:pStyle w:val="AckPara"/>
            </w:pPr>
            <w:r w:rsidRPr="00717018">
              <w:t>Artist</w:t>
            </w:r>
          </w:p>
        </w:tc>
        <w:tc>
          <w:tcPr>
            <w:tcW w:w="1365" w:type="dxa"/>
          </w:tcPr>
          <w:p w14:paraId="489F28FF" w14:textId="77777777" w:rsidR="00E677F8" w:rsidRPr="00E677F8" w:rsidRDefault="00E677F8" w:rsidP="00E677F8">
            <w:pPr>
              <w:pStyle w:val="AckPara"/>
            </w:pPr>
            <w:r w:rsidRPr="00E677F8">
              <w:t>The Rocket Summer</w:t>
            </w:r>
          </w:p>
          <w:p w14:paraId="24478397" w14:textId="77777777" w:rsidR="00E677F8" w:rsidRPr="00E677F8" w:rsidRDefault="00E677F8" w:rsidP="00E677F8">
            <w:pPr>
              <w:pStyle w:val="AckPara"/>
            </w:pPr>
          </w:p>
        </w:tc>
      </w:tr>
      <w:tr w:rsidR="00E677F8" w14:paraId="0A3ECC07" w14:textId="77777777" w:rsidTr="00E677F8">
        <w:tc>
          <w:tcPr>
            <w:tcW w:w="988" w:type="dxa"/>
          </w:tcPr>
          <w:p w14:paraId="5BDC14B8" w14:textId="4D727113" w:rsidR="00E677F8" w:rsidRDefault="00E677F8" w:rsidP="0008070F">
            <w:pPr>
              <w:pStyle w:val="AckPara"/>
            </w:pPr>
            <w:r w:rsidRPr="00717018">
              <w:t>Song</w:t>
            </w:r>
          </w:p>
        </w:tc>
        <w:tc>
          <w:tcPr>
            <w:tcW w:w="1701" w:type="dxa"/>
          </w:tcPr>
          <w:p w14:paraId="0F2048A0" w14:textId="77777777" w:rsidR="00E677F8" w:rsidRPr="00E677F8" w:rsidRDefault="00E677F8" w:rsidP="00E677F8">
            <w:pPr>
              <w:pStyle w:val="AckPara"/>
            </w:pPr>
            <w:r w:rsidRPr="00E677F8">
              <w:t>Let There Be Love</w:t>
            </w:r>
          </w:p>
          <w:p w14:paraId="2513ADEA" w14:textId="77777777" w:rsidR="00E677F8" w:rsidRPr="00E677F8" w:rsidRDefault="00E677F8" w:rsidP="00E677F8">
            <w:pPr>
              <w:pStyle w:val="AckPara"/>
            </w:pPr>
          </w:p>
        </w:tc>
        <w:tc>
          <w:tcPr>
            <w:tcW w:w="903" w:type="dxa"/>
          </w:tcPr>
          <w:p w14:paraId="7F03B708" w14:textId="64B32319" w:rsidR="00E677F8" w:rsidRDefault="00E677F8" w:rsidP="00E677F8">
            <w:pPr>
              <w:pStyle w:val="AckPara"/>
            </w:pPr>
            <w:r w:rsidRPr="00717018">
              <w:t>Artist</w:t>
            </w:r>
          </w:p>
        </w:tc>
        <w:tc>
          <w:tcPr>
            <w:tcW w:w="1365" w:type="dxa"/>
          </w:tcPr>
          <w:p w14:paraId="08ACF568" w14:textId="77777777" w:rsidR="00E677F8" w:rsidRPr="00E677F8" w:rsidRDefault="00E677F8" w:rsidP="00E677F8">
            <w:pPr>
              <w:pStyle w:val="AckPara"/>
            </w:pPr>
            <w:r w:rsidRPr="00E677F8">
              <w:t>Simple Minds</w:t>
            </w:r>
          </w:p>
          <w:p w14:paraId="4C91A39E" w14:textId="77777777" w:rsidR="00E677F8" w:rsidRPr="00E677F8" w:rsidRDefault="00E677F8" w:rsidP="00E677F8">
            <w:pPr>
              <w:pStyle w:val="AckPara"/>
            </w:pPr>
          </w:p>
        </w:tc>
      </w:tr>
      <w:tr w:rsidR="00E677F8" w14:paraId="13F388B7" w14:textId="77777777" w:rsidTr="00E677F8">
        <w:tc>
          <w:tcPr>
            <w:tcW w:w="988" w:type="dxa"/>
          </w:tcPr>
          <w:p w14:paraId="35C5DAE9" w14:textId="3A68C25D" w:rsidR="00E677F8" w:rsidRDefault="00E677F8" w:rsidP="0008070F">
            <w:pPr>
              <w:pStyle w:val="AckPara"/>
            </w:pPr>
            <w:r w:rsidRPr="00717018">
              <w:t>Song</w:t>
            </w:r>
          </w:p>
        </w:tc>
        <w:tc>
          <w:tcPr>
            <w:tcW w:w="1701" w:type="dxa"/>
          </w:tcPr>
          <w:p w14:paraId="3BD36D9E" w14:textId="77777777" w:rsidR="00E677F8" w:rsidRPr="00E677F8" w:rsidRDefault="00E677F8" w:rsidP="00E677F8">
            <w:pPr>
              <w:pStyle w:val="AckPara"/>
            </w:pPr>
            <w:r w:rsidRPr="00E677F8">
              <w:t>In the Evening</w:t>
            </w:r>
          </w:p>
          <w:p w14:paraId="026BFE81" w14:textId="77777777" w:rsidR="00E677F8" w:rsidRPr="00E677F8" w:rsidRDefault="00E677F8" w:rsidP="00E677F8">
            <w:pPr>
              <w:pStyle w:val="AckPara"/>
            </w:pPr>
          </w:p>
        </w:tc>
        <w:tc>
          <w:tcPr>
            <w:tcW w:w="903" w:type="dxa"/>
          </w:tcPr>
          <w:p w14:paraId="040F56E3" w14:textId="55646735" w:rsidR="00E677F8" w:rsidRDefault="00E677F8" w:rsidP="00E677F8">
            <w:pPr>
              <w:pStyle w:val="AckPara"/>
            </w:pPr>
            <w:r w:rsidRPr="00717018">
              <w:t>Artist</w:t>
            </w:r>
          </w:p>
        </w:tc>
        <w:tc>
          <w:tcPr>
            <w:tcW w:w="1365" w:type="dxa"/>
          </w:tcPr>
          <w:p w14:paraId="2E2AFE7C" w14:textId="77777777" w:rsidR="00E677F8" w:rsidRPr="00E677F8" w:rsidRDefault="00E677F8" w:rsidP="00E677F8">
            <w:pPr>
              <w:pStyle w:val="AckPara"/>
            </w:pPr>
            <w:r w:rsidRPr="00E677F8">
              <w:t>Led Zeppelin</w:t>
            </w:r>
          </w:p>
          <w:p w14:paraId="5B84E289" w14:textId="77777777" w:rsidR="00E677F8" w:rsidRPr="00E677F8" w:rsidRDefault="00E677F8" w:rsidP="00E677F8">
            <w:pPr>
              <w:pStyle w:val="AckPara"/>
            </w:pPr>
          </w:p>
        </w:tc>
      </w:tr>
      <w:tr w:rsidR="00E677F8" w14:paraId="73669D8E" w14:textId="77777777" w:rsidTr="00E677F8">
        <w:tc>
          <w:tcPr>
            <w:tcW w:w="988" w:type="dxa"/>
          </w:tcPr>
          <w:p w14:paraId="21482880" w14:textId="5FF5492B" w:rsidR="00E677F8" w:rsidRDefault="00E677F8" w:rsidP="0008070F">
            <w:pPr>
              <w:pStyle w:val="AckPara"/>
            </w:pPr>
            <w:r w:rsidRPr="00717018">
              <w:t>Song</w:t>
            </w:r>
          </w:p>
        </w:tc>
        <w:tc>
          <w:tcPr>
            <w:tcW w:w="1701" w:type="dxa"/>
          </w:tcPr>
          <w:p w14:paraId="15BF43E7" w14:textId="77777777" w:rsidR="00E677F8" w:rsidRPr="00E677F8" w:rsidRDefault="00E677F8" w:rsidP="00E677F8">
            <w:pPr>
              <w:pStyle w:val="AckPara"/>
            </w:pPr>
            <w:r w:rsidRPr="00E677F8">
              <w:t>All You Got</w:t>
            </w:r>
          </w:p>
          <w:p w14:paraId="684669F9" w14:textId="77777777" w:rsidR="00E677F8" w:rsidRPr="00E677F8" w:rsidRDefault="00E677F8" w:rsidP="00E677F8">
            <w:pPr>
              <w:pStyle w:val="AckPara"/>
            </w:pPr>
          </w:p>
        </w:tc>
        <w:tc>
          <w:tcPr>
            <w:tcW w:w="903" w:type="dxa"/>
          </w:tcPr>
          <w:p w14:paraId="705C6D7D" w14:textId="07D82E4E" w:rsidR="00E677F8" w:rsidRDefault="00E677F8" w:rsidP="00E677F8">
            <w:pPr>
              <w:pStyle w:val="AckPara"/>
            </w:pPr>
            <w:r w:rsidRPr="00717018">
              <w:t>Artist</w:t>
            </w:r>
          </w:p>
        </w:tc>
        <w:tc>
          <w:tcPr>
            <w:tcW w:w="1365" w:type="dxa"/>
          </w:tcPr>
          <w:p w14:paraId="7039EA90" w14:textId="77777777" w:rsidR="00E677F8" w:rsidRPr="00E677F8" w:rsidRDefault="00E677F8" w:rsidP="00E677F8">
            <w:pPr>
              <w:pStyle w:val="AckPara"/>
            </w:pPr>
            <w:r w:rsidRPr="00E677F8">
              <w:t>Tegan and Sara</w:t>
            </w:r>
          </w:p>
          <w:p w14:paraId="24E1542A" w14:textId="77777777" w:rsidR="00E677F8" w:rsidRPr="00E677F8" w:rsidRDefault="00E677F8" w:rsidP="00E677F8">
            <w:pPr>
              <w:pStyle w:val="AckPara"/>
            </w:pPr>
          </w:p>
        </w:tc>
      </w:tr>
      <w:tr w:rsidR="00E677F8" w14:paraId="1692AB8A" w14:textId="77777777" w:rsidTr="00E677F8">
        <w:tc>
          <w:tcPr>
            <w:tcW w:w="988" w:type="dxa"/>
          </w:tcPr>
          <w:p w14:paraId="327BA83E" w14:textId="6004D93A" w:rsidR="00E677F8" w:rsidRDefault="00E677F8" w:rsidP="0008070F">
            <w:pPr>
              <w:pStyle w:val="AckPara"/>
            </w:pPr>
            <w:r w:rsidRPr="00717018">
              <w:t>Song</w:t>
            </w:r>
          </w:p>
        </w:tc>
        <w:tc>
          <w:tcPr>
            <w:tcW w:w="1701" w:type="dxa"/>
          </w:tcPr>
          <w:p w14:paraId="337E4E9D" w14:textId="77777777" w:rsidR="00E677F8" w:rsidRPr="00E677F8" w:rsidRDefault="00E677F8" w:rsidP="00E677F8">
            <w:pPr>
              <w:pStyle w:val="AckPara"/>
            </w:pPr>
            <w:r w:rsidRPr="00E677F8">
              <w:t>Rosalyn</w:t>
            </w:r>
          </w:p>
          <w:p w14:paraId="4CF22A30" w14:textId="77777777" w:rsidR="00E677F8" w:rsidRPr="00E677F8" w:rsidRDefault="00E677F8" w:rsidP="00E677F8">
            <w:pPr>
              <w:pStyle w:val="AckPara"/>
            </w:pPr>
          </w:p>
        </w:tc>
        <w:tc>
          <w:tcPr>
            <w:tcW w:w="903" w:type="dxa"/>
          </w:tcPr>
          <w:p w14:paraId="01496136" w14:textId="0B7515D8" w:rsidR="00E677F8" w:rsidRDefault="00E677F8" w:rsidP="00E677F8">
            <w:pPr>
              <w:pStyle w:val="AckPara"/>
            </w:pPr>
            <w:r w:rsidRPr="00717018">
              <w:t>Artist</w:t>
            </w:r>
          </w:p>
        </w:tc>
        <w:tc>
          <w:tcPr>
            <w:tcW w:w="1365" w:type="dxa"/>
          </w:tcPr>
          <w:p w14:paraId="32B7F93A" w14:textId="77777777" w:rsidR="00E677F8" w:rsidRPr="00E677F8" w:rsidRDefault="00E677F8" w:rsidP="00E677F8">
            <w:pPr>
              <w:pStyle w:val="AckPara"/>
            </w:pPr>
            <w:r w:rsidRPr="00E677F8">
              <w:t>David Bowie</w:t>
            </w:r>
          </w:p>
          <w:p w14:paraId="77230C10" w14:textId="77777777" w:rsidR="00E677F8" w:rsidRPr="00E677F8" w:rsidRDefault="00E677F8" w:rsidP="00E677F8">
            <w:pPr>
              <w:pStyle w:val="AckPara"/>
            </w:pPr>
          </w:p>
        </w:tc>
      </w:tr>
      <w:tr w:rsidR="00E677F8" w14:paraId="4DEB6FC1" w14:textId="77777777" w:rsidTr="00E677F8">
        <w:tc>
          <w:tcPr>
            <w:tcW w:w="988" w:type="dxa"/>
          </w:tcPr>
          <w:p w14:paraId="7F7919B8" w14:textId="350E6169" w:rsidR="00E677F8" w:rsidRDefault="00E677F8" w:rsidP="0008070F">
            <w:pPr>
              <w:pStyle w:val="AckPara"/>
            </w:pPr>
            <w:r w:rsidRPr="00717018">
              <w:t>Song</w:t>
            </w:r>
          </w:p>
        </w:tc>
        <w:tc>
          <w:tcPr>
            <w:tcW w:w="1701" w:type="dxa"/>
          </w:tcPr>
          <w:p w14:paraId="611A653C" w14:textId="77777777" w:rsidR="00E677F8" w:rsidRPr="00E677F8" w:rsidRDefault="00E677F8" w:rsidP="00E677F8">
            <w:pPr>
              <w:pStyle w:val="AckPara"/>
            </w:pPr>
            <w:r w:rsidRPr="00E677F8">
              <w:t>How Bad Do You Want It (Oh Yeah)</w:t>
            </w:r>
          </w:p>
          <w:p w14:paraId="63DCA8CB" w14:textId="77777777" w:rsidR="00E677F8" w:rsidRPr="00E677F8" w:rsidRDefault="00E677F8" w:rsidP="00E677F8">
            <w:pPr>
              <w:pStyle w:val="AckPara"/>
            </w:pPr>
          </w:p>
        </w:tc>
        <w:tc>
          <w:tcPr>
            <w:tcW w:w="903" w:type="dxa"/>
          </w:tcPr>
          <w:p w14:paraId="234464D1" w14:textId="25D3B917" w:rsidR="00E677F8" w:rsidRDefault="00E677F8" w:rsidP="00E677F8">
            <w:pPr>
              <w:pStyle w:val="AckPara"/>
            </w:pPr>
            <w:r w:rsidRPr="00717018">
              <w:t>Artist</w:t>
            </w:r>
          </w:p>
        </w:tc>
        <w:tc>
          <w:tcPr>
            <w:tcW w:w="1365" w:type="dxa"/>
          </w:tcPr>
          <w:p w14:paraId="01E06716" w14:textId="77777777" w:rsidR="00E677F8" w:rsidRPr="00E677F8" w:rsidRDefault="00E677F8" w:rsidP="00E677F8">
            <w:pPr>
              <w:pStyle w:val="AckPara"/>
            </w:pPr>
            <w:r w:rsidRPr="00E677F8">
              <w:t>Sevyn Streeter</w:t>
            </w:r>
          </w:p>
          <w:p w14:paraId="11DC5D13" w14:textId="77777777" w:rsidR="00E677F8" w:rsidRPr="00E677F8" w:rsidRDefault="00E677F8" w:rsidP="00E677F8">
            <w:pPr>
              <w:pStyle w:val="AckPara"/>
            </w:pPr>
          </w:p>
        </w:tc>
      </w:tr>
    </w:tbl>
    <w:p w14:paraId="0467AAD8" w14:textId="77777777" w:rsidR="00E677F8" w:rsidRDefault="00E677F8" w:rsidP="0008070F">
      <w:pPr>
        <w:pStyle w:val="AckPara"/>
      </w:pPr>
    </w:p>
    <w:p w14:paraId="6344A1EA" w14:textId="77777777" w:rsidR="00E677F8" w:rsidRDefault="00E677F8" w:rsidP="0008070F">
      <w:pPr>
        <w:pStyle w:val="AckPara"/>
      </w:pPr>
    </w:p>
    <w:p w14:paraId="661B6355" w14:textId="43BEA565" w:rsidR="00584CF1" w:rsidRDefault="00584CF1" w:rsidP="0008070F">
      <w:pPr>
        <w:pStyle w:val="AckPara"/>
      </w:pPr>
    </w:p>
    <w:p w14:paraId="03DBF4A7" w14:textId="7E4110B4" w:rsidR="00584CF1" w:rsidRDefault="00584CF1" w:rsidP="0008070F">
      <w:pPr>
        <w:pStyle w:val="AckPara"/>
        <w:rPr>
          <w:lang w:eastAsia="zh-CN"/>
        </w:rPr>
      </w:pPr>
      <w:r>
        <w:rPr>
          <w:rFonts w:hint="eastAsia"/>
          <w:lang w:eastAsia="zh-CN"/>
        </w:rPr>
        <w:t>3</w:t>
      </w:r>
      <w:r>
        <w:rPr>
          <w:lang w:eastAsia="zh-CN"/>
        </w:rPr>
        <w:t xml:space="preserve">.4 </w:t>
      </w:r>
      <w:r>
        <w:rPr>
          <w:rFonts w:hint="eastAsia"/>
          <w:lang w:eastAsia="zh-CN"/>
        </w:rPr>
        <w:t>Cos</w:t>
      </w:r>
      <w:r>
        <w:rPr>
          <w:lang w:eastAsia="zh-CN"/>
        </w:rPr>
        <w:t xml:space="preserve">-sim based on BERT </w:t>
      </w:r>
    </w:p>
    <w:p w14:paraId="266C7AC9" w14:textId="77777777" w:rsidR="00584CF1" w:rsidRDefault="00584CF1" w:rsidP="0008070F">
      <w:pPr>
        <w:pStyle w:val="AckPara"/>
        <w:rPr>
          <w:lang w:eastAsia="zh-CN"/>
        </w:rPr>
      </w:pPr>
      <w:r>
        <w:rPr>
          <w:rFonts w:hint="eastAsia"/>
          <w:lang w:eastAsia="zh-CN"/>
        </w:rPr>
        <w:t>Q</w:t>
      </w:r>
      <w:r>
        <w:rPr>
          <w:lang w:eastAsia="zh-CN"/>
        </w:rPr>
        <w:t xml:space="preserve">uery song 1: “Love me” by “The 1975” </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08070F">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8A30C9">
            <w:pPr>
              <w:pStyle w:val="AckPara"/>
              <w:rPr>
                <w:lang w:eastAsia="zh-CN"/>
              </w:rPr>
            </w:pPr>
            <w:r w:rsidRPr="003D6855">
              <w:rPr>
                <w:lang w:eastAsia="zh-CN"/>
              </w:rPr>
              <w:t>Dance Gavin Dance</w:t>
            </w:r>
          </w:p>
          <w:p w14:paraId="02305E97" w14:textId="6901C483" w:rsidR="00584CF1" w:rsidRPr="00584CF1" w:rsidRDefault="00584CF1" w:rsidP="00584CF1">
            <w:pPr>
              <w:pStyle w:val="AckPara"/>
              <w:rPr>
                <w:lang w:eastAsia="zh-CN"/>
              </w:rPr>
            </w:pPr>
            <w:r w:rsidRPr="00584CF1">
              <w:rPr>
                <w:lang w:eastAsia="zh-CN"/>
              </w:rPr>
              <w:t xml:space="preserve"> </w:t>
            </w:r>
          </w:p>
          <w:p w14:paraId="59426877" w14:textId="77777777" w:rsidR="00584CF1" w:rsidRDefault="00584CF1" w:rsidP="0008070F">
            <w:pPr>
              <w:pStyle w:val="AckPara"/>
              <w:rPr>
                <w:lang w:eastAsia="zh-CN"/>
              </w:rPr>
            </w:pPr>
          </w:p>
        </w:tc>
        <w:tc>
          <w:tcPr>
            <w:tcW w:w="1198" w:type="dxa"/>
          </w:tcPr>
          <w:p w14:paraId="63AE82FB" w14:textId="35D052AB"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3D6855">
            <w:pPr>
              <w:pStyle w:val="AckPara"/>
              <w:rPr>
                <w:lang w:eastAsia="zh-CN"/>
              </w:rPr>
            </w:pPr>
            <w:r>
              <w:rPr>
                <w:lang w:eastAsia="zh-CN"/>
              </w:rPr>
              <w:t>Thug City</w:t>
            </w:r>
          </w:p>
          <w:p w14:paraId="38E3CAA6" w14:textId="77777777" w:rsidR="00584CF1" w:rsidRDefault="00584CF1" w:rsidP="0008070F">
            <w:pPr>
              <w:pStyle w:val="AckPara"/>
              <w:rPr>
                <w:lang w:eastAsia="zh-CN"/>
              </w:rPr>
            </w:pPr>
          </w:p>
        </w:tc>
      </w:tr>
      <w:tr w:rsidR="00584CF1" w14:paraId="67BDC686" w14:textId="77777777" w:rsidTr="00584CF1">
        <w:tc>
          <w:tcPr>
            <w:tcW w:w="1197" w:type="dxa"/>
          </w:tcPr>
          <w:p w14:paraId="1DD76F32" w14:textId="708885CE" w:rsidR="00584CF1" w:rsidRDefault="00584CF1" w:rsidP="0008070F">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84CF1">
            <w:pPr>
              <w:pStyle w:val="AckPara"/>
              <w:rPr>
                <w:lang w:eastAsia="zh-CN"/>
              </w:rPr>
            </w:pPr>
            <w:r w:rsidRPr="00584CF1">
              <w:rPr>
                <w:lang w:eastAsia="zh-CN"/>
              </w:rPr>
              <w:t>Shi</w:t>
            </w:r>
            <w:r w:rsidR="008A30C9">
              <w:rPr>
                <w:lang w:eastAsia="zh-CN"/>
              </w:rPr>
              <w:t>ne</w:t>
            </w:r>
          </w:p>
          <w:p w14:paraId="6CD18610" w14:textId="77777777" w:rsidR="00584CF1" w:rsidRDefault="00584CF1" w:rsidP="0008070F">
            <w:pPr>
              <w:pStyle w:val="AckPara"/>
              <w:rPr>
                <w:lang w:eastAsia="zh-CN"/>
              </w:rPr>
            </w:pPr>
          </w:p>
        </w:tc>
        <w:tc>
          <w:tcPr>
            <w:tcW w:w="1198" w:type="dxa"/>
          </w:tcPr>
          <w:p w14:paraId="3D10F6CB" w14:textId="3A1A8C80"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3D6855">
            <w:pPr>
              <w:pStyle w:val="AckPara"/>
              <w:rPr>
                <w:lang w:eastAsia="zh-CN"/>
              </w:rPr>
            </w:pPr>
            <w:r w:rsidRPr="003D6855">
              <w:rPr>
                <w:lang w:eastAsia="zh-CN"/>
              </w:rPr>
              <w:t>Take That</w:t>
            </w:r>
          </w:p>
          <w:p w14:paraId="4ED8A1A3" w14:textId="77777777" w:rsidR="00584CF1" w:rsidRDefault="00584CF1" w:rsidP="0008070F">
            <w:pPr>
              <w:pStyle w:val="AckPara"/>
              <w:rPr>
                <w:lang w:eastAsia="zh-CN"/>
              </w:rPr>
            </w:pPr>
          </w:p>
        </w:tc>
      </w:tr>
      <w:tr w:rsidR="00584CF1" w14:paraId="454431A9" w14:textId="77777777" w:rsidTr="00584CF1">
        <w:tc>
          <w:tcPr>
            <w:tcW w:w="1197" w:type="dxa"/>
          </w:tcPr>
          <w:p w14:paraId="7675FA7D" w14:textId="1582ED89" w:rsidR="00584CF1" w:rsidRDefault="00584CF1" w:rsidP="0008070F">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84CF1">
            <w:pPr>
              <w:pStyle w:val="AckPara"/>
              <w:rPr>
                <w:lang w:eastAsia="zh-CN"/>
              </w:rPr>
            </w:pPr>
            <w:r w:rsidRPr="00584CF1">
              <w:rPr>
                <w:lang w:eastAsia="zh-CN"/>
              </w:rPr>
              <w:t>One, Two, Three, GO!</w:t>
            </w:r>
          </w:p>
          <w:p w14:paraId="27177842" w14:textId="77777777" w:rsidR="00584CF1" w:rsidRDefault="00584CF1" w:rsidP="0008070F">
            <w:pPr>
              <w:pStyle w:val="AckPara"/>
              <w:rPr>
                <w:lang w:eastAsia="zh-CN"/>
              </w:rPr>
            </w:pPr>
          </w:p>
        </w:tc>
        <w:tc>
          <w:tcPr>
            <w:tcW w:w="1198" w:type="dxa"/>
          </w:tcPr>
          <w:p w14:paraId="4A6D56B7" w14:textId="2D2D1886" w:rsidR="00584CF1" w:rsidRDefault="00584CF1" w:rsidP="0008070F">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3D6855">
            <w:pPr>
              <w:pStyle w:val="AckPara"/>
              <w:rPr>
                <w:lang w:eastAsia="zh-CN"/>
              </w:rPr>
            </w:pPr>
            <w:proofErr w:type="spellStart"/>
            <w:r w:rsidRPr="003D6855">
              <w:rPr>
                <w:lang w:eastAsia="zh-CN"/>
              </w:rPr>
              <w:t>Belanova</w:t>
            </w:r>
            <w:proofErr w:type="spellEnd"/>
          </w:p>
          <w:p w14:paraId="5FA4830B" w14:textId="77777777" w:rsidR="00584CF1" w:rsidRDefault="00584CF1" w:rsidP="0008070F">
            <w:pPr>
              <w:pStyle w:val="AckPara"/>
              <w:rPr>
                <w:lang w:eastAsia="zh-CN"/>
              </w:rPr>
            </w:pPr>
          </w:p>
        </w:tc>
      </w:tr>
      <w:tr w:rsidR="00584CF1" w14:paraId="18A5915F" w14:textId="77777777" w:rsidTr="00584CF1">
        <w:tc>
          <w:tcPr>
            <w:tcW w:w="1197" w:type="dxa"/>
          </w:tcPr>
          <w:p w14:paraId="6431F31D" w14:textId="05764EB8" w:rsidR="00584CF1" w:rsidRDefault="00584CF1" w:rsidP="0008070F">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84CF1">
            <w:pPr>
              <w:pStyle w:val="AckPara"/>
              <w:rPr>
                <w:lang w:eastAsia="zh-CN"/>
              </w:rPr>
            </w:pPr>
            <w:r w:rsidRPr="00584CF1">
              <w:rPr>
                <w:lang w:eastAsia="zh-CN"/>
              </w:rPr>
              <w:t>Right There</w:t>
            </w:r>
          </w:p>
          <w:p w14:paraId="6B488DC1" w14:textId="77777777" w:rsidR="00584CF1" w:rsidRDefault="00584CF1" w:rsidP="0008070F">
            <w:pPr>
              <w:pStyle w:val="AckPara"/>
              <w:rPr>
                <w:lang w:eastAsia="zh-CN"/>
              </w:rPr>
            </w:pPr>
          </w:p>
        </w:tc>
        <w:tc>
          <w:tcPr>
            <w:tcW w:w="1198" w:type="dxa"/>
          </w:tcPr>
          <w:p w14:paraId="5973065E" w14:textId="58AC975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3D6855">
            <w:pPr>
              <w:pStyle w:val="AckPara"/>
              <w:rPr>
                <w:lang w:eastAsia="zh-CN"/>
              </w:rPr>
            </w:pPr>
            <w:r w:rsidRPr="003D6855">
              <w:rPr>
                <w:lang w:eastAsia="zh-CN"/>
              </w:rPr>
              <w:t>Ariana Grande</w:t>
            </w:r>
          </w:p>
          <w:p w14:paraId="2CC83BA9" w14:textId="77777777" w:rsidR="00584CF1" w:rsidRDefault="00584CF1" w:rsidP="0008070F">
            <w:pPr>
              <w:pStyle w:val="AckPara"/>
              <w:rPr>
                <w:lang w:eastAsia="zh-CN"/>
              </w:rPr>
            </w:pPr>
          </w:p>
        </w:tc>
      </w:tr>
      <w:tr w:rsidR="00584CF1" w14:paraId="3845C31E" w14:textId="77777777" w:rsidTr="00584CF1">
        <w:tc>
          <w:tcPr>
            <w:tcW w:w="1197" w:type="dxa"/>
          </w:tcPr>
          <w:p w14:paraId="22C6AE39" w14:textId="05697316" w:rsidR="00584CF1" w:rsidRDefault="00584CF1" w:rsidP="0008070F">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84CF1">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08070F">
            <w:pPr>
              <w:pStyle w:val="AckPara"/>
              <w:rPr>
                <w:lang w:eastAsia="zh-CN"/>
              </w:rPr>
            </w:pPr>
          </w:p>
        </w:tc>
        <w:tc>
          <w:tcPr>
            <w:tcW w:w="1198" w:type="dxa"/>
          </w:tcPr>
          <w:p w14:paraId="6AB2BB5E" w14:textId="14A58AC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3D6855">
            <w:pPr>
              <w:pStyle w:val="AckPara"/>
              <w:rPr>
                <w:lang w:eastAsia="zh-CN"/>
              </w:rPr>
            </w:pPr>
            <w:r w:rsidRPr="003D6855">
              <w:rPr>
                <w:lang w:eastAsia="zh-CN"/>
              </w:rPr>
              <w:t>Crayon Pop</w:t>
            </w:r>
          </w:p>
          <w:p w14:paraId="65CB032D" w14:textId="77777777" w:rsidR="00584CF1" w:rsidRDefault="00584CF1" w:rsidP="0008070F">
            <w:pPr>
              <w:pStyle w:val="AckPara"/>
              <w:rPr>
                <w:lang w:eastAsia="zh-CN"/>
              </w:rPr>
            </w:pPr>
          </w:p>
        </w:tc>
      </w:tr>
      <w:tr w:rsidR="00584CF1" w14:paraId="1F67E9A2" w14:textId="77777777" w:rsidTr="00584CF1">
        <w:tc>
          <w:tcPr>
            <w:tcW w:w="1197" w:type="dxa"/>
          </w:tcPr>
          <w:p w14:paraId="675B33B5" w14:textId="0CA55098" w:rsidR="00584CF1" w:rsidRDefault="00584CF1" w:rsidP="0008070F">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84CF1">
            <w:pPr>
              <w:pStyle w:val="AckPara"/>
              <w:rPr>
                <w:lang w:eastAsia="zh-CN"/>
              </w:rPr>
            </w:pPr>
            <w:r w:rsidRPr="00584CF1">
              <w:rPr>
                <w:lang w:eastAsia="zh-CN"/>
              </w:rPr>
              <w:t>Come Get It Bae</w:t>
            </w:r>
          </w:p>
          <w:p w14:paraId="30DB907B" w14:textId="77777777" w:rsidR="00584CF1" w:rsidRDefault="00584CF1" w:rsidP="0008070F">
            <w:pPr>
              <w:pStyle w:val="AckPara"/>
              <w:rPr>
                <w:lang w:eastAsia="zh-CN"/>
              </w:rPr>
            </w:pPr>
          </w:p>
        </w:tc>
        <w:tc>
          <w:tcPr>
            <w:tcW w:w="1198" w:type="dxa"/>
          </w:tcPr>
          <w:p w14:paraId="72427D79" w14:textId="797306F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3D6855">
            <w:pPr>
              <w:pStyle w:val="AckPara"/>
              <w:rPr>
                <w:lang w:eastAsia="zh-CN"/>
              </w:rPr>
            </w:pPr>
            <w:r w:rsidRPr="003D6855">
              <w:rPr>
                <w:lang w:eastAsia="zh-CN"/>
              </w:rPr>
              <w:t>Pharrell Williams</w:t>
            </w:r>
          </w:p>
          <w:p w14:paraId="7BD46D09" w14:textId="77777777" w:rsidR="00584CF1" w:rsidRDefault="00584CF1" w:rsidP="0008070F">
            <w:pPr>
              <w:pStyle w:val="AckPara"/>
              <w:rPr>
                <w:lang w:eastAsia="zh-CN"/>
              </w:rPr>
            </w:pPr>
          </w:p>
        </w:tc>
      </w:tr>
      <w:tr w:rsidR="00584CF1" w14:paraId="75644B6E" w14:textId="77777777" w:rsidTr="00584CF1">
        <w:tc>
          <w:tcPr>
            <w:tcW w:w="1197" w:type="dxa"/>
          </w:tcPr>
          <w:p w14:paraId="707AACF6" w14:textId="6601A98E" w:rsidR="00584CF1" w:rsidRDefault="00584CF1" w:rsidP="0008070F">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84CF1">
            <w:pPr>
              <w:pStyle w:val="AckPara"/>
              <w:rPr>
                <w:lang w:eastAsia="zh-CN"/>
              </w:rPr>
            </w:pPr>
            <w:r w:rsidRPr="00584CF1">
              <w:rPr>
                <w:lang w:eastAsia="zh-CN"/>
              </w:rPr>
              <w:t>We Made Yo</w:t>
            </w:r>
            <w:r>
              <w:rPr>
                <w:lang w:eastAsia="zh-CN"/>
              </w:rPr>
              <w:t>u</w:t>
            </w:r>
          </w:p>
          <w:p w14:paraId="2D4A53A7" w14:textId="77777777" w:rsidR="00584CF1" w:rsidRDefault="00584CF1" w:rsidP="0008070F">
            <w:pPr>
              <w:pStyle w:val="AckPara"/>
              <w:rPr>
                <w:lang w:eastAsia="zh-CN"/>
              </w:rPr>
            </w:pPr>
          </w:p>
        </w:tc>
        <w:tc>
          <w:tcPr>
            <w:tcW w:w="1198" w:type="dxa"/>
          </w:tcPr>
          <w:p w14:paraId="1777F1EE" w14:textId="57BAA8C2" w:rsidR="00584CF1" w:rsidRDefault="00584CF1" w:rsidP="0008070F">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3D6855">
            <w:pPr>
              <w:pStyle w:val="AckPara"/>
              <w:rPr>
                <w:lang w:eastAsia="zh-CN"/>
              </w:rPr>
            </w:pPr>
            <w:r w:rsidRPr="003D6855">
              <w:rPr>
                <w:lang w:eastAsia="zh-CN"/>
              </w:rPr>
              <w:t>Eminem</w:t>
            </w:r>
          </w:p>
          <w:p w14:paraId="6F88FD24" w14:textId="77777777" w:rsidR="00584CF1" w:rsidRDefault="00584CF1" w:rsidP="0008070F">
            <w:pPr>
              <w:pStyle w:val="AckPara"/>
              <w:rPr>
                <w:lang w:eastAsia="zh-CN"/>
              </w:rPr>
            </w:pPr>
          </w:p>
        </w:tc>
      </w:tr>
      <w:tr w:rsidR="00584CF1" w14:paraId="7C649240" w14:textId="77777777" w:rsidTr="00584CF1">
        <w:tc>
          <w:tcPr>
            <w:tcW w:w="1197" w:type="dxa"/>
          </w:tcPr>
          <w:p w14:paraId="23AEB6D2" w14:textId="1E132101" w:rsidR="00584CF1" w:rsidRDefault="00584CF1" w:rsidP="0008070F">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84CF1">
            <w:pPr>
              <w:pStyle w:val="AckPara"/>
              <w:rPr>
                <w:lang w:eastAsia="zh-CN"/>
              </w:rPr>
            </w:pPr>
            <w:r w:rsidRPr="00584CF1">
              <w:rPr>
                <w:lang w:eastAsia="zh-CN"/>
              </w:rPr>
              <w:t>Here I Am</w:t>
            </w:r>
          </w:p>
          <w:p w14:paraId="00A85382" w14:textId="77777777" w:rsidR="00584CF1" w:rsidRDefault="00584CF1" w:rsidP="0008070F">
            <w:pPr>
              <w:pStyle w:val="AckPara"/>
              <w:rPr>
                <w:lang w:eastAsia="zh-CN"/>
              </w:rPr>
            </w:pPr>
          </w:p>
        </w:tc>
        <w:tc>
          <w:tcPr>
            <w:tcW w:w="1198" w:type="dxa"/>
          </w:tcPr>
          <w:p w14:paraId="54986510" w14:textId="315C3191"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3D6855">
            <w:pPr>
              <w:pStyle w:val="AckPara"/>
              <w:rPr>
                <w:lang w:eastAsia="zh-CN"/>
              </w:rPr>
            </w:pPr>
            <w:r w:rsidRPr="003D6855">
              <w:rPr>
                <w:lang w:eastAsia="zh-CN"/>
              </w:rPr>
              <w:t>Monica</w:t>
            </w:r>
          </w:p>
          <w:p w14:paraId="7569F18D" w14:textId="77777777" w:rsidR="00584CF1" w:rsidRDefault="00584CF1" w:rsidP="0008070F">
            <w:pPr>
              <w:pStyle w:val="AckPara"/>
              <w:rPr>
                <w:lang w:eastAsia="zh-CN"/>
              </w:rPr>
            </w:pPr>
          </w:p>
        </w:tc>
      </w:tr>
      <w:tr w:rsidR="00584CF1" w14:paraId="657A5EAA" w14:textId="77777777" w:rsidTr="00584CF1">
        <w:tc>
          <w:tcPr>
            <w:tcW w:w="1197" w:type="dxa"/>
          </w:tcPr>
          <w:p w14:paraId="394B8DF9" w14:textId="55A2F3A4" w:rsidR="00584CF1" w:rsidRDefault="00584CF1" w:rsidP="0008070F">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84CF1">
            <w:pPr>
              <w:pStyle w:val="AckPara"/>
              <w:rPr>
                <w:lang w:eastAsia="zh-CN"/>
              </w:rPr>
            </w:pPr>
            <w:r w:rsidRPr="00584CF1">
              <w:rPr>
                <w:lang w:eastAsia="zh-CN"/>
              </w:rPr>
              <w:t>Wannabe</w:t>
            </w:r>
          </w:p>
          <w:p w14:paraId="22925284" w14:textId="77777777" w:rsidR="00584CF1" w:rsidRDefault="00584CF1" w:rsidP="0008070F">
            <w:pPr>
              <w:pStyle w:val="AckPara"/>
              <w:rPr>
                <w:lang w:eastAsia="zh-CN"/>
              </w:rPr>
            </w:pPr>
          </w:p>
        </w:tc>
        <w:tc>
          <w:tcPr>
            <w:tcW w:w="1198" w:type="dxa"/>
          </w:tcPr>
          <w:p w14:paraId="62744940" w14:textId="6A501C8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3D6855">
            <w:pPr>
              <w:pStyle w:val="AckPara"/>
              <w:rPr>
                <w:lang w:eastAsia="zh-CN"/>
              </w:rPr>
            </w:pPr>
            <w:r w:rsidRPr="003D6855">
              <w:rPr>
                <w:lang w:eastAsia="zh-CN"/>
              </w:rPr>
              <w:t>why mona</w:t>
            </w:r>
          </w:p>
          <w:p w14:paraId="222AF80A" w14:textId="77777777" w:rsidR="00584CF1" w:rsidRDefault="00584CF1" w:rsidP="0008070F">
            <w:pPr>
              <w:pStyle w:val="AckPara"/>
              <w:rPr>
                <w:lang w:eastAsia="zh-CN"/>
              </w:rPr>
            </w:pPr>
          </w:p>
        </w:tc>
      </w:tr>
      <w:tr w:rsidR="00584CF1" w14:paraId="18064483" w14:textId="77777777" w:rsidTr="00584CF1">
        <w:tc>
          <w:tcPr>
            <w:tcW w:w="1197" w:type="dxa"/>
          </w:tcPr>
          <w:p w14:paraId="228E8117" w14:textId="58442B97" w:rsidR="00584CF1" w:rsidRDefault="00584CF1" w:rsidP="0008070F">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84CF1">
            <w:pPr>
              <w:pStyle w:val="AckPara"/>
              <w:rPr>
                <w:lang w:eastAsia="zh-CN"/>
              </w:rPr>
            </w:pPr>
            <w:r w:rsidRPr="00584CF1">
              <w:rPr>
                <w:lang w:eastAsia="zh-CN"/>
              </w:rPr>
              <w:t xml:space="preserve">Edge of the World </w:t>
            </w:r>
          </w:p>
          <w:p w14:paraId="4FFB2752" w14:textId="77777777" w:rsidR="00584CF1" w:rsidRDefault="00584CF1" w:rsidP="0008070F">
            <w:pPr>
              <w:pStyle w:val="AckPara"/>
              <w:rPr>
                <w:lang w:eastAsia="zh-CN"/>
              </w:rPr>
            </w:pPr>
          </w:p>
        </w:tc>
        <w:tc>
          <w:tcPr>
            <w:tcW w:w="1198" w:type="dxa"/>
          </w:tcPr>
          <w:p w14:paraId="71205811" w14:textId="6241135F" w:rsidR="00584CF1" w:rsidRDefault="00584CF1" w:rsidP="0008070F">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3D6855">
            <w:pPr>
              <w:pStyle w:val="AckPara"/>
              <w:rPr>
                <w:lang w:eastAsia="zh-CN"/>
              </w:rPr>
            </w:pPr>
            <w:r w:rsidRPr="003D6855">
              <w:rPr>
                <w:lang w:eastAsia="zh-CN"/>
              </w:rPr>
              <w:t>Faith No More</w:t>
            </w:r>
          </w:p>
          <w:p w14:paraId="00DF77DF" w14:textId="77777777" w:rsidR="00584CF1" w:rsidRDefault="00584CF1" w:rsidP="0008070F">
            <w:pPr>
              <w:pStyle w:val="AckPara"/>
              <w:rPr>
                <w:lang w:eastAsia="zh-CN"/>
              </w:rPr>
            </w:pPr>
          </w:p>
        </w:tc>
      </w:tr>
    </w:tbl>
    <w:p w14:paraId="212AD4FC" w14:textId="79A6221F" w:rsidR="00584CF1" w:rsidRDefault="00DE194C" w:rsidP="0008070F">
      <w:pPr>
        <w:pStyle w:val="AckPara"/>
        <w:rPr>
          <w:lang w:eastAsia="zh-CN"/>
        </w:rPr>
      </w:pPr>
      <w:r>
        <w:rPr>
          <w:lang w:eastAsia="zh-CN"/>
        </w:rPr>
        <w:t>For</w:t>
      </w:r>
      <w:r w:rsidR="003D6855">
        <w:rPr>
          <w:lang w:eastAsia="zh-CN"/>
        </w:rPr>
        <w:t xml:space="preserve"> the result </w:t>
      </w:r>
      <w:r>
        <w:rPr>
          <w:rFonts w:hint="eastAsia"/>
          <w:lang w:eastAsia="zh-CN"/>
        </w:rPr>
        <w:t>generated</w:t>
      </w:r>
      <w:r>
        <w:rPr>
          <w:lang w:eastAsia="zh-CN"/>
        </w:rPr>
        <w:t xml:space="preserve"> by 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dataset. </w:t>
      </w:r>
      <w:r w:rsidR="0014023A">
        <w:rPr>
          <w:lang w:eastAsia="zh-CN"/>
        </w:rPr>
        <w:t>In terms of</w:t>
      </w:r>
      <w:r w:rsidR="00EC5189">
        <w:rPr>
          <w:lang w:eastAsia="zh-CN"/>
        </w:rPr>
        <w:t xml:space="preserve"> g</w:t>
      </w:r>
      <w:r w:rsidR="0014023A">
        <w:rPr>
          <w:lang w:eastAsia="zh-CN"/>
        </w:rPr>
        <w:t xml:space="preserve">enre, the result is similar to the results from the other two datasets. The genres appeared in the results including Pop, Indie Rock, R &amp; B,  Funk, Hip Hop and K pop. </w:t>
      </w:r>
    </w:p>
    <w:p w14:paraId="11668093" w14:textId="245F2F0B" w:rsidR="003D6855" w:rsidRDefault="003D6855" w:rsidP="0008070F">
      <w:pPr>
        <w:pStyle w:val="AckPara"/>
        <w:rPr>
          <w:lang w:eastAsia="zh-CN"/>
        </w:rPr>
      </w:pPr>
    </w:p>
    <w:p w14:paraId="729C6FD7" w14:textId="2D20E58B" w:rsidR="003D6855" w:rsidRDefault="003D6855" w:rsidP="0008070F">
      <w:pPr>
        <w:pStyle w:val="AckPara"/>
        <w:rPr>
          <w:lang w:eastAsia="zh-CN"/>
        </w:rPr>
      </w:pPr>
      <w:r>
        <w:rPr>
          <w:rFonts w:hint="eastAsia"/>
          <w:lang w:eastAsia="zh-CN"/>
        </w:rPr>
        <w:t>Q</w:t>
      </w:r>
      <w:r>
        <w:rPr>
          <w:lang w:eastAsia="zh-CN"/>
        </w:rPr>
        <w:t xml:space="preserve">uery song 2: “One” by “U2” </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08070F">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9E2F5C">
            <w:pPr>
              <w:pStyle w:val="AckPara"/>
              <w:rPr>
                <w:lang w:eastAsia="zh-CN"/>
              </w:rPr>
            </w:pPr>
            <w:r w:rsidRPr="009E2F5C">
              <w:rPr>
                <w:lang w:eastAsia="zh-CN"/>
              </w:rPr>
              <w:t xml:space="preserve">One </w:t>
            </w:r>
          </w:p>
          <w:p w14:paraId="286FC74D" w14:textId="77777777" w:rsidR="003D6855" w:rsidRDefault="003D6855" w:rsidP="0008070F">
            <w:pPr>
              <w:pStyle w:val="AckPara"/>
              <w:rPr>
                <w:lang w:eastAsia="zh-CN"/>
              </w:rPr>
            </w:pPr>
          </w:p>
        </w:tc>
        <w:tc>
          <w:tcPr>
            <w:tcW w:w="1198" w:type="dxa"/>
          </w:tcPr>
          <w:p w14:paraId="633D9C87" w14:textId="4A942D83" w:rsidR="003D6855" w:rsidRDefault="009E2F5C" w:rsidP="0008070F">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9E2F5C">
            <w:pPr>
              <w:pStyle w:val="AckPara"/>
              <w:rPr>
                <w:lang w:eastAsia="zh-CN"/>
              </w:rPr>
            </w:pPr>
            <w:r w:rsidRPr="009E2F5C">
              <w:rPr>
                <w:lang w:eastAsia="zh-CN"/>
              </w:rPr>
              <w:t>Mary J. Blige</w:t>
            </w:r>
          </w:p>
          <w:p w14:paraId="4DAAD2CA" w14:textId="77777777" w:rsidR="003D6855" w:rsidRDefault="003D6855" w:rsidP="0008070F">
            <w:pPr>
              <w:pStyle w:val="AckPara"/>
              <w:rPr>
                <w:lang w:eastAsia="zh-CN"/>
              </w:rPr>
            </w:pPr>
          </w:p>
        </w:tc>
      </w:tr>
      <w:tr w:rsidR="003D6855" w14:paraId="3400E33B" w14:textId="77777777" w:rsidTr="003D6855">
        <w:tc>
          <w:tcPr>
            <w:tcW w:w="1197" w:type="dxa"/>
          </w:tcPr>
          <w:p w14:paraId="27A7B430" w14:textId="6A8329D9" w:rsidR="003D6855" w:rsidRDefault="003D6855" w:rsidP="0008070F">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9E2F5C">
            <w:pPr>
              <w:pStyle w:val="AckPara"/>
              <w:rPr>
                <w:lang w:eastAsia="zh-CN"/>
              </w:rPr>
            </w:pPr>
            <w:r w:rsidRPr="009E2F5C">
              <w:rPr>
                <w:lang w:eastAsia="zh-CN"/>
              </w:rPr>
              <w:t>What About Love</w:t>
            </w:r>
          </w:p>
          <w:p w14:paraId="67B87079" w14:textId="77777777" w:rsidR="003D6855" w:rsidRDefault="003D6855" w:rsidP="0008070F">
            <w:pPr>
              <w:pStyle w:val="AckPara"/>
              <w:rPr>
                <w:lang w:eastAsia="zh-CN"/>
              </w:rPr>
            </w:pPr>
          </w:p>
        </w:tc>
        <w:tc>
          <w:tcPr>
            <w:tcW w:w="1198" w:type="dxa"/>
          </w:tcPr>
          <w:p w14:paraId="29BFC666" w14:textId="48BD2BB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9E2F5C">
            <w:pPr>
              <w:pStyle w:val="AckPara"/>
              <w:rPr>
                <w:lang w:eastAsia="zh-CN"/>
              </w:rPr>
            </w:pPr>
            <w:r w:rsidRPr="009E2F5C">
              <w:rPr>
                <w:lang w:eastAsia="zh-CN"/>
              </w:rPr>
              <w:t>Austin Mahone</w:t>
            </w:r>
          </w:p>
          <w:p w14:paraId="3D2AF4DF" w14:textId="77777777" w:rsidR="003D6855" w:rsidRDefault="003D6855" w:rsidP="0008070F">
            <w:pPr>
              <w:pStyle w:val="AckPara"/>
              <w:rPr>
                <w:lang w:eastAsia="zh-CN"/>
              </w:rPr>
            </w:pPr>
          </w:p>
        </w:tc>
      </w:tr>
      <w:tr w:rsidR="003D6855" w14:paraId="156A04D8" w14:textId="77777777" w:rsidTr="003D6855">
        <w:tc>
          <w:tcPr>
            <w:tcW w:w="1197" w:type="dxa"/>
          </w:tcPr>
          <w:p w14:paraId="211A2E92" w14:textId="4347EC73" w:rsidR="003D6855" w:rsidRDefault="003D6855" w:rsidP="0008070F">
            <w:pPr>
              <w:pStyle w:val="AckPara"/>
              <w:rPr>
                <w:lang w:eastAsia="zh-CN"/>
              </w:rPr>
            </w:pPr>
            <w:r>
              <w:rPr>
                <w:rFonts w:hint="eastAsia"/>
                <w:lang w:eastAsia="zh-CN"/>
              </w:rPr>
              <w:lastRenderedPageBreak/>
              <w:t>S</w:t>
            </w:r>
            <w:r>
              <w:rPr>
                <w:lang w:eastAsia="zh-CN"/>
              </w:rPr>
              <w:t>ong</w:t>
            </w:r>
          </w:p>
        </w:tc>
        <w:tc>
          <w:tcPr>
            <w:tcW w:w="1197" w:type="dxa"/>
          </w:tcPr>
          <w:p w14:paraId="00035B6E" w14:textId="77777777" w:rsidR="009E2F5C" w:rsidRPr="009E2F5C" w:rsidRDefault="009E2F5C" w:rsidP="009E2F5C">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08070F">
            <w:pPr>
              <w:pStyle w:val="AckPara"/>
              <w:rPr>
                <w:lang w:eastAsia="zh-CN"/>
              </w:rPr>
            </w:pPr>
          </w:p>
        </w:tc>
        <w:tc>
          <w:tcPr>
            <w:tcW w:w="1198" w:type="dxa"/>
          </w:tcPr>
          <w:p w14:paraId="3C6E98A7" w14:textId="73CF7DDB"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9E2F5C">
            <w:pPr>
              <w:pStyle w:val="AckPara"/>
              <w:rPr>
                <w:lang w:eastAsia="zh-CN"/>
              </w:rPr>
            </w:pPr>
            <w:r w:rsidRPr="009E2F5C">
              <w:rPr>
                <w:lang w:eastAsia="zh-CN"/>
              </w:rPr>
              <w:t>Broods</w:t>
            </w:r>
          </w:p>
          <w:p w14:paraId="79E305FF" w14:textId="77777777" w:rsidR="003D6855" w:rsidRDefault="003D6855" w:rsidP="0008070F">
            <w:pPr>
              <w:pStyle w:val="AckPara"/>
              <w:rPr>
                <w:lang w:eastAsia="zh-CN"/>
              </w:rPr>
            </w:pPr>
          </w:p>
        </w:tc>
      </w:tr>
      <w:tr w:rsidR="003D6855" w14:paraId="300F7E29" w14:textId="77777777" w:rsidTr="003D6855">
        <w:tc>
          <w:tcPr>
            <w:tcW w:w="1197" w:type="dxa"/>
          </w:tcPr>
          <w:p w14:paraId="1F489A07" w14:textId="017D94C3" w:rsidR="003D6855" w:rsidRDefault="003D6855" w:rsidP="0008070F">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9E2F5C">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08070F">
            <w:pPr>
              <w:pStyle w:val="AckPara"/>
              <w:rPr>
                <w:lang w:eastAsia="zh-CN"/>
              </w:rPr>
            </w:pPr>
          </w:p>
        </w:tc>
        <w:tc>
          <w:tcPr>
            <w:tcW w:w="1198" w:type="dxa"/>
          </w:tcPr>
          <w:p w14:paraId="0BEE3C95" w14:textId="78B2D142" w:rsidR="003D6855" w:rsidRDefault="009E2F5C" w:rsidP="0008070F">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9E2F5C">
            <w:pPr>
              <w:pStyle w:val="AckPara"/>
              <w:rPr>
                <w:lang w:eastAsia="zh-CN"/>
              </w:rPr>
            </w:pPr>
            <w:r w:rsidRPr="009E2F5C">
              <w:rPr>
                <w:lang w:eastAsia="zh-CN"/>
              </w:rPr>
              <w:t>Shakira</w:t>
            </w:r>
          </w:p>
          <w:p w14:paraId="4D96DFAB" w14:textId="77777777" w:rsidR="003D6855" w:rsidRDefault="003D6855" w:rsidP="0008070F">
            <w:pPr>
              <w:pStyle w:val="AckPara"/>
              <w:rPr>
                <w:lang w:eastAsia="zh-CN"/>
              </w:rPr>
            </w:pPr>
          </w:p>
        </w:tc>
      </w:tr>
      <w:tr w:rsidR="003D6855" w14:paraId="270F7B40" w14:textId="77777777" w:rsidTr="003D6855">
        <w:tc>
          <w:tcPr>
            <w:tcW w:w="1197" w:type="dxa"/>
          </w:tcPr>
          <w:p w14:paraId="5D67B8F8" w14:textId="5A3FC8B7" w:rsidR="003D6855" w:rsidRDefault="003D6855" w:rsidP="0008070F">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9E2F5C">
            <w:pPr>
              <w:pStyle w:val="AckPara"/>
              <w:rPr>
                <w:lang w:eastAsia="zh-CN"/>
              </w:rPr>
            </w:pPr>
            <w:r w:rsidRPr="009E2F5C">
              <w:rPr>
                <w:lang w:eastAsia="zh-CN"/>
              </w:rPr>
              <w:t>Love One Another</w:t>
            </w:r>
          </w:p>
          <w:p w14:paraId="6F2FE645" w14:textId="77777777" w:rsidR="003D6855" w:rsidRDefault="003D6855" w:rsidP="0008070F">
            <w:pPr>
              <w:pStyle w:val="AckPara"/>
              <w:rPr>
                <w:lang w:eastAsia="zh-CN"/>
              </w:rPr>
            </w:pPr>
          </w:p>
        </w:tc>
        <w:tc>
          <w:tcPr>
            <w:tcW w:w="1198" w:type="dxa"/>
          </w:tcPr>
          <w:p w14:paraId="1BA1DFA7" w14:textId="36F2692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9E2F5C">
            <w:pPr>
              <w:pStyle w:val="AckPara"/>
              <w:rPr>
                <w:lang w:eastAsia="zh-CN"/>
              </w:rPr>
            </w:pPr>
            <w:r w:rsidRPr="009E2F5C">
              <w:rPr>
                <w:lang w:eastAsia="zh-CN"/>
              </w:rPr>
              <w:t>Cher</w:t>
            </w:r>
          </w:p>
          <w:p w14:paraId="2C0DC370" w14:textId="77777777" w:rsidR="003D6855" w:rsidRDefault="003D6855" w:rsidP="0008070F">
            <w:pPr>
              <w:pStyle w:val="AckPara"/>
              <w:rPr>
                <w:lang w:eastAsia="zh-CN"/>
              </w:rPr>
            </w:pPr>
          </w:p>
        </w:tc>
      </w:tr>
      <w:tr w:rsidR="003D6855" w14:paraId="45E09DFC" w14:textId="77777777" w:rsidTr="003D6855">
        <w:tc>
          <w:tcPr>
            <w:tcW w:w="1197" w:type="dxa"/>
          </w:tcPr>
          <w:p w14:paraId="17F81EBE" w14:textId="5B17B18F" w:rsidR="003D6855" w:rsidRDefault="003D6855" w:rsidP="0008070F">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9E2F5C">
            <w:pPr>
              <w:pStyle w:val="AckPara"/>
              <w:rPr>
                <w:lang w:eastAsia="zh-CN"/>
              </w:rPr>
            </w:pPr>
            <w:r w:rsidRPr="009E2F5C">
              <w:rPr>
                <w:lang w:eastAsia="zh-CN"/>
              </w:rPr>
              <w:t>Black Lake</w:t>
            </w:r>
          </w:p>
          <w:p w14:paraId="24C0265B" w14:textId="77777777" w:rsidR="003D6855" w:rsidRDefault="003D6855" w:rsidP="0008070F">
            <w:pPr>
              <w:pStyle w:val="AckPara"/>
              <w:rPr>
                <w:lang w:eastAsia="zh-CN"/>
              </w:rPr>
            </w:pPr>
          </w:p>
        </w:tc>
        <w:tc>
          <w:tcPr>
            <w:tcW w:w="1198" w:type="dxa"/>
          </w:tcPr>
          <w:p w14:paraId="7A8C47E6" w14:textId="338DA2C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9E2F5C">
            <w:pPr>
              <w:pStyle w:val="AckPara"/>
              <w:rPr>
                <w:lang w:eastAsia="zh-CN"/>
              </w:rPr>
            </w:pPr>
            <w:r w:rsidRPr="009E2F5C">
              <w:rPr>
                <w:lang w:eastAsia="zh-CN"/>
              </w:rPr>
              <w:t>Björk</w:t>
            </w:r>
          </w:p>
          <w:p w14:paraId="72AF3066" w14:textId="77777777" w:rsidR="003D6855" w:rsidRDefault="003D6855" w:rsidP="0008070F">
            <w:pPr>
              <w:pStyle w:val="AckPara"/>
              <w:rPr>
                <w:lang w:eastAsia="zh-CN"/>
              </w:rPr>
            </w:pPr>
          </w:p>
        </w:tc>
      </w:tr>
      <w:tr w:rsidR="003D6855" w14:paraId="5889A488" w14:textId="77777777" w:rsidTr="003D6855">
        <w:tc>
          <w:tcPr>
            <w:tcW w:w="1197" w:type="dxa"/>
          </w:tcPr>
          <w:p w14:paraId="551999CC" w14:textId="698C56FE" w:rsidR="003D6855" w:rsidRDefault="009E2F5C" w:rsidP="0008070F">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9E2F5C">
            <w:pPr>
              <w:pStyle w:val="AckPara"/>
              <w:rPr>
                <w:lang w:eastAsia="zh-CN"/>
              </w:rPr>
            </w:pPr>
            <w:r w:rsidRPr="009E2F5C">
              <w:rPr>
                <w:lang w:eastAsia="zh-CN"/>
              </w:rPr>
              <w:t>El Triste</w:t>
            </w:r>
          </w:p>
          <w:p w14:paraId="522E0B5D" w14:textId="77777777" w:rsidR="003D6855" w:rsidRDefault="003D6855" w:rsidP="0008070F">
            <w:pPr>
              <w:pStyle w:val="AckPara"/>
              <w:rPr>
                <w:lang w:eastAsia="zh-CN"/>
              </w:rPr>
            </w:pPr>
          </w:p>
        </w:tc>
        <w:tc>
          <w:tcPr>
            <w:tcW w:w="1198" w:type="dxa"/>
          </w:tcPr>
          <w:p w14:paraId="4B76C9F9" w14:textId="405B7934" w:rsidR="003D6855" w:rsidRDefault="009E2F5C" w:rsidP="0008070F">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9E2F5C">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08070F">
            <w:pPr>
              <w:pStyle w:val="AckPara"/>
              <w:rPr>
                <w:lang w:eastAsia="zh-CN"/>
              </w:rPr>
            </w:pPr>
          </w:p>
        </w:tc>
      </w:tr>
      <w:tr w:rsidR="003D6855" w14:paraId="69B22B25" w14:textId="77777777" w:rsidTr="003D6855">
        <w:tc>
          <w:tcPr>
            <w:tcW w:w="1197" w:type="dxa"/>
          </w:tcPr>
          <w:p w14:paraId="3379CA60" w14:textId="19B047BF" w:rsidR="003D6855" w:rsidRDefault="009E2F5C" w:rsidP="0008070F">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9E2F5C">
            <w:pPr>
              <w:pStyle w:val="AckPara"/>
              <w:rPr>
                <w:lang w:eastAsia="zh-CN"/>
              </w:rPr>
            </w:pPr>
            <w:r w:rsidRPr="009E2F5C">
              <w:rPr>
                <w:lang w:eastAsia="zh-CN"/>
              </w:rPr>
              <w:t>Love Makes the World Go Round</w:t>
            </w:r>
          </w:p>
          <w:p w14:paraId="62559DF7" w14:textId="77777777" w:rsidR="003D6855" w:rsidRPr="009E2F5C" w:rsidRDefault="003D6855" w:rsidP="0008070F">
            <w:pPr>
              <w:pStyle w:val="AckPara"/>
              <w:rPr>
                <w:lang w:eastAsia="zh-CN"/>
              </w:rPr>
            </w:pPr>
          </w:p>
        </w:tc>
        <w:tc>
          <w:tcPr>
            <w:tcW w:w="1198" w:type="dxa"/>
          </w:tcPr>
          <w:p w14:paraId="0999E573" w14:textId="0B1AAF1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9E2F5C">
            <w:pPr>
              <w:pStyle w:val="AckPara"/>
              <w:rPr>
                <w:lang w:eastAsia="zh-CN"/>
              </w:rPr>
            </w:pPr>
            <w:r w:rsidRPr="009E2F5C">
              <w:rPr>
                <w:lang w:eastAsia="zh-CN"/>
              </w:rPr>
              <w:t>Ashlee Simpson</w:t>
            </w:r>
          </w:p>
          <w:p w14:paraId="700422A6" w14:textId="77777777" w:rsidR="003D6855" w:rsidRDefault="003D6855" w:rsidP="0008070F">
            <w:pPr>
              <w:pStyle w:val="AckPara"/>
              <w:rPr>
                <w:lang w:eastAsia="zh-CN"/>
              </w:rPr>
            </w:pPr>
          </w:p>
        </w:tc>
      </w:tr>
      <w:tr w:rsidR="003D6855" w14:paraId="509A860E" w14:textId="77777777" w:rsidTr="003D6855">
        <w:tc>
          <w:tcPr>
            <w:tcW w:w="1197" w:type="dxa"/>
          </w:tcPr>
          <w:p w14:paraId="732E198F" w14:textId="0F024855" w:rsidR="003D6855" w:rsidRDefault="009E2F5C" w:rsidP="0008070F">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9E2F5C">
            <w:pPr>
              <w:pStyle w:val="AckPara"/>
              <w:rPr>
                <w:lang w:eastAsia="zh-CN"/>
              </w:rPr>
            </w:pPr>
            <w:r w:rsidRPr="009E2F5C">
              <w:rPr>
                <w:lang w:eastAsia="zh-CN"/>
              </w:rPr>
              <w:t>Keep It Together</w:t>
            </w:r>
          </w:p>
          <w:p w14:paraId="4A976B19" w14:textId="77777777" w:rsidR="003D6855" w:rsidRDefault="003D6855" w:rsidP="0008070F">
            <w:pPr>
              <w:pStyle w:val="AckPara"/>
              <w:rPr>
                <w:lang w:eastAsia="zh-CN"/>
              </w:rPr>
            </w:pPr>
          </w:p>
        </w:tc>
        <w:tc>
          <w:tcPr>
            <w:tcW w:w="1198" w:type="dxa"/>
          </w:tcPr>
          <w:p w14:paraId="2DF48A81" w14:textId="77B5A075" w:rsidR="003D6855" w:rsidRDefault="009E2F5C" w:rsidP="0008070F">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9E2F5C">
            <w:pPr>
              <w:pStyle w:val="AckPara"/>
              <w:rPr>
                <w:lang w:eastAsia="zh-CN"/>
              </w:rPr>
            </w:pPr>
            <w:r w:rsidRPr="009E2F5C">
              <w:rPr>
                <w:lang w:eastAsia="zh-CN"/>
              </w:rPr>
              <w:t>Madonna</w:t>
            </w:r>
          </w:p>
          <w:p w14:paraId="19724A56" w14:textId="77777777" w:rsidR="003D6855" w:rsidRDefault="003D6855" w:rsidP="0008070F">
            <w:pPr>
              <w:pStyle w:val="AckPara"/>
              <w:rPr>
                <w:lang w:eastAsia="zh-CN"/>
              </w:rPr>
            </w:pPr>
          </w:p>
        </w:tc>
      </w:tr>
      <w:tr w:rsidR="003D6855" w14:paraId="092F6833" w14:textId="77777777" w:rsidTr="003D6855">
        <w:tc>
          <w:tcPr>
            <w:tcW w:w="1197" w:type="dxa"/>
          </w:tcPr>
          <w:p w14:paraId="5315A57F" w14:textId="03D229B2" w:rsidR="003D6855" w:rsidRDefault="009E2F5C" w:rsidP="0008070F">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9E2F5C">
            <w:pPr>
              <w:pStyle w:val="AckPara"/>
              <w:rPr>
                <w:lang w:eastAsia="zh-CN"/>
              </w:rPr>
            </w:pPr>
            <w:r w:rsidRPr="009E2F5C">
              <w:rPr>
                <w:lang w:eastAsia="zh-CN"/>
              </w:rPr>
              <w:t>U Want Me 2</w:t>
            </w:r>
          </w:p>
          <w:p w14:paraId="007ACDE3" w14:textId="77777777" w:rsidR="003D6855" w:rsidRDefault="003D6855" w:rsidP="0008070F">
            <w:pPr>
              <w:pStyle w:val="AckPara"/>
              <w:rPr>
                <w:lang w:eastAsia="zh-CN"/>
              </w:rPr>
            </w:pPr>
          </w:p>
        </w:tc>
        <w:tc>
          <w:tcPr>
            <w:tcW w:w="1198" w:type="dxa"/>
          </w:tcPr>
          <w:p w14:paraId="02391B4A" w14:textId="1A02BB7F" w:rsidR="003D6855" w:rsidRDefault="009E2F5C" w:rsidP="0008070F">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9E2F5C">
            <w:pPr>
              <w:pStyle w:val="AckPara"/>
              <w:rPr>
                <w:lang w:eastAsia="zh-CN"/>
              </w:rPr>
            </w:pPr>
            <w:r w:rsidRPr="009E2F5C">
              <w:rPr>
                <w:lang w:eastAsia="zh-CN"/>
              </w:rPr>
              <w:t>Sarah McLachlan</w:t>
            </w:r>
          </w:p>
          <w:p w14:paraId="63D8A499" w14:textId="77777777" w:rsidR="003D6855" w:rsidRDefault="003D6855" w:rsidP="0008070F">
            <w:pPr>
              <w:pStyle w:val="AckPara"/>
              <w:rPr>
                <w:lang w:eastAsia="zh-CN"/>
              </w:rPr>
            </w:pPr>
          </w:p>
        </w:tc>
      </w:tr>
    </w:tbl>
    <w:p w14:paraId="6212C7E1" w14:textId="7DEBF40B" w:rsidR="003D6855" w:rsidRDefault="003D6855" w:rsidP="0008070F">
      <w:pPr>
        <w:pStyle w:val="AckPara"/>
        <w:rPr>
          <w:lang w:eastAsia="zh-CN"/>
        </w:rPr>
      </w:pPr>
    </w:p>
    <w:p w14:paraId="5FFE37D7" w14:textId="40C2C809" w:rsidR="0014023A" w:rsidRPr="000711B3" w:rsidRDefault="0014023A" w:rsidP="0008070F">
      <w:pPr>
        <w:pStyle w:val="AckPara"/>
        <w:rPr>
          <w:rFonts w:ascii="Microsoft YaHei" w:eastAsia="Microsoft YaHei" w:hAnsi="Microsoft YaHei" w:cs="Microsoft YaHei"/>
          <w:lang w:eastAsia="zh-CN"/>
        </w:rPr>
      </w:pPr>
      <w:r>
        <w:rPr>
          <w:rFonts w:hint="eastAsia"/>
          <w:lang w:eastAsia="zh-CN"/>
        </w:rPr>
        <w:t>F</w:t>
      </w:r>
      <w:r>
        <w:rPr>
          <w:lang w:eastAsia="zh-CN"/>
        </w:rPr>
        <w:t xml:space="preserve">or the result generated by the second query </w:t>
      </w:r>
      <w:r w:rsidR="00680964">
        <w:rPr>
          <w:lang w:eastAsia="zh-CN"/>
        </w:rPr>
        <w:t>track</w:t>
      </w:r>
      <w:r>
        <w:rPr>
          <w:lang w:eastAsia="zh-CN"/>
        </w:rPr>
        <w:t xml:space="preserve"> with the BERT data, </w:t>
      </w:r>
      <w:r w:rsidR="000711B3">
        <w:rPr>
          <w:rFonts w:hint="eastAsia"/>
          <w:lang w:eastAsia="zh-CN"/>
        </w:rPr>
        <w:t>agai</w:t>
      </w:r>
      <w:r w:rsidR="000711B3">
        <w:rPr>
          <w:lang w:eastAsia="zh-CN"/>
        </w:rPr>
        <w:t xml:space="preserve">n, </w:t>
      </w:r>
      <w:r w:rsidR="000711B3" w:rsidRPr="000711B3">
        <w:rPr>
          <w:lang w:eastAsia="zh-CN"/>
        </w:rPr>
        <w:t>does not overlap with the results of using the other two representations</w:t>
      </w:r>
      <w:r w:rsidR="000711B3">
        <w:rPr>
          <w:lang w:eastAsia="zh-CN"/>
        </w:rPr>
        <w:t xml:space="preserve"> with exception being “One” by Mary J. Blige. As explained in the section above. It is a cover version of the query song, and therefore its lyrics is identical to that of the query song. </w:t>
      </w:r>
      <w:r w:rsidR="00EC5189">
        <w:rPr>
          <w:lang w:eastAsia="zh-CN"/>
        </w:rPr>
        <w:t xml:space="preserve">In terms of genre, most tracks appeared in the result belongs to the Pop genre, which is different from Rock, the genre of the query song </w:t>
      </w:r>
    </w:p>
    <w:p w14:paraId="42F3DE72" w14:textId="77777777" w:rsidR="0014023A" w:rsidRDefault="0014023A" w:rsidP="0008070F">
      <w:pPr>
        <w:pStyle w:val="AckPara"/>
        <w:rPr>
          <w:lang w:eastAsia="zh-CN"/>
        </w:rPr>
      </w:pPr>
    </w:p>
    <w:p w14:paraId="49487A12" w14:textId="467D99FB" w:rsidR="009E2F5C" w:rsidRDefault="009E2F5C" w:rsidP="0008070F">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08070F">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8B2392">
            <w:pPr>
              <w:pStyle w:val="AckPara"/>
              <w:rPr>
                <w:lang w:eastAsia="zh-CN"/>
              </w:rPr>
            </w:pPr>
            <w:r w:rsidRPr="008B2392">
              <w:rPr>
                <w:lang w:eastAsia="zh-CN"/>
              </w:rPr>
              <w:t>My Only Wish (This Year)</w:t>
            </w:r>
          </w:p>
          <w:p w14:paraId="74A4E73B" w14:textId="77777777" w:rsidR="008B2392" w:rsidRDefault="008B2392" w:rsidP="0008070F">
            <w:pPr>
              <w:pStyle w:val="AckPara"/>
              <w:rPr>
                <w:lang w:eastAsia="zh-CN"/>
              </w:rPr>
            </w:pPr>
          </w:p>
        </w:tc>
        <w:tc>
          <w:tcPr>
            <w:tcW w:w="1198" w:type="dxa"/>
          </w:tcPr>
          <w:p w14:paraId="7547C1E2" w14:textId="17DB4B9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8B2392">
            <w:pPr>
              <w:pStyle w:val="AckPara"/>
              <w:rPr>
                <w:lang w:eastAsia="zh-CN"/>
              </w:rPr>
            </w:pPr>
            <w:r w:rsidRPr="008B2392">
              <w:rPr>
                <w:lang w:eastAsia="zh-CN"/>
              </w:rPr>
              <w:t>Britney Spears</w:t>
            </w:r>
          </w:p>
          <w:p w14:paraId="5CE5FA41" w14:textId="77777777" w:rsidR="008B2392" w:rsidRDefault="008B2392" w:rsidP="0008070F">
            <w:pPr>
              <w:pStyle w:val="AckPara"/>
              <w:rPr>
                <w:lang w:eastAsia="zh-CN"/>
              </w:rPr>
            </w:pPr>
          </w:p>
        </w:tc>
      </w:tr>
      <w:tr w:rsidR="008B2392" w14:paraId="5F41B39B" w14:textId="77777777" w:rsidTr="008B2392">
        <w:tc>
          <w:tcPr>
            <w:tcW w:w="1197" w:type="dxa"/>
          </w:tcPr>
          <w:p w14:paraId="0E4A8885" w14:textId="795AF990" w:rsidR="008B2392" w:rsidRDefault="008B2392" w:rsidP="0008070F">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8B2392">
            <w:pPr>
              <w:pStyle w:val="AckPara"/>
              <w:rPr>
                <w:lang w:eastAsia="zh-CN"/>
              </w:rPr>
            </w:pPr>
            <w:r w:rsidRPr="008B2392">
              <w:rPr>
                <w:lang w:eastAsia="zh-CN"/>
              </w:rPr>
              <w:t>Christmas Conga</w:t>
            </w:r>
          </w:p>
          <w:p w14:paraId="5C641B2D" w14:textId="77777777" w:rsidR="008B2392" w:rsidRDefault="008B2392" w:rsidP="0008070F">
            <w:pPr>
              <w:pStyle w:val="AckPara"/>
              <w:rPr>
                <w:lang w:eastAsia="zh-CN"/>
              </w:rPr>
            </w:pPr>
          </w:p>
        </w:tc>
        <w:tc>
          <w:tcPr>
            <w:tcW w:w="1198" w:type="dxa"/>
          </w:tcPr>
          <w:p w14:paraId="0773646B" w14:textId="3243DCA6"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8B2392">
            <w:pPr>
              <w:pStyle w:val="AckPara"/>
              <w:rPr>
                <w:lang w:eastAsia="zh-CN"/>
              </w:rPr>
            </w:pPr>
            <w:r w:rsidRPr="008B2392">
              <w:rPr>
                <w:lang w:eastAsia="zh-CN"/>
              </w:rPr>
              <w:t>Cyndi Lauper</w:t>
            </w:r>
          </w:p>
          <w:p w14:paraId="70E012E4" w14:textId="77777777" w:rsidR="008B2392" w:rsidRDefault="008B2392" w:rsidP="0008070F">
            <w:pPr>
              <w:pStyle w:val="AckPara"/>
              <w:rPr>
                <w:lang w:eastAsia="zh-CN"/>
              </w:rPr>
            </w:pPr>
          </w:p>
        </w:tc>
      </w:tr>
      <w:tr w:rsidR="008B2392" w14:paraId="5E8849F8" w14:textId="77777777" w:rsidTr="008B2392">
        <w:tc>
          <w:tcPr>
            <w:tcW w:w="1197" w:type="dxa"/>
          </w:tcPr>
          <w:p w14:paraId="76942808" w14:textId="72318339" w:rsidR="008B2392" w:rsidRDefault="008B2392" w:rsidP="0008070F">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8B2392">
            <w:pPr>
              <w:pStyle w:val="AckPara"/>
              <w:rPr>
                <w:lang w:eastAsia="zh-CN"/>
              </w:rPr>
            </w:pPr>
            <w:r w:rsidRPr="008B2392">
              <w:rPr>
                <w:lang w:eastAsia="zh-CN"/>
              </w:rPr>
              <w:t>Merry Christmas, Kiss My Ass</w:t>
            </w:r>
          </w:p>
          <w:p w14:paraId="2CD0BC3C" w14:textId="77777777" w:rsidR="008B2392" w:rsidRDefault="008B2392" w:rsidP="0008070F">
            <w:pPr>
              <w:pStyle w:val="AckPara"/>
              <w:rPr>
                <w:lang w:eastAsia="zh-CN"/>
              </w:rPr>
            </w:pPr>
          </w:p>
        </w:tc>
        <w:tc>
          <w:tcPr>
            <w:tcW w:w="1198" w:type="dxa"/>
          </w:tcPr>
          <w:p w14:paraId="5ED2110D" w14:textId="642EFAC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8B2392">
            <w:pPr>
              <w:pStyle w:val="AckPara"/>
              <w:rPr>
                <w:lang w:eastAsia="zh-CN"/>
              </w:rPr>
            </w:pPr>
            <w:r w:rsidRPr="008B2392">
              <w:rPr>
                <w:lang w:eastAsia="zh-CN"/>
              </w:rPr>
              <w:t>All Time Low</w:t>
            </w:r>
          </w:p>
          <w:p w14:paraId="3BE515F6" w14:textId="77777777" w:rsidR="008B2392" w:rsidRDefault="008B2392" w:rsidP="0008070F">
            <w:pPr>
              <w:pStyle w:val="AckPara"/>
              <w:rPr>
                <w:lang w:eastAsia="zh-CN"/>
              </w:rPr>
            </w:pPr>
          </w:p>
        </w:tc>
      </w:tr>
      <w:tr w:rsidR="008B2392" w14:paraId="2F7CE1EC" w14:textId="77777777" w:rsidTr="008B2392">
        <w:tc>
          <w:tcPr>
            <w:tcW w:w="1197" w:type="dxa"/>
          </w:tcPr>
          <w:p w14:paraId="2D8A9380" w14:textId="08B6BBF9" w:rsidR="008B2392" w:rsidRDefault="008B2392" w:rsidP="0008070F">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8B2392">
            <w:pPr>
              <w:pStyle w:val="AckPara"/>
              <w:rPr>
                <w:lang w:eastAsia="zh-CN"/>
              </w:rPr>
            </w:pPr>
            <w:r w:rsidRPr="008B2392">
              <w:rPr>
                <w:lang w:eastAsia="zh-CN"/>
              </w:rPr>
              <w:t>St. Patrick's Day</w:t>
            </w:r>
          </w:p>
          <w:p w14:paraId="38495843" w14:textId="77777777" w:rsidR="008B2392" w:rsidRDefault="008B2392" w:rsidP="0008070F">
            <w:pPr>
              <w:pStyle w:val="AckPara"/>
              <w:rPr>
                <w:lang w:eastAsia="zh-CN"/>
              </w:rPr>
            </w:pPr>
          </w:p>
        </w:tc>
        <w:tc>
          <w:tcPr>
            <w:tcW w:w="1198" w:type="dxa"/>
          </w:tcPr>
          <w:p w14:paraId="70CBD61B" w14:textId="672DC660" w:rsidR="008B2392" w:rsidRDefault="008B2392" w:rsidP="0008070F">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8B2392">
            <w:pPr>
              <w:pStyle w:val="AckPara"/>
              <w:rPr>
                <w:lang w:eastAsia="zh-CN"/>
              </w:rPr>
            </w:pPr>
            <w:r w:rsidRPr="008B2392">
              <w:rPr>
                <w:lang w:eastAsia="zh-CN"/>
              </w:rPr>
              <w:t>John Mayer</w:t>
            </w:r>
          </w:p>
          <w:p w14:paraId="56E1CCDB" w14:textId="77777777" w:rsidR="008B2392" w:rsidRDefault="008B2392" w:rsidP="0008070F">
            <w:pPr>
              <w:pStyle w:val="AckPara"/>
              <w:rPr>
                <w:lang w:eastAsia="zh-CN"/>
              </w:rPr>
            </w:pPr>
          </w:p>
        </w:tc>
      </w:tr>
      <w:tr w:rsidR="008B2392" w14:paraId="0111BB23" w14:textId="77777777" w:rsidTr="008B2392">
        <w:tc>
          <w:tcPr>
            <w:tcW w:w="1197" w:type="dxa"/>
          </w:tcPr>
          <w:p w14:paraId="64F3F7F1" w14:textId="1E2904F6" w:rsidR="008B2392" w:rsidRDefault="008B2392" w:rsidP="0008070F">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8B239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08070F">
            <w:pPr>
              <w:pStyle w:val="AckPara"/>
              <w:rPr>
                <w:lang w:eastAsia="zh-CN"/>
              </w:rPr>
            </w:pPr>
          </w:p>
        </w:tc>
        <w:tc>
          <w:tcPr>
            <w:tcW w:w="1198" w:type="dxa"/>
          </w:tcPr>
          <w:p w14:paraId="6FFDB85E" w14:textId="2ED110D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08070F">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8B2392">
            <w:pPr>
              <w:pStyle w:val="AckPara"/>
              <w:rPr>
                <w:lang w:eastAsia="zh-CN"/>
              </w:rPr>
            </w:pPr>
            <w:r w:rsidRPr="008B2392">
              <w:rPr>
                <w:lang w:eastAsia="zh-CN"/>
              </w:rPr>
              <w:t>Last Christmas</w:t>
            </w:r>
          </w:p>
          <w:p w14:paraId="0A440BB9" w14:textId="77777777" w:rsidR="008B2392" w:rsidRDefault="008B2392" w:rsidP="0008070F">
            <w:pPr>
              <w:pStyle w:val="AckPara"/>
              <w:rPr>
                <w:lang w:eastAsia="zh-CN"/>
              </w:rPr>
            </w:pPr>
          </w:p>
        </w:tc>
        <w:tc>
          <w:tcPr>
            <w:tcW w:w="1198" w:type="dxa"/>
          </w:tcPr>
          <w:p w14:paraId="6F827456" w14:textId="5BB083BA" w:rsidR="008B2392" w:rsidRDefault="008B2392" w:rsidP="0008070F">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DE194C">
            <w:pPr>
              <w:pStyle w:val="AckPara"/>
              <w:rPr>
                <w:lang w:eastAsia="zh-CN"/>
              </w:rPr>
            </w:pPr>
            <w:r w:rsidRPr="00DE194C">
              <w:rPr>
                <w:lang w:eastAsia="zh-CN"/>
              </w:rPr>
              <w:t>Carly Rae Jepsen</w:t>
            </w:r>
          </w:p>
          <w:p w14:paraId="7AB5EB4E" w14:textId="77777777" w:rsidR="008B2392" w:rsidRDefault="008B2392" w:rsidP="0008070F">
            <w:pPr>
              <w:pStyle w:val="AckPara"/>
              <w:rPr>
                <w:lang w:eastAsia="zh-CN"/>
              </w:rPr>
            </w:pPr>
          </w:p>
        </w:tc>
      </w:tr>
      <w:tr w:rsidR="008B2392" w14:paraId="65C48133" w14:textId="77777777" w:rsidTr="008B2392">
        <w:tc>
          <w:tcPr>
            <w:tcW w:w="1197" w:type="dxa"/>
          </w:tcPr>
          <w:p w14:paraId="1A06AD73" w14:textId="1172BFCD" w:rsidR="008B2392" w:rsidRDefault="008B2392" w:rsidP="0008070F">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8B2392">
            <w:pPr>
              <w:pStyle w:val="AckPara"/>
              <w:rPr>
                <w:lang w:eastAsia="zh-CN"/>
              </w:rPr>
            </w:pPr>
            <w:r w:rsidRPr="008B2392">
              <w:rPr>
                <w:lang w:eastAsia="zh-CN"/>
              </w:rPr>
              <w:t>Next Year</w:t>
            </w:r>
          </w:p>
          <w:p w14:paraId="0D38E182" w14:textId="77777777" w:rsidR="008B2392" w:rsidRDefault="008B2392" w:rsidP="0008070F">
            <w:pPr>
              <w:pStyle w:val="AckPara"/>
              <w:rPr>
                <w:lang w:eastAsia="zh-CN"/>
              </w:rPr>
            </w:pPr>
          </w:p>
        </w:tc>
        <w:tc>
          <w:tcPr>
            <w:tcW w:w="1198" w:type="dxa"/>
          </w:tcPr>
          <w:p w14:paraId="5A2FEBB3" w14:textId="41B50A2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DE194C">
            <w:pPr>
              <w:pStyle w:val="AckPara"/>
              <w:rPr>
                <w:lang w:eastAsia="zh-CN"/>
              </w:rPr>
            </w:pPr>
            <w:r w:rsidRPr="00DE194C">
              <w:rPr>
                <w:lang w:eastAsia="zh-CN"/>
              </w:rPr>
              <w:t>Foo Fighters</w:t>
            </w:r>
          </w:p>
          <w:p w14:paraId="7B722A0F" w14:textId="77777777" w:rsidR="008B2392" w:rsidRDefault="008B2392" w:rsidP="0008070F">
            <w:pPr>
              <w:pStyle w:val="AckPara"/>
              <w:rPr>
                <w:lang w:eastAsia="zh-CN"/>
              </w:rPr>
            </w:pPr>
          </w:p>
        </w:tc>
      </w:tr>
      <w:tr w:rsidR="008B2392" w14:paraId="3E3BE68A" w14:textId="77777777" w:rsidTr="008B2392">
        <w:tc>
          <w:tcPr>
            <w:tcW w:w="1197" w:type="dxa"/>
          </w:tcPr>
          <w:p w14:paraId="3E9D7631" w14:textId="569E640F" w:rsidR="008B2392" w:rsidRDefault="008B2392" w:rsidP="0008070F">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8B2392">
            <w:pPr>
              <w:pStyle w:val="AckPara"/>
              <w:rPr>
                <w:lang w:eastAsia="zh-CN"/>
              </w:rPr>
            </w:pPr>
            <w:r w:rsidRPr="008B2392">
              <w:rPr>
                <w:lang w:eastAsia="zh-CN"/>
              </w:rPr>
              <w:t xml:space="preserve">December's Boudoir </w:t>
            </w:r>
          </w:p>
          <w:p w14:paraId="39CC0886" w14:textId="77777777" w:rsidR="008B2392" w:rsidRDefault="008B2392" w:rsidP="0008070F">
            <w:pPr>
              <w:pStyle w:val="AckPara"/>
              <w:rPr>
                <w:lang w:eastAsia="zh-CN"/>
              </w:rPr>
            </w:pPr>
          </w:p>
        </w:tc>
        <w:tc>
          <w:tcPr>
            <w:tcW w:w="1198" w:type="dxa"/>
          </w:tcPr>
          <w:p w14:paraId="636FC489" w14:textId="57E2FD3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DE194C">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08070F">
            <w:pPr>
              <w:pStyle w:val="AckPara"/>
              <w:rPr>
                <w:lang w:eastAsia="zh-CN"/>
              </w:rPr>
            </w:pPr>
          </w:p>
        </w:tc>
      </w:tr>
      <w:tr w:rsidR="008B2392" w14:paraId="361DB3C6" w14:textId="77777777" w:rsidTr="008B2392">
        <w:tc>
          <w:tcPr>
            <w:tcW w:w="1197" w:type="dxa"/>
          </w:tcPr>
          <w:p w14:paraId="1B082389" w14:textId="1A05C80A" w:rsidR="008B2392" w:rsidRDefault="008B2392" w:rsidP="0008070F">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8B2392">
            <w:pPr>
              <w:pStyle w:val="AckPara"/>
              <w:rPr>
                <w:lang w:eastAsia="zh-CN"/>
              </w:rPr>
            </w:pPr>
            <w:r w:rsidRPr="008B2392">
              <w:rPr>
                <w:lang w:eastAsia="zh-CN"/>
              </w:rPr>
              <w:t>Last Xmas</w:t>
            </w:r>
          </w:p>
          <w:p w14:paraId="22480BB9" w14:textId="77777777" w:rsidR="008B2392" w:rsidRDefault="008B2392" w:rsidP="0008070F">
            <w:pPr>
              <w:pStyle w:val="AckPara"/>
              <w:rPr>
                <w:lang w:eastAsia="zh-CN"/>
              </w:rPr>
            </w:pPr>
          </w:p>
        </w:tc>
        <w:tc>
          <w:tcPr>
            <w:tcW w:w="1198" w:type="dxa"/>
          </w:tcPr>
          <w:p w14:paraId="40F68097" w14:textId="269C752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DE194C">
            <w:pPr>
              <w:pStyle w:val="AckPara"/>
              <w:rPr>
                <w:lang w:eastAsia="zh-CN"/>
              </w:rPr>
            </w:pPr>
            <w:r w:rsidRPr="00DE194C">
              <w:rPr>
                <w:lang w:eastAsia="zh-CN"/>
              </w:rPr>
              <w:t>Allie X</w:t>
            </w:r>
          </w:p>
          <w:p w14:paraId="4BAFE62A" w14:textId="77777777" w:rsidR="008B2392" w:rsidRDefault="008B2392" w:rsidP="0008070F">
            <w:pPr>
              <w:pStyle w:val="AckPara"/>
              <w:rPr>
                <w:lang w:eastAsia="zh-CN"/>
              </w:rPr>
            </w:pPr>
          </w:p>
        </w:tc>
      </w:tr>
      <w:tr w:rsidR="008B2392" w14:paraId="65F7794E" w14:textId="77777777" w:rsidTr="008B2392">
        <w:tc>
          <w:tcPr>
            <w:tcW w:w="1197" w:type="dxa"/>
          </w:tcPr>
          <w:p w14:paraId="2C867697" w14:textId="20E77BD2" w:rsidR="008B2392" w:rsidRDefault="008B2392" w:rsidP="0008070F">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8B239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08070F">
            <w:pPr>
              <w:pStyle w:val="AckPara"/>
              <w:rPr>
                <w:lang w:eastAsia="zh-CN"/>
              </w:rPr>
            </w:pPr>
          </w:p>
        </w:tc>
        <w:tc>
          <w:tcPr>
            <w:tcW w:w="1198" w:type="dxa"/>
          </w:tcPr>
          <w:p w14:paraId="7FF714E9" w14:textId="64E7157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DE194C">
            <w:pPr>
              <w:pStyle w:val="AckPara"/>
              <w:rPr>
                <w:lang w:eastAsia="zh-CN"/>
              </w:rPr>
            </w:pPr>
            <w:r w:rsidRPr="00DE194C">
              <w:rPr>
                <w:lang w:eastAsia="zh-CN"/>
              </w:rPr>
              <w:t>The Jackson 5</w:t>
            </w:r>
          </w:p>
          <w:p w14:paraId="44EA276E" w14:textId="77777777" w:rsidR="008B2392" w:rsidRDefault="008B2392" w:rsidP="0008070F">
            <w:pPr>
              <w:pStyle w:val="AckPara"/>
              <w:rPr>
                <w:lang w:eastAsia="zh-CN"/>
              </w:rPr>
            </w:pPr>
          </w:p>
        </w:tc>
      </w:tr>
    </w:tbl>
    <w:p w14:paraId="5B890068" w14:textId="55BBAE19" w:rsidR="008B2392" w:rsidRPr="008B2392" w:rsidRDefault="00EC5189" w:rsidP="00680964">
      <w:pPr>
        <w:pStyle w:val="AckPara"/>
        <w:rPr>
          <w:lang w:eastAsia="zh-CN"/>
        </w:rPr>
      </w:pPr>
      <w:r>
        <w:rPr>
          <w:rFonts w:hint="eastAsia"/>
          <w:lang w:eastAsia="zh-CN"/>
        </w:rPr>
        <w:t>F</w:t>
      </w:r>
      <w:r>
        <w:rPr>
          <w:lang w:eastAsia="zh-CN"/>
        </w:rPr>
        <w:t xml:space="preserve">or the result generated by the third query </w:t>
      </w:r>
      <w:r w:rsidR="00680964">
        <w:rPr>
          <w:lang w:eastAsia="zh-CN"/>
        </w:rPr>
        <w:t>track</w:t>
      </w:r>
      <w:r>
        <w:rPr>
          <w:lang w:eastAsia="zh-CN"/>
        </w:rPr>
        <w:t xml:space="preserve"> with the BERT data, again</w:t>
      </w:r>
      <w:r w:rsidR="00680964">
        <w:rPr>
          <w:lang w:eastAsia="zh-CN"/>
        </w:rPr>
        <w:t xml:space="preserve">, five of the retrieved tracks appear in the result from other datasets. Also, in terms of genre, most tracks appeared in the result belongs to the Pop genre, which could be attributed to the theme of the song, Christmas. Christmas music is known to be associated with the instrumental, Carol and Pop genre. It is also worth mentioning that the song “St. </w:t>
      </w:r>
      <w:proofErr w:type="spellStart"/>
      <w:r w:rsidR="00680964">
        <w:rPr>
          <w:lang w:eastAsia="zh-CN"/>
        </w:rPr>
        <w:t>Patricks</w:t>
      </w:r>
      <w:proofErr w:type="spellEnd"/>
      <w:r w:rsidR="00680964">
        <w:rPr>
          <w:lang w:eastAsia="zh-CN"/>
        </w:rPr>
        <w:t xml:space="preserve"> Day”, which appears in the results obtained from other datasets, is also included in the result.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180435C4" w14:textId="40329FCF" w:rsidR="00A27D78" w:rsidRDefault="00A27D78" w:rsidP="00A27D78">
      <w:pPr>
        <w:pStyle w:val="Head1"/>
      </w:pPr>
      <w:r>
        <w:t>4 Results and Findings</w:t>
      </w:r>
    </w:p>
    <w:p w14:paraId="6454693B" w14:textId="1EFC33E5" w:rsidR="0078055E" w:rsidRDefault="0078055E" w:rsidP="0078055E">
      <w:pPr>
        <w:pStyle w:val="AckHead"/>
      </w:pPr>
      <w:r>
        <w:t>5. REFERENCES</w:t>
      </w:r>
    </w:p>
    <w:p w14:paraId="0BF628D6" w14:textId="6F9870F2" w:rsidR="0078055E" w:rsidRPr="0078055E" w:rsidRDefault="0078055E" w:rsidP="0078055E">
      <w:pPr>
        <w:pStyle w:val="Bibentry"/>
        <w:rPr>
          <w:rFonts w:eastAsia="Times New Roman"/>
          <w:szCs w:val="14"/>
        </w:rPr>
      </w:pPr>
      <w:r w:rsidRPr="0078055E">
        <w:rPr>
          <w:rFonts w:eastAsia="Times New Roman"/>
          <w:szCs w:val="14"/>
        </w:rPr>
        <w:t xml:space="preserve">Moscati, M., Parada-Cabaleiro, E., </w:t>
      </w:r>
      <w:proofErr w:type="spellStart"/>
      <w:r w:rsidRPr="0078055E">
        <w:rPr>
          <w:rFonts w:eastAsia="Times New Roman"/>
          <w:szCs w:val="14"/>
        </w:rPr>
        <w:t>Deldjoo</w:t>
      </w:r>
      <w:proofErr w:type="spellEnd"/>
      <w:r w:rsidRPr="0078055E">
        <w:rPr>
          <w:rFonts w:eastAsia="Times New Roman"/>
          <w:szCs w:val="14"/>
        </w:rPr>
        <w:t xml:space="preserve">, Y., Zangerle, E., &amp; </w:t>
      </w:r>
      <w:proofErr w:type="spellStart"/>
      <w:r w:rsidRPr="0078055E">
        <w:rPr>
          <w:rFonts w:eastAsia="Times New Roman"/>
          <w:szCs w:val="14"/>
        </w:rPr>
        <w:t>Schedl</w:t>
      </w:r>
      <w:proofErr w:type="spellEnd"/>
      <w:r w:rsidRPr="0078055E">
        <w:rPr>
          <w:rFonts w:eastAsia="Times New Roman"/>
          <w:szCs w:val="14"/>
        </w:rPr>
        <w:t xml:space="preserve">, M. (2022). Music4All-Onion (Version v0) [Data set]. </w:t>
      </w:r>
      <w:proofErr w:type="spellStart"/>
      <w:r w:rsidRPr="0078055E">
        <w:rPr>
          <w:rFonts w:eastAsia="Times New Roman"/>
          <w:szCs w:val="14"/>
        </w:rPr>
        <w:t>Zenodo</w:t>
      </w:r>
      <w:proofErr w:type="spellEnd"/>
      <w:r w:rsidRPr="0078055E">
        <w:rPr>
          <w:rFonts w:eastAsia="Times New Roman"/>
          <w:szCs w:val="14"/>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D201" w14:textId="77777777" w:rsidR="004F6850" w:rsidRDefault="004F6850">
      <w:r>
        <w:separator/>
      </w:r>
    </w:p>
  </w:endnote>
  <w:endnote w:type="continuationSeparator" w:id="0">
    <w:p w14:paraId="79338AEB" w14:textId="77777777" w:rsidR="004F6850" w:rsidRDefault="004F6850">
      <w:r>
        <w:continuationSeparator/>
      </w:r>
    </w:p>
  </w:endnote>
  <w:endnote w:type="continuationNotice" w:id="1">
    <w:p w14:paraId="4F35D937" w14:textId="77777777" w:rsidR="004F6850" w:rsidRDefault="004F6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CD45" w14:textId="77777777" w:rsidR="004F6850" w:rsidRDefault="004F6850">
      <w:r>
        <w:separator/>
      </w:r>
    </w:p>
  </w:footnote>
  <w:footnote w:type="continuationSeparator" w:id="0">
    <w:p w14:paraId="235B52F4" w14:textId="77777777" w:rsidR="004F6850" w:rsidRDefault="004F6850">
      <w:r>
        <w:continuationSeparator/>
      </w:r>
    </w:p>
  </w:footnote>
  <w:footnote w:type="continuationNotice" w:id="1">
    <w:p w14:paraId="2B320535" w14:textId="77777777" w:rsidR="004F6850" w:rsidRDefault="004F6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52510"/>
    <w:rsid w:val="001566AE"/>
    <w:rsid w:val="0016353B"/>
    <w:rsid w:val="001751F7"/>
    <w:rsid w:val="00193445"/>
    <w:rsid w:val="001961CD"/>
    <w:rsid w:val="001A06AF"/>
    <w:rsid w:val="001A2B3F"/>
    <w:rsid w:val="001A43B1"/>
    <w:rsid w:val="001A71BB"/>
    <w:rsid w:val="001B1A99"/>
    <w:rsid w:val="001B29D6"/>
    <w:rsid w:val="001D5887"/>
    <w:rsid w:val="001E2720"/>
    <w:rsid w:val="001E71D7"/>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6042C"/>
    <w:rsid w:val="00476675"/>
    <w:rsid w:val="0048106F"/>
    <w:rsid w:val="0048126B"/>
    <w:rsid w:val="004825CE"/>
    <w:rsid w:val="004836A6"/>
    <w:rsid w:val="00492EF4"/>
    <w:rsid w:val="004947C9"/>
    <w:rsid w:val="00495781"/>
    <w:rsid w:val="00497365"/>
    <w:rsid w:val="004A7556"/>
    <w:rsid w:val="004B0BF6"/>
    <w:rsid w:val="004B3E14"/>
    <w:rsid w:val="004C1EDF"/>
    <w:rsid w:val="004C49F3"/>
    <w:rsid w:val="004C6B2D"/>
    <w:rsid w:val="004D56E7"/>
    <w:rsid w:val="004F22AD"/>
    <w:rsid w:val="004F6850"/>
    <w:rsid w:val="0050103C"/>
    <w:rsid w:val="005041C6"/>
    <w:rsid w:val="00504C8B"/>
    <w:rsid w:val="00506EF6"/>
    <w:rsid w:val="005153AC"/>
    <w:rsid w:val="005160AB"/>
    <w:rsid w:val="00523CD9"/>
    <w:rsid w:val="00540C55"/>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5128"/>
    <w:rsid w:val="00680964"/>
    <w:rsid w:val="0069472B"/>
    <w:rsid w:val="00694749"/>
    <w:rsid w:val="00696A64"/>
    <w:rsid w:val="006978B2"/>
    <w:rsid w:val="006A22F6"/>
    <w:rsid w:val="006A29E8"/>
    <w:rsid w:val="006B4623"/>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8055E"/>
    <w:rsid w:val="00793451"/>
    <w:rsid w:val="00793808"/>
    <w:rsid w:val="0079682F"/>
    <w:rsid w:val="00797D60"/>
    <w:rsid w:val="007A3F4E"/>
    <w:rsid w:val="007A481F"/>
    <w:rsid w:val="007A502C"/>
    <w:rsid w:val="007A579F"/>
    <w:rsid w:val="007C57E7"/>
    <w:rsid w:val="007D06CE"/>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2F5C"/>
    <w:rsid w:val="009E56C5"/>
    <w:rsid w:val="009F2833"/>
    <w:rsid w:val="009F4D13"/>
    <w:rsid w:val="00A012F5"/>
    <w:rsid w:val="00A12291"/>
    <w:rsid w:val="00A15152"/>
    <w:rsid w:val="00A155F9"/>
    <w:rsid w:val="00A164B7"/>
    <w:rsid w:val="00A21DEF"/>
    <w:rsid w:val="00A27D78"/>
    <w:rsid w:val="00A319FD"/>
    <w:rsid w:val="00A404A2"/>
    <w:rsid w:val="00A462C6"/>
    <w:rsid w:val="00A55023"/>
    <w:rsid w:val="00A564AE"/>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34DB"/>
    <w:rsid w:val="00B23FEA"/>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3DCA"/>
    <w:rsid w:val="00C06212"/>
    <w:rsid w:val="00C1142C"/>
    <w:rsid w:val="00C14A4F"/>
    <w:rsid w:val="00C32613"/>
    <w:rsid w:val="00C41AE1"/>
    <w:rsid w:val="00C4538D"/>
    <w:rsid w:val="00C461FF"/>
    <w:rsid w:val="00C50274"/>
    <w:rsid w:val="00C5423E"/>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A18AE"/>
    <w:rsid w:val="00EA33FF"/>
    <w:rsid w:val="00EB0977"/>
    <w:rsid w:val="00EB13C5"/>
    <w:rsid w:val="00EB2E12"/>
    <w:rsid w:val="00EB3F7D"/>
    <w:rsid w:val="00EB49FA"/>
    <w:rsid w:val="00EB5854"/>
    <w:rsid w:val="00EC4D39"/>
    <w:rsid w:val="00EC5189"/>
    <w:rsid w:val="00EC5E10"/>
    <w:rsid w:val="00EF03F0"/>
    <w:rsid w:val="00F047DC"/>
    <w:rsid w:val="00F06E88"/>
    <w:rsid w:val="00F07F37"/>
    <w:rsid w:val="00F1078C"/>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08070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4</Pages>
  <Words>2054</Words>
  <Characters>11709</Characters>
  <Application>Microsoft Office Word</Application>
  <DocSecurity>0</DocSecurity>
  <Lines>97</Lines>
  <Paragraphs>27</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13736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15</cp:revision>
  <cp:lastPrinted>2018-05-22T11:24:00Z</cp:lastPrinted>
  <dcterms:created xsi:type="dcterms:W3CDTF">2023-11-10T13:53:00Z</dcterms:created>
  <dcterms:modified xsi:type="dcterms:W3CDTF">2023-11-14T19:10:00Z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